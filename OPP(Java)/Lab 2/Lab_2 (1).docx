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BDFB7" w14:textId="77777777" w:rsidR="004F586E" w:rsidRPr="009D7CB5" w:rsidRDefault="00ED7708" w:rsidP="003270FC">
      <w:pPr>
        <w:pBdr>
          <w:top w:val="single" w:sz="4" w:space="1" w:color="auto"/>
        </w:pBdr>
        <w:ind w:firstLine="720"/>
        <w:jc w:val="center"/>
        <w:rPr>
          <w:b/>
          <w:sz w:val="28"/>
          <w:szCs w:val="28"/>
        </w:rPr>
      </w:pPr>
      <w:r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32C5C64B" wp14:editId="685504DC">
            <wp:simplePos x="0" y="0"/>
            <wp:positionH relativeFrom="column">
              <wp:posOffset>114300</wp:posOffset>
            </wp:positionH>
            <wp:positionV relativeFrom="paragraph">
              <wp:posOffset>104775</wp:posOffset>
            </wp:positionV>
            <wp:extent cx="914400" cy="91440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0FC">
        <w:rPr>
          <w:b/>
          <w:sz w:val="28"/>
          <w:szCs w:val="28"/>
        </w:rPr>
        <w:t xml:space="preserve">Higher Diploma </w:t>
      </w:r>
      <w:r w:rsidR="00405916" w:rsidRPr="009D7CB5">
        <w:rPr>
          <w:b/>
          <w:sz w:val="28"/>
          <w:szCs w:val="28"/>
        </w:rPr>
        <w:t>in Information Technology</w:t>
      </w:r>
    </w:p>
    <w:p w14:paraId="24223B16" w14:textId="77777777" w:rsidR="006E70C5" w:rsidRPr="006E70C5" w:rsidRDefault="006E70C5" w:rsidP="006E70C5">
      <w:pPr>
        <w:jc w:val="center"/>
        <w:rPr>
          <w:b/>
          <w:color w:val="002060"/>
          <w:sz w:val="28"/>
          <w:szCs w:val="28"/>
        </w:rPr>
      </w:pPr>
      <w:r w:rsidRPr="006E70C5">
        <w:rPr>
          <w:b/>
          <w:iCs/>
          <w:color w:val="002060"/>
          <w:sz w:val="28"/>
          <w:szCs w:val="28"/>
        </w:rPr>
        <w:t>Object Oriented Programming (Java)</w:t>
      </w:r>
    </w:p>
    <w:p w14:paraId="50417908" w14:textId="58CD2A44" w:rsidR="00405916" w:rsidRPr="009D7CB5" w:rsidRDefault="008540DB" w:rsidP="0040591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Y</w:t>
      </w:r>
      <w:r w:rsidR="006E70C5">
        <w:rPr>
          <w:b/>
          <w:sz w:val="24"/>
          <w:szCs w:val="24"/>
        </w:rPr>
        <w:t>ear 1 Semester 2</w:t>
      </w:r>
      <w:r w:rsidR="00405916" w:rsidRPr="009D7CB5">
        <w:rPr>
          <w:b/>
          <w:sz w:val="24"/>
          <w:szCs w:val="24"/>
        </w:rPr>
        <w:t xml:space="preserve"> – 20</w:t>
      </w:r>
      <w:r w:rsidR="005E34FF">
        <w:rPr>
          <w:b/>
          <w:sz w:val="24"/>
          <w:szCs w:val="24"/>
        </w:rPr>
        <w:t>2</w:t>
      </w:r>
      <w:r w:rsidR="00F95161">
        <w:rPr>
          <w:b/>
          <w:sz w:val="24"/>
          <w:szCs w:val="24"/>
        </w:rPr>
        <w:t>1</w:t>
      </w:r>
    </w:p>
    <w:p w14:paraId="7ACD1107" w14:textId="77777777" w:rsidR="006037CF" w:rsidRPr="006037CF" w:rsidRDefault="00B44505" w:rsidP="00B44505">
      <w:pPr>
        <w:pBdr>
          <w:bottom w:val="single" w:sz="4" w:space="1" w:color="auto"/>
        </w:pBdr>
        <w:tabs>
          <w:tab w:val="center" w:pos="4680"/>
          <w:tab w:val="left" w:pos="7215"/>
        </w:tabs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ab/>
      </w:r>
      <w:r w:rsidR="00063290">
        <w:rPr>
          <w:b/>
          <w:color w:val="002060"/>
          <w:sz w:val="24"/>
          <w:szCs w:val="24"/>
        </w:rPr>
        <w:t xml:space="preserve">                </w:t>
      </w:r>
      <w:r w:rsidR="00871DBB">
        <w:rPr>
          <w:b/>
          <w:color w:val="002060"/>
          <w:sz w:val="24"/>
          <w:szCs w:val="24"/>
        </w:rPr>
        <w:t xml:space="preserve">Lab </w:t>
      </w:r>
      <w:r w:rsidR="00750A37">
        <w:rPr>
          <w:b/>
          <w:color w:val="002060"/>
          <w:sz w:val="24"/>
          <w:szCs w:val="24"/>
        </w:rPr>
        <w:t>2</w:t>
      </w:r>
    </w:p>
    <w:p w14:paraId="281333AE" w14:textId="77777777" w:rsidR="00D01480" w:rsidRPr="009769C5" w:rsidRDefault="00992121" w:rsidP="00D01480">
      <w:pPr>
        <w:ind w:left="720"/>
        <w:rPr>
          <w:rFonts w:ascii="Book Antiqua" w:hAnsi="Book Antiqua"/>
        </w:rPr>
      </w:pPr>
      <w:r>
        <w:rPr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A84F0E" wp14:editId="73ED8B79">
                <wp:simplePos x="0" y="0"/>
                <wp:positionH relativeFrom="margin">
                  <wp:posOffset>-57150</wp:posOffset>
                </wp:positionH>
                <wp:positionV relativeFrom="paragraph">
                  <wp:posOffset>114301</wp:posOffset>
                </wp:positionV>
                <wp:extent cx="5772150" cy="12382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12382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5FB399" id="Rectangle: Rounded Corners 2" o:spid="_x0000_s1026" style="position:absolute;margin-left:-4.5pt;margin-top:9pt;width:454.5pt;height:97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" filled="f" strokecolor="black [3200]">
                <w10:wrap anchorx="margin"/>
              </v:roundrect>
            </w:pict>
          </mc:Fallback>
        </mc:AlternateContent>
      </w:r>
    </w:p>
    <w:p w14:paraId="03B250B0" w14:textId="77777777" w:rsidR="00992121" w:rsidRPr="00B72E9B" w:rsidRDefault="00992121" w:rsidP="00992121">
      <w:pPr>
        <w:pStyle w:val="Default"/>
        <w:spacing w:line="360" w:lineRule="auto"/>
        <w:ind w:firstLine="360"/>
        <w:rPr>
          <w:rFonts w:asciiTheme="minorHAnsi" w:hAnsiTheme="minorHAnsi"/>
        </w:rPr>
      </w:pPr>
      <w:r w:rsidRPr="00B72E9B">
        <w:rPr>
          <w:rFonts w:asciiTheme="minorHAnsi" w:hAnsiTheme="minorHAnsi"/>
          <w:b/>
          <w:bCs/>
        </w:rPr>
        <w:t xml:space="preserve">Intended Learning Outcomes: </w:t>
      </w:r>
    </w:p>
    <w:p w14:paraId="6ACE256F" w14:textId="77777777" w:rsidR="00992121" w:rsidRPr="00B72E9B" w:rsidRDefault="00992121" w:rsidP="00992121">
      <w:pPr>
        <w:pStyle w:val="Default"/>
        <w:spacing w:line="360" w:lineRule="auto"/>
        <w:ind w:firstLine="360"/>
        <w:rPr>
          <w:rFonts w:asciiTheme="minorHAnsi" w:hAnsiTheme="minorHAnsi"/>
        </w:rPr>
      </w:pPr>
      <w:r w:rsidRPr="00B72E9B">
        <w:rPr>
          <w:rFonts w:asciiTheme="minorHAnsi" w:hAnsiTheme="minorHAnsi" w:cs="Calibri"/>
        </w:rPr>
        <w:t>At the end of the class the students should be able to</w:t>
      </w:r>
      <w:r w:rsidRPr="00B72E9B">
        <w:rPr>
          <w:rFonts w:asciiTheme="minorHAnsi" w:hAnsiTheme="minorHAnsi"/>
        </w:rPr>
        <w:t xml:space="preserve">: </w:t>
      </w:r>
    </w:p>
    <w:p w14:paraId="017F07B1" w14:textId="77777777" w:rsidR="006969F8" w:rsidRDefault="006969F8" w:rsidP="00FA460E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To use operators in java</w:t>
      </w:r>
    </w:p>
    <w:p w14:paraId="0156C83A" w14:textId="77777777" w:rsidR="001639FA" w:rsidRDefault="006969F8" w:rsidP="00FA460E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To Convert Data types</w:t>
      </w:r>
    </w:p>
    <w:p w14:paraId="794C1204" w14:textId="77777777" w:rsidR="00F11F97" w:rsidRDefault="00F11F97" w:rsidP="00F11F97"/>
    <w:p w14:paraId="765C0A96" w14:textId="77777777" w:rsidR="00081124" w:rsidRPr="00A707E1" w:rsidRDefault="00A707E1" w:rsidP="00A707E1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0C946B" wp14:editId="2CA6C9A1">
                <wp:simplePos x="0" y="0"/>
                <wp:positionH relativeFrom="margin">
                  <wp:posOffset>647700</wp:posOffset>
                </wp:positionH>
                <wp:positionV relativeFrom="paragraph">
                  <wp:posOffset>264160</wp:posOffset>
                </wp:positionV>
                <wp:extent cx="4857750" cy="5191125"/>
                <wp:effectExtent l="0" t="0" r="19050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0" cy="519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ACB05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>class Output</w:t>
                            </w:r>
                          </w:p>
                          <w:p w14:paraId="434B5668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>{</w:t>
                            </w:r>
                          </w:p>
                          <w:p w14:paraId="3C3EBA95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public static void main(String[] args)</w:t>
                            </w:r>
                          </w:p>
                          <w:p w14:paraId="4D88C80F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{</w:t>
                            </w:r>
                          </w:p>
                          <w:p w14:paraId="136FD0CD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int a, b;</w:t>
                            </w:r>
                          </w:p>
                          <w:p w14:paraId="43AA0AC9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a = 65;                                </w:t>
                            </w:r>
                          </w:p>
                          <w:p w14:paraId="6D6C9157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b = 78;                    </w:t>
                            </w:r>
                          </w:p>
                          <w:p w14:paraId="7910AC04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System.out.println(29/4);               </w:t>
                            </w:r>
                          </w:p>
                          <w:p w14:paraId="0FA40792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System.out.println(3.0/2);              </w:t>
                            </w:r>
                          </w:p>
                          <w:p w14:paraId="22C33818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System.out.print("Hello there.\n");     </w:t>
                            </w:r>
                          </w:p>
                          <w:p w14:paraId="364BB235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System.out.println(7);                  </w:t>
                            </w:r>
                          </w:p>
                          <w:p w14:paraId="11006BA8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System.out.println(3+5);                </w:t>
                            </w:r>
                          </w:p>
                          <w:p w14:paraId="582EBBAF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System.out.print("3+5");                </w:t>
                            </w:r>
                          </w:p>
                          <w:p w14:paraId="13E3167F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System.out.println();                   </w:t>
                            </w:r>
                          </w:p>
                          <w:p w14:paraId="09E2CB86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System.out.println(2+3*6);              </w:t>
                            </w:r>
                          </w:p>
                          <w:p w14:paraId="5CA68ECC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System.out.println("a");                </w:t>
                            </w:r>
                          </w:p>
                          <w:p w14:paraId="7CC10E02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System.out.println(a);                  </w:t>
                            </w:r>
                          </w:p>
                          <w:p w14:paraId="15436421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    System.out.println(b);                  </w:t>
                            </w:r>
                          </w:p>
                          <w:p w14:paraId="55651423" w14:textId="77777777" w:rsidR="00A707E1" w:rsidRPr="00A93C4A" w:rsidRDefault="00A707E1" w:rsidP="00A707E1">
                            <w:pPr>
                              <w:rPr>
                                <w:rFonts w:ascii="Courier New" w:hAnsi="Courier New" w:cs="Courier New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 xml:space="preserve">    }</w:t>
                            </w:r>
                          </w:p>
                          <w:p w14:paraId="21C26DDD" w14:textId="77777777" w:rsidR="00A707E1" w:rsidRPr="00A93C4A" w:rsidRDefault="00A707E1" w:rsidP="00A707E1">
                            <w:pPr>
                              <w:rPr>
                                <w:sz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0C946B" id="Rectangle 3" o:spid="_x0000_s1026" style="position:absolute;left:0;text-align:left;margin-left:51pt;margin-top:20.8pt;width:382.5pt;height:408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">
                <v:textbox>
                  <w:txbxContent>
                    <w:p w14:paraId="2FFACB05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>class Output</w:t>
                      </w:r>
                    </w:p>
                    <w:p w14:paraId="434B5668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>{</w:t>
                      </w:r>
                    </w:p>
                    <w:p w14:paraId="3C3EBA95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public static void main(String[] args)</w:t>
                      </w:r>
                    </w:p>
                    <w:p w14:paraId="4D88C80F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{</w:t>
                      </w:r>
                    </w:p>
                    <w:p w14:paraId="136FD0CD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szCs w:val="28"/>
                        </w:rPr>
                        <w:t xml:space="preserve">        int a, b;</w:t>
                      </w:r>
                    </w:p>
                    <w:p w14:paraId="43AA0AC9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    a = 65;                                </w:t>
                      </w:r>
                    </w:p>
                    <w:p w14:paraId="6D6C9157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    b = 78;                    </w:t>
                      </w:r>
                    </w:p>
                    <w:p w14:paraId="7910AC04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    System.out.println(29/4);               </w:t>
                      </w:r>
                    </w:p>
                    <w:p w14:paraId="0FA40792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    System.out.println(3.0/2);              </w:t>
                      </w:r>
                    </w:p>
                    <w:p w14:paraId="22C33818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    System.out.print("Hello there.\n");     </w:t>
                      </w:r>
                    </w:p>
                    <w:p w14:paraId="364BB235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    System.out.println(7);                  </w:t>
                      </w:r>
                    </w:p>
                    <w:p w14:paraId="11006BA8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    System.out.println(3+5);                </w:t>
                      </w:r>
                    </w:p>
                    <w:p w14:paraId="582EBBAF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    System.out.print("3+5");                </w:t>
                      </w:r>
                    </w:p>
                    <w:p w14:paraId="13E3167F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    System.out.println();                   </w:t>
                      </w:r>
                    </w:p>
                    <w:p w14:paraId="09E2CB86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    System.out.println(2+3*6);              </w:t>
                      </w:r>
                    </w:p>
                    <w:p w14:paraId="5CA68ECC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    System.out.println("a");                </w:t>
                      </w:r>
                    </w:p>
                    <w:p w14:paraId="7CC10E02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    System.out.println(a);                  </w:t>
                      </w:r>
                    </w:p>
                    <w:p w14:paraId="15436421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    System.out.println(b);                  </w:t>
                      </w:r>
                    </w:p>
                    <w:p w14:paraId="55651423" w14:textId="77777777" w:rsidR="00A707E1" w:rsidRPr="00A93C4A" w:rsidRDefault="00A707E1" w:rsidP="00A707E1">
                      <w:pPr>
                        <w:rPr>
                          <w:rFonts w:ascii="Courier New" w:hAnsi="Courier New" w:cs="Courier New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 xml:space="preserve">    }</w:t>
                      </w:r>
                    </w:p>
                    <w:p w14:paraId="21C26DDD" w14:textId="77777777" w:rsidR="00A707E1" w:rsidRPr="00A93C4A" w:rsidRDefault="00A707E1" w:rsidP="00A707E1">
                      <w:pPr>
                        <w:rPr>
                          <w:sz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Cs w:val="2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707E1">
        <w:rPr>
          <w:szCs w:val="40"/>
        </w:rPr>
        <w:t>Type the following programs and observe the output</w:t>
      </w:r>
    </w:p>
    <w:p w14:paraId="440F19FF" w14:textId="77777777" w:rsidR="00A707E1" w:rsidRDefault="00A707E1" w:rsidP="00A707E1"/>
    <w:p w14:paraId="12652F12" w14:textId="77777777" w:rsidR="00A707E1" w:rsidRPr="00A707E1" w:rsidRDefault="00A707E1" w:rsidP="00A707E1"/>
    <w:p w14:paraId="4ECB7A70" w14:textId="77777777" w:rsidR="00A707E1" w:rsidRPr="00A707E1" w:rsidRDefault="00A707E1" w:rsidP="00A707E1"/>
    <w:p w14:paraId="6F24FDAA" w14:textId="77777777" w:rsidR="00A707E1" w:rsidRPr="00A707E1" w:rsidRDefault="00A707E1" w:rsidP="00A707E1"/>
    <w:p w14:paraId="792460EF" w14:textId="77777777" w:rsidR="00A707E1" w:rsidRPr="00A707E1" w:rsidRDefault="00A707E1" w:rsidP="00A707E1"/>
    <w:p w14:paraId="03A7AC89" w14:textId="77777777" w:rsidR="00A707E1" w:rsidRPr="00A707E1" w:rsidRDefault="00A707E1" w:rsidP="00A707E1"/>
    <w:p w14:paraId="5292B30C" w14:textId="77777777" w:rsidR="00A707E1" w:rsidRPr="00A707E1" w:rsidRDefault="00A707E1" w:rsidP="00A707E1"/>
    <w:p w14:paraId="60EBC4CD" w14:textId="77777777" w:rsidR="00A707E1" w:rsidRPr="00A707E1" w:rsidRDefault="00A707E1" w:rsidP="00A707E1"/>
    <w:p w14:paraId="4FE9C676" w14:textId="77777777" w:rsidR="00A707E1" w:rsidRPr="00A707E1" w:rsidRDefault="00A707E1" w:rsidP="00A707E1"/>
    <w:p w14:paraId="566F7C7A" w14:textId="77777777" w:rsidR="00A707E1" w:rsidRPr="00A707E1" w:rsidRDefault="00A707E1" w:rsidP="00A707E1"/>
    <w:p w14:paraId="0E072579" w14:textId="77777777" w:rsidR="00A707E1" w:rsidRPr="00A707E1" w:rsidRDefault="00A707E1" w:rsidP="00A707E1"/>
    <w:p w14:paraId="43353B91" w14:textId="77777777" w:rsidR="00A707E1" w:rsidRPr="00A707E1" w:rsidRDefault="00A707E1" w:rsidP="00A707E1"/>
    <w:p w14:paraId="6C3B14BF" w14:textId="77777777" w:rsidR="00A707E1" w:rsidRPr="00A707E1" w:rsidRDefault="00A707E1" w:rsidP="00A707E1"/>
    <w:p w14:paraId="3197D2E2" w14:textId="77777777" w:rsidR="00A707E1" w:rsidRDefault="00A707E1" w:rsidP="00A707E1"/>
    <w:p w14:paraId="2881E65E" w14:textId="77777777" w:rsidR="00D90CB0" w:rsidRDefault="00D90CB0" w:rsidP="00A707E1"/>
    <w:p w14:paraId="1A6F7BD1" w14:textId="77777777" w:rsidR="00D90CB0" w:rsidRDefault="00D90CB0" w:rsidP="00A707E1"/>
    <w:p w14:paraId="41EDC855" w14:textId="77777777" w:rsidR="00D90CB0" w:rsidRDefault="00D90CB0" w:rsidP="00A707E1"/>
    <w:p w14:paraId="5A2B42B0" w14:textId="77777777" w:rsidR="00750A37" w:rsidRDefault="00750A37" w:rsidP="00A707E1"/>
    <w:p w14:paraId="48AA43A9" w14:textId="77777777" w:rsidR="00750A37" w:rsidRDefault="00750A37" w:rsidP="00A707E1"/>
    <w:p w14:paraId="46F28F8C" w14:textId="77777777" w:rsidR="00750A37" w:rsidRDefault="00750A37" w:rsidP="00A707E1"/>
    <w:p w14:paraId="6279CFF0" w14:textId="77777777" w:rsidR="00A707E1" w:rsidRDefault="0050214D" w:rsidP="00D90CB0">
      <w:pPr>
        <w:tabs>
          <w:tab w:val="left" w:pos="90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91E99A" wp14:editId="19BB70B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953250" cy="70294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7029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CE005" id="Rectangle 10" o:spid="_x0000_s1026" style="position:absolute;margin-left:0;margin-top:0;width:547.5pt;height:553.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</w:p>
    <w:p w14:paraId="762B2178" w14:textId="77777777" w:rsidR="00B41B1B" w:rsidRPr="00B41B1B" w:rsidRDefault="00B41B1B" w:rsidP="00B41B1B"/>
    <w:p w14:paraId="6FAFFF63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>class StringExpression</w:t>
      </w:r>
    </w:p>
    <w:p w14:paraId="4DE5707A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>{</w:t>
      </w:r>
    </w:p>
    <w:p w14:paraId="7618C75E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 xml:space="preserve">    public static void main (String[] args)</w:t>
      </w:r>
    </w:p>
    <w:p w14:paraId="2FA55331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 xml:space="preserve">    {</w:t>
      </w:r>
    </w:p>
    <w:p w14:paraId="747543F5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 xml:space="preserve">        String str;</w:t>
      </w:r>
    </w:p>
    <w:p w14:paraId="51BD00F1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 xml:space="preserve">        int num1, num2;</w:t>
      </w:r>
    </w:p>
    <w:p w14:paraId="5ADA0FF7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</w:p>
    <w:p w14:paraId="7AA35E94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 xml:space="preserve">        num1 = 12;</w:t>
      </w:r>
    </w:p>
    <w:p w14:paraId="68704A86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 xml:space="preserve">        num2 = 26;</w:t>
      </w:r>
    </w:p>
    <w:p w14:paraId="36E7F323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</w:p>
    <w:p w14:paraId="7B67543D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 xml:space="preserve">        str = "The sum = " + num1 + num2;</w:t>
      </w:r>
    </w:p>
    <w:p w14:paraId="46178FC9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 xml:space="preserve">        System.out.println(str);</w:t>
      </w:r>
    </w:p>
    <w:p w14:paraId="10F3F3F4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</w:p>
    <w:p w14:paraId="79E29AA0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 xml:space="preserve">        str = "The sum = " + (num1 + num2);</w:t>
      </w:r>
    </w:p>
    <w:p w14:paraId="0552D4CE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 xml:space="preserve">        System.out.println(str);</w:t>
      </w:r>
    </w:p>
    <w:p w14:paraId="55BA8CDF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</w:p>
    <w:p w14:paraId="70BB1D07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 xml:space="preserve">        str = num1 + num2 + " is the sum";</w:t>
      </w:r>
    </w:p>
    <w:p w14:paraId="55558376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 xml:space="preserve">        System.out.println(str);</w:t>
      </w:r>
    </w:p>
    <w:p w14:paraId="4CA131B0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</w:p>
    <w:p w14:paraId="5EFC1563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 xml:space="preserve">        str = "The sum of " + num1 + " and " + num2 + " = " </w:t>
      </w:r>
      <w:r>
        <w:rPr>
          <w:rFonts w:ascii="Courier New" w:hAnsi="Courier New" w:cs="Courier New"/>
          <w:szCs w:val="28"/>
        </w:rPr>
        <w:tab/>
      </w:r>
      <w:r>
        <w:rPr>
          <w:rFonts w:ascii="Courier New" w:hAnsi="Courier New" w:cs="Courier New"/>
          <w:szCs w:val="28"/>
        </w:rPr>
        <w:tab/>
      </w:r>
      <w:r>
        <w:rPr>
          <w:rFonts w:ascii="Courier New" w:hAnsi="Courier New" w:cs="Courier New"/>
          <w:szCs w:val="28"/>
        </w:rPr>
        <w:tab/>
      </w:r>
      <w:r>
        <w:rPr>
          <w:rFonts w:ascii="Courier New" w:hAnsi="Courier New" w:cs="Courier New"/>
          <w:szCs w:val="28"/>
        </w:rPr>
        <w:tab/>
      </w:r>
      <w:r>
        <w:rPr>
          <w:rFonts w:ascii="Courier New" w:hAnsi="Courier New" w:cs="Courier New"/>
          <w:szCs w:val="28"/>
        </w:rPr>
        <w:tab/>
      </w:r>
      <w:r>
        <w:rPr>
          <w:rFonts w:ascii="Courier New" w:hAnsi="Courier New" w:cs="Courier New"/>
          <w:szCs w:val="28"/>
        </w:rPr>
        <w:tab/>
      </w:r>
      <w:r>
        <w:rPr>
          <w:rFonts w:ascii="Courier New" w:hAnsi="Courier New" w:cs="Courier New"/>
          <w:szCs w:val="28"/>
        </w:rPr>
        <w:tab/>
        <w:t xml:space="preserve">     </w:t>
      </w:r>
      <w:r w:rsidRPr="00AF5B70">
        <w:rPr>
          <w:rFonts w:ascii="Courier New" w:hAnsi="Courier New" w:cs="Courier New"/>
          <w:szCs w:val="28"/>
        </w:rPr>
        <w:t>+ (num1 + num2);</w:t>
      </w:r>
    </w:p>
    <w:p w14:paraId="07CD58C0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 xml:space="preserve">        System.out.println(str);</w:t>
      </w:r>
    </w:p>
    <w:p w14:paraId="6BD272CC" w14:textId="77777777" w:rsidR="0050214D" w:rsidRPr="00AF5B70" w:rsidRDefault="0050214D" w:rsidP="0050214D">
      <w:pPr>
        <w:spacing w:line="240" w:lineRule="auto"/>
        <w:rPr>
          <w:rFonts w:ascii="Courier New" w:hAnsi="Courier New" w:cs="Courier New"/>
          <w:szCs w:val="28"/>
        </w:rPr>
      </w:pPr>
      <w:r w:rsidRPr="00AF5B70">
        <w:rPr>
          <w:rFonts w:ascii="Courier New" w:hAnsi="Courier New" w:cs="Courier New"/>
          <w:szCs w:val="28"/>
        </w:rPr>
        <w:t xml:space="preserve">    }</w:t>
      </w:r>
    </w:p>
    <w:p w14:paraId="038AED08" w14:textId="77777777" w:rsidR="0050214D" w:rsidRPr="00AF5B70" w:rsidRDefault="0050214D" w:rsidP="0050214D">
      <w:pPr>
        <w:spacing w:line="240" w:lineRule="auto"/>
        <w:rPr>
          <w:sz w:val="28"/>
        </w:rPr>
      </w:pPr>
      <w:r w:rsidRPr="00AF5B70">
        <w:rPr>
          <w:rFonts w:ascii="Courier New" w:hAnsi="Courier New" w:cs="Courier New"/>
          <w:szCs w:val="28"/>
        </w:rPr>
        <w:t>}</w:t>
      </w:r>
    </w:p>
    <w:p w14:paraId="03B3F532" w14:textId="77777777" w:rsidR="00B41B1B" w:rsidRPr="00B41B1B" w:rsidRDefault="00B41B1B" w:rsidP="00B41B1B"/>
    <w:p w14:paraId="29D235DD" w14:textId="77777777" w:rsidR="00B41B1B" w:rsidRPr="00B41B1B" w:rsidRDefault="00B41B1B" w:rsidP="00B41B1B"/>
    <w:p w14:paraId="006929B1" w14:textId="77777777" w:rsidR="00B41B1B" w:rsidRPr="00B41B1B" w:rsidRDefault="00B41B1B" w:rsidP="00B41B1B"/>
    <w:p w14:paraId="5D712CF0" w14:textId="77777777" w:rsidR="00B41B1B" w:rsidRDefault="00B41B1B" w:rsidP="00B41B1B"/>
    <w:p w14:paraId="59D5D186" w14:textId="77777777" w:rsidR="00750A37" w:rsidRDefault="00750A37" w:rsidP="00B41B1B"/>
    <w:p w14:paraId="7AD3DDD7" w14:textId="77777777" w:rsidR="00750A37" w:rsidRPr="00B41B1B" w:rsidRDefault="00750A37" w:rsidP="00B41B1B"/>
    <w:p w14:paraId="2CF26AFB" w14:textId="77777777" w:rsidR="00B41B1B" w:rsidRPr="00B41B1B" w:rsidRDefault="00B41B1B" w:rsidP="00B41B1B"/>
    <w:p w14:paraId="6AFEEBFC" w14:textId="77777777" w:rsidR="00B41B1B" w:rsidRPr="00B41B1B" w:rsidRDefault="00BC713F" w:rsidP="00B41B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DF1589" wp14:editId="7749FD6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400800" cy="7613015"/>
                <wp:effectExtent l="0" t="0" r="19050" b="2603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7613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F9B1C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class ParsingStrings</w:t>
                            </w:r>
                          </w:p>
                          <w:p w14:paraId="422E5936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{</w:t>
                            </w:r>
                          </w:p>
                          <w:p w14:paraId="072156DF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public static void main(String[] args)</w:t>
                            </w:r>
                          </w:p>
                          <w:p w14:paraId="250E4BDB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{</w:t>
                            </w:r>
                          </w:p>
                          <w:p w14:paraId="3080D5CB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String str1 = "-12345";</w:t>
                            </w:r>
                          </w:p>
                          <w:p w14:paraId="5996A04A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String str2 = "756.83";</w:t>
                            </w:r>
                          </w:p>
                          <w:p w14:paraId="02902508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</w:p>
                          <w:p w14:paraId="6EE957D4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int intNum;</w:t>
                            </w:r>
                          </w:p>
                          <w:p w14:paraId="08DB5B81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float floatNum;</w:t>
                            </w:r>
                          </w:p>
                          <w:p w14:paraId="6252153D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double decimalNum;</w:t>
                            </w:r>
                          </w:p>
                          <w:p w14:paraId="0205B9E7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</w:p>
                          <w:p w14:paraId="30B9863F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intNum = Integer.parseInt(str1);</w:t>
                            </w:r>
                          </w:p>
                          <w:p w14:paraId="585FE2A0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floatNum = Float.parseFloat(str2);</w:t>
                            </w:r>
                          </w:p>
                          <w:p w14:paraId="7185E665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decimalNum = Double.parseDouble(str2);</w:t>
                            </w:r>
                          </w:p>
                          <w:p w14:paraId="38E49B77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</w:p>
                          <w:p w14:paraId="352CF7ED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System.out.println("str1 = " + str1);</w:t>
                            </w:r>
                          </w:p>
                          <w:p w14:paraId="193014D1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System.out.println("str2 = " + str2);</w:t>
                            </w:r>
                          </w:p>
                          <w:p w14:paraId="649B67F8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System.out.println("intNum = " + intNum);</w:t>
                            </w:r>
                          </w:p>
                          <w:p w14:paraId="38F09153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System.out.println("floatNum = " + floatNum);</w:t>
                            </w:r>
                          </w:p>
                          <w:p w14:paraId="0003FD24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System.out.println("decimalNum = " + decimalNum);</w:t>
                            </w:r>
                          </w:p>
                          <w:p w14:paraId="3412F557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System.out.println("The numeric value of str1 + str2 = "+ (Integer.parseInt(str1)+ Double.parseDouble(str2)));</w:t>
                            </w:r>
                          </w:p>
                          <w:p w14:paraId="565AEB57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System.out.println(Integer.parseInt("6543")</w:t>
                            </w:r>
                          </w:p>
                          <w:p w14:paraId="79033D02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          </w:t>
                            </w: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+ Integer.parseInt("50"));</w:t>
                            </w:r>
                          </w:p>
                          <w:p w14:paraId="0C487A81" w14:textId="77777777" w:rsidR="00BC713F" w:rsidRPr="00A93C4A" w:rsidRDefault="00BC713F" w:rsidP="00BC713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</w:pPr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 xml:space="preserve">    }</w:t>
                            </w:r>
                          </w:p>
                          <w:p w14:paraId="5390553E" w14:textId="77777777" w:rsidR="00BC713F" w:rsidRPr="00A93C4A" w:rsidRDefault="00BC713F" w:rsidP="00BC713F">
                            <w:r w:rsidRPr="00A93C4A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F1589" id="Rectangle 11" o:spid="_x0000_s1027" style="position:absolute;margin-left:0;margin-top:0;width:7in;height:599.4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">
                <v:textbox>
                  <w:txbxContent>
                    <w:p w14:paraId="2B3F9B1C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class ParsingStrings</w:t>
                      </w:r>
                    </w:p>
                    <w:p w14:paraId="422E5936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{</w:t>
                      </w:r>
                    </w:p>
                    <w:p w14:paraId="072156DF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public static void main(String[] args)</w:t>
                      </w:r>
                    </w:p>
                    <w:p w14:paraId="250E4BDB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{</w:t>
                      </w:r>
                    </w:p>
                    <w:p w14:paraId="3080D5CB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String str1 = "-12345";</w:t>
                      </w:r>
                    </w:p>
                    <w:p w14:paraId="5996A04A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String str2 = "756.83";</w:t>
                      </w:r>
                    </w:p>
                    <w:p w14:paraId="02902508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</w:p>
                    <w:p w14:paraId="6EE957D4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int intNum;</w:t>
                      </w:r>
                    </w:p>
                    <w:p w14:paraId="08DB5B81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float floatNum;</w:t>
                      </w:r>
                    </w:p>
                    <w:p w14:paraId="6252153D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double decimalNum;</w:t>
                      </w:r>
                    </w:p>
                    <w:p w14:paraId="0205B9E7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</w:p>
                    <w:p w14:paraId="30B9863F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intNum = Integer.parseInt(str1);</w:t>
                      </w:r>
                    </w:p>
                    <w:p w14:paraId="585FE2A0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floatNum = Float.parseFloat(str2);</w:t>
                      </w:r>
                    </w:p>
                    <w:p w14:paraId="7185E665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decimalNum = Double.parseDouble(str2);</w:t>
                      </w:r>
                    </w:p>
                    <w:p w14:paraId="38E49B77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</w:p>
                    <w:p w14:paraId="352CF7ED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System.out.println("str1 = " + str1);</w:t>
                      </w:r>
                    </w:p>
                    <w:p w14:paraId="193014D1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System.out.println("str2 = " + str2);</w:t>
                      </w:r>
                    </w:p>
                    <w:p w14:paraId="649B67F8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System.out.println("intNum = " + intNum);</w:t>
                      </w:r>
                    </w:p>
                    <w:p w14:paraId="38F09153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System.out.println("floatNum = " + floatNum);</w:t>
                      </w:r>
                    </w:p>
                    <w:p w14:paraId="0003FD24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System.out.println("decimalNum = " + decimalNum);</w:t>
                      </w:r>
                    </w:p>
                    <w:p w14:paraId="3412F557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System.out.println("The numeric value of str1 + str2 = "+ (Integer.parseInt(str1)+ Double.parseDouble(str2)));</w:t>
                      </w:r>
                    </w:p>
                    <w:p w14:paraId="565AEB57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System.out.println(Integer.parseInt("6543")</w:t>
                      </w:r>
                    </w:p>
                    <w:p w14:paraId="79033D02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              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          </w:t>
                      </w: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+ Integer.parseInt("50"));</w:t>
                      </w:r>
                    </w:p>
                    <w:p w14:paraId="0C487A81" w14:textId="77777777" w:rsidR="00BC713F" w:rsidRPr="00A93C4A" w:rsidRDefault="00BC713F" w:rsidP="00BC713F">
                      <w:pPr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</w:pPr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 xml:space="preserve">    }</w:t>
                      </w:r>
                    </w:p>
                    <w:p w14:paraId="5390553E" w14:textId="77777777" w:rsidR="00BC713F" w:rsidRPr="00A93C4A" w:rsidRDefault="00BC713F" w:rsidP="00BC713F">
                      <w:r w:rsidRPr="00A93C4A">
                        <w:rPr>
                          <w:rFonts w:ascii="Courier New" w:hAnsi="Courier New" w:cs="Courier New"/>
                          <w:sz w:val="20"/>
                          <w:szCs w:val="2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B0035B" w14:textId="77777777" w:rsidR="00B41B1B" w:rsidRPr="00B41B1B" w:rsidRDefault="00B41B1B" w:rsidP="00B41B1B"/>
    <w:p w14:paraId="0B7D879D" w14:textId="77777777" w:rsidR="00B41B1B" w:rsidRPr="00B41B1B" w:rsidRDefault="00B41B1B" w:rsidP="00BC713F">
      <w:pPr>
        <w:ind w:firstLine="720"/>
      </w:pPr>
    </w:p>
    <w:p w14:paraId="69C8456F" w14:textId="77777777" w:rsidR="00B41B1B" w:rsidRPr="00B41B1B" w:rsidRDefault="00B41B1B" w:rsidP="00B41B1B"/>
    <w:p w14:paraId="431CA464" w14:textId="77777777" w:rsidR="00B41B1B" w:rsidRPr="00B41B1B" w:rsidRDefault="00B41B1B" w:rsidP="00B41B1B"/>
    <w:p w14:paraId="3CDB6DD7" w14:textId="77777777" w:rsidR="00B41B1B" w:rsidRPr="00B41B1B" w:rsidRDefault="00B41B1B" w:rsidP="00B41B1B"/>
    <w:p w14:paraId="49119EF5" w14:textId="77777777" w:rsidR="00B41B1B" w:rsidRPr="00B41B1B" w:rsidRDefault="00B41B1B" w:rsidP="00B41B1B"/>
    <w:p w14:paraId="440BEC47" w14:textId="77777777" w:rsidR="00B41B1B" w:rsidRDefault="00B41B1B" w:rsidP="00B41B1B"/>
    <w:p w14:paraId="18744061" w14:textId="77777777" w:rsidR="00826706" w:rsidRDefault="00826706" w:rsidP="00826706"/>
    <w:p w14:paraId="3ED681E2" w14:textId="77777777" w:rsidR="00826706" w:rsidRDefault="00826706" w:rsidP="00826706"/>
    <w:p w14:paraId="4641A13B" w14:textId="77777777" w:rsidR="00826706" w:rsidRDefault="00826706" w:rsidP="00826706"/>
    <w:p w14:paraId="5ED31E03" w14:textId="77777777" w:rsidR="00826706" w:rsidRDefault="00826706" w:rsidP="00826706"/>
    <w:p w14:paraId="6433412A" w14:textId="77777777" w:rsidR="00826706" w:rsidRDefault="00826706" w:rsidP="00826706"/>
    <w:p w14:paraId="1D57CD90" w14:textId="77777777" w:rsidR="00826706" w:rsidRDefault="00826706" w:rsidP="00826706"/>
    <w:p w14:paraId="4C75D6F7" w14:textId="77777777" w:rsidR="00826706" w:rsidRDefault="00826706" w:rsidP="00826706"/>
    <w:p w14:paraId="5FC4B0C6" w14:textId="77777777" w:rsidR="00826706" w:rsidRDefault="00826706" w:rsidP="00826706"/>
    <w:p w14:paraId="17BE7D1D" w14:textId="77777777" w:rsidR="00826706" w:rsidRDefault="00826706" w:rsidP="00826706"/>
    <w:p w14:paraId="01D28B92" w14:textId="77777777" w:rsidR="00826706" w:rsidRDefault="00826706" w:rsidP="00826706"/>
    <w:p w14:paraId="0540FED7" w14:textId="77777777" w:rsidR="00826706" w:rsidRDefault="00826706" w:rsidP="00826706"/>
    <w:p w14:paraId="297D2453" w14:textId="77777777" w:rsidR="00826706" w:rsidRDefault="00826706" w:rsidP="00826706"/>
    <w:p w14:paraId="40E740AF" w14:textId="77777777" w:rsidR="00826706" w:rsidRDefault="00826706" w:rsidP="00826706"/>
    <w:p w14:paraId="02A9618B" w14:textId="77777777" w:rsidR="00826706" w:rsidRDefault="00826706" w:rsidP="00826706"/>
    <w:p w14:paraId="370FB2C4" w14:textId="77777777" w:rsidR="00826706" w:rsidRDefault="00D426EC" w:rsidP="00826706">
      <w:r>
        <w:t>\</w:t>
      </w:r>
    </w:p>
    <w:p w14:paraId="7049D58E" w14:textId="77777777" w:rsidR="00D426EC" w:rsidRDefault="00D426EC" w:rsidP="00826706"/>
    <w:p w14:paraId="5B929CF3" w14:textId="77777777" w:rsidR="00D426EC" w:rsidRDefault="00D426EC" w:rsidP="00826706"/>
    <w:p w14:paraId="229BF391" w14:textId="77777777" w:rsidR="00D426EC" w:rsidRDefault="00D426EC" w:rsidP="00826706"/>
    <w:p w14:paraId="53DBBA9F" w14:textId="77777777" w:rsidR="00D426EC" w:rsidRDefault="00D426EC" w:rsidP="00826706"/>
    <w:p w14:paraId="2F934166" w14:textId="77777777" w:rsidR="00D426EC" w:rsidRDefault="00D426EC" w:rsidP="00826706"/>
    <w:p w14:paraId="3F40C584" w14:textId="77777777" w:rsidR="00D426EC" w:rsidRDefault="00D426EC" w:rsidP="00826706"/>
    <w:p w14:paraId="32E61C2A" w14:textId="77777777" w:rsidR="00750A37" w:rsidRDefault="00750A37" w:rsidP="00826706"/>
    <w:p w14:paraId="40D34E7A" w14:textId="77777777" w:rsidR="00750A37" w:rsidRDefault="00750A37" w:rsidP="00826706"/>
    <w:p w14:paraId="05766249" w14:textId="77777777" w:rsidR="00D426EC" w:rsidRDefault="00D426EC" w:rsidP="00826706">
      <w:r>
        <w:lastRenderedPageBreak/>
        <w:t xml:space="preserve">Upload </w:t>
      </w:r>
      <w:r w:rsidR="001E5358">
        <w:t>the</w:t>
      </w:r>
      <w:r>
        <w:t xml:space="preserve"> Following Tasks to your Git Hub Repository</w:t>
      </w:r>
    </w:p>
    <w:p w14:paraId="29A53455" w14:textId="77777777" w:rsidR="00DF378E" w:rsidRDefault="00DF378E" w:rsidP="00DF378E">
      <w:pPr>
        <w:numPr>
          <w:ilvl w:val="0"/>
          <w:numId w:val="7"/>
        </w:numPr>
        <w:spacing w:after="0" w:line="240" w:lineRule="auto"/>
        <w:rPr>
          <w:szCs w:val="19"/>
        </w:rPr>
      </w:pPr>
      <w:r>
        <w:rPr>
          <w:szCs w:val="19"/>
        </w:rPr>
        <w:t>Write a distance converter as below.</w:t>
      </w:r>
    </w:p>
    <w:p w14:paraId="41D561FE" w14:textId="77777777" w:rsidR="00DF378E" w:rsidRDefault="00DF378E" w:rsidP="00DF378E">
      <w:pPr>
        <w:autoSpaceDE w:val="0"/>
        <w:autoSpaceDN w:val="0"/>
        <w:adjustRightInd w:val="0"/>
        <w:rPr>
          <w:szCs w:val="19"/>
        </w:rPr>
      </w:pPr>
    </w:p>
    <w:p w14:paraId="321D2132" w14:textId="77777777" w:rsidR="00DF378E" w:rsidRDefault="00DF378E" w:rsidP="00DF378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Cs w:val="19"/>
        </w:rPr>
      </w:pPr>
      <w:r>
        <w:rPr>
          <w:szCs w:val="19"/>
        </w:rPr>
        <w:t>Declare two integer variables, miles and yards, and one double variable for kilometers</w:t>
      </w:r>
    </w:p>
    <w:p w14:paraId="228F3F6D" w14:textId="77777777" w:rsidR="00DF378E" w:rsidRDefault="00DF378E" w:rsidP="00DF378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Cs w:val="19"/>
        </w:rPr>
      </w:pPr>
      <w:r>
        <w:rPr>
          <w:szCs w:val="19"/>
        </w:rPr>
        <w:t>Initialize the variables to hold the number of miles and yards in a marathon respectively (miles to 26 and yards to 385).</w:t>
      </w:r>
    </w:p>
    <w:p w14:paraId="6C80FE47" w14:textId="77777777" w:rsidR="00DF378E" w:rsidRDefault="00DF378E" w:rsidP="00DF378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Cs w:val="19"/>
        </w:rPr>
      </w:pPr>
      <w:r>
        <w:rPr>
          <w:szCs w:val="19"/>
        </w:rPr>
        <w:t>Write an expression to calculate kilometers from miles and yards.</w:t>
      </w:r>
    </w:p>
    <w:p w14:paraId="2BA7E726" w14:textId="77777777" w:rsidR="00DF378E" w:rsidRDefault="00DF378E" w:rsidP="00750A37">
      <w:pPr>
        <w:autoSpaceDE w:val="0"/>
        <w:autoSpaceDN w:val="0"/>
        <w:adjustRightInd w:val="0"/>
        <w:ind w:left="720"/>
        <w:rPr>
          <w:szCs w:val="19"/>
        </w:rPr>
      </w:pPr>
      <w:r>
        <w:rPr>
          <w:szCs w:val="19"/>
        </w:rPr>
        <w:t>Note: One mile is 1.609 kilometers and there are 1760.0 yards in a mile</w:t>
      </w:r>
    </w:p>
    <w:p w14:paraId="635B724C" w14:textId="77777777" w:rsidR="00DF378E" w:rsidRDefault="00DF378E" w:rsidP="00DF378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Cs w:val="19"/>
        </w:rPr>
      </w:pPr>
      <w:r>
        <w:rPr>
          <w:szCs w:val="19"/>
        </w:rPr>
        <w:t>Save the result of the expression in the variable “kilometers”.</w:t>
      </w:r>
    </w:p>
    <w:p w14:paraId="463CB11D" w14:textId="77777777" w:rsidR="00DF378E" w:rsidRDefault="00DF378E" w:rsidP="00DF378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Cs w:val="19"/>
        </w:rPr>
      </w:pPr>
      <w:r>
        <w:rPr>
          <w:szCs w:val="19"/>
        </w:rPr>
        <w:t>Run the Distance converter program and take a note of the answer</w:t>
      </w:r>
    </w:p>
    <w:p w14:paraId="216387C5" w14:textId="77777777" w:rsidR="00DF378E" w:rsidRDefault="00DF378E" w:rsidP="00DF378E">
      <w:pPr>
        <w:tabs>
          <w:tab w:val="left" w:pos="1380"/>
        </w:tabs>
        <w:autoSpaceDE w:val="0"/>
        <w:autoSpaceDN w:val="0"/>
        <w:adjustRightInd w:val="0"/>
        <w:ind w:firstLine="1380"/>
        <w:rPr>
          <w:szCs w:val="19"/>
        </w:rPr>
      </w:pPr>
    </w:p>
    <w:p w14:paraId="025C4911" w14:textId="77777777" w:rsidR="00DF378E" w:rsidRDefault="00DF378E" w:rsidP="00DF378E">
      <w:pPr>
        <w:numPr>
          <w:ilvl w:val="0"/>
          <w:numId w:val="7"/>
        </w:numPr>
        <w:spacing w:after="0" w:line="240" w:lineRule="auto"/>
        <w:rPr>
          <w:szCs w:val="19"/>
        </w:rPr>
      </w:pPr>
      <w:r>
        <w:rPr>
          <w:szCs w:val="19"/>
        </w:rPr>
        <w:t>Now show how to improve the above code by using constants for the fixed parameters. What is the Java keyword that introduces a constant?</w:t>
      </w:r>
    </w:p>
    <w:p w14:paraId="296BC301" w14:textId="77777777" w:rsidR="00DF378E" w:rsidRDefault="00DF378E" w:rsidP="00DF378E">
      <w:pPr>
        <w:rPr>
          <w:szCs w:val="19"/>
        </w:rPr>
      </w:pPr>
    </w:p>
    <w:p w14:paraId="2624CF30" w14:textId="77777777" w:rsidR="00DF378E" w:rsidRDefault="00DF378E" w:rsidP="00DF378E">
      <w:pPr>
        <w:rPr>
          <w:szCs w:val="19"/>
        </w:rPr>
      </w:pPr>
    </w:p>
    <w:p w14:paraId="6D2D3C67" w14:textId="77777777" w:rsidR="00DF378E" w:rsidRDefault="00DF378E" w:rsidP="00DF378E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Cs w:val="19"/>
        </w:rPr>
      </w:pPr>
      <w:r>
        <w:rPr>
          <w:szCs w:val="19"/>
        </w:rPr>
        <w:t>Write a program to read and display 2 command line arguments and the length of the command line argument array.</w:t>
      </w:r>
    </w:p>
    <w:p w14:paraId="7B731EB2" w14:textId="77777777" w:rsidR="00DF378E" w:rsidRDefault="00DF378E" w:rsidP="00DF378E">
      <w:pPr>
        <w:ind w:left="360"/>
      </w:pPr>
    </w:p>
    <w:p w14:paraId="0A6D866F" w14:textId="77777777" w:rsidR="00DF378E" w:rsidRDefault="00DF378E" w:rsidP="00DF378E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5D1A1A">
        <w:rPr>
          <w:szCs w:val="19"/>
        </w:rPr>
        <w:t xml:space="preserve">Write a program to input an integer as a command-line argument, </w:t>
      </w:r>
      <w:r>
        <w:t xml:space="preserve">which represents a temperature on the Celsius scale and then computes and prints its equaling Fahrenheit value in decimal form. </w:t>
      </w:r>
    </w:p>
    <w:p w14:paraId="26CAF5DD" w14:textId="77777777" w:rsidR="00DF378E" w:rsidRDefault="00DF378E" w:rsidP="00DF378E">
      <w:pPr>
        <w:ind w:left="360" w:firstLine="360"/>
      </w:pPr>
      <w:r>
        <w:t>Use the conversion formula F=1.8 *C +32</w:t>
      </w:r>
    </w:p>
    <w:p w14:paraId="5346F933" w14:textId="77777777" w:rsidR="00DF378E" w:rsidRPr="005D1A1A" w:rsidRDefault="00DF378E" w:rsidP="00DF378E">
      <w:pPr>
        <w:autoSpaceDE w:val="0"/>
        <w:autoSpaceDN w:val="0"/>
        <w:adjustRightInd w:val="0"/>
        <w:ind w:left="360"/>
        <w:rPr>
          <w:szCs w:val="19"/>
        </w:rPr>
      </w:pPr>
    </w:p>
    <w:p w14:paraId="64D2F22A" w14:textId="77777777" w:rsidR="00DF378E" w:rsidRDefault="00DF378E" w:rsidP="00DF378E">
      <w:pPr>
        <w:ind w:left="720"/>
        <w:rPr>
          <w:b/>
          <w:bCs/>
          <w:color w:val="000000"/>
          <w:szCs w:val="27"/>
        </w:rPr>
      </w:pPr>
      <w:r>
        <w:t>Hint:</w:t>
      </w:r>
      <w:r>
        <w:tab/>
      </w:r>
      <w:r>
        <w:tab/>
        <w:t xml:space="preserve"> use  </w:t>
      </w:r>
      <w:r>
        <w:rPr>
          <w:b/>
          <w:bCs/>
          <w:color w:val="000000"/>
          <w:szCs w:val="27"/>
        </w:rPr>
        <w:t xml:space="preserve">Integer.parseInt() </w:t>
      </w:r>
    </w:p>
    <w:p w14:paraId="0BA130E5" w14:textId="77777777" w:rsidR="00DF378E" w:rsidRDefault="00DF378E" w:rsidP="00DF378E">
      <w:pPr>
        <w:ind w:left="720"/>
        <w:rPr>
          <w:b/>
          <w:bCs/>
          <w:color w:val="000000"/>
          <w:szCs w:val="27"/>
        </w:rPr>
      </w:pPr>
      <w:r>
        <w:rPr>
          <w:color w:val="000000"/>
          <w:szCs w:val="27"/>
        </w:rPr>
        <w:t>Usage:</w:t>
      </w:r>
      <w:r>
        <w:rPr>
          <w:color w:val="000000"/>
          <w:szCs w:val="27"/>
        </w:rPr>
        <w:tab/>
        <w:t xml:space="preserve"> </w:t>
      </w:r>
      <w:r>
        <w:rPr>
          <w:b/>
          <w:bCs/>
          <w:color w:val="000000"/>
          <w:szCs w:val="27"/>
        </w:rPr>
        <w:t>int k = Integer.parseInt(&lt;string variable&gt;);</w:t>
      </w:r>
    </w:p>
    <w:p w14:paraId="41DD696E" w14:textId="77777777" w:rsidR="00DF378E" w:rsidRDefault="00DF378E" w:rsidP="00DF378E">
      <w:pPr>
        <w:ind w:left="720"/>
        <w:rPr>
          <w:color w:val="000000"/>
          <w:szCs w:val="27"/>
        </w:rPr>
      </w:pPr>
    </w:p>
    <w:p w14:paraId="66226931" w14:textId="77777777" w:rsidR="00DF378E" w:rsidRDefault="00DF378E" w:rsidP="00DF378E"/>
    <w:p w14:paraId="512A5A89" w14:textId="77777777" w:rsidR="00DF378E" w:rsidRDefault="00DF378E" w:rsidP="00DF378E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Write a program to calculate the volume of a cube when height, width and length are input through </w:t>
      </w:r>
      <w:r w:rsidRPr="005D1A1A">
        <w:rPr>
          <w:szCs w:val="19"/>
        </w:rPr>
        <w:t>command-line argument</w:t>
      </w:r>
      <w:r>
        <w:rPr>
          <w:szCs w:val="19"/>
        </w:rPr>
        <w:t>s</w:t>
      </w:r>
      <w:r>
        <w:t xml:space="preserve"> as double values.</w:t>
      </w:r>
    </w:p>
    <w:p w14:paraId="60E01C86" w14:textId="77777777" w:rsidR="00DF378E" w:rsidRDefault="00DF378E" w:rsidP="00DF378E">
      <w:pPr>
        <w:ind w:left="720" w:hanging="720"/>
      </w:pPr>
    </w:p>
    <w:p w14:paraId="10B329F5" w14:textId="77777777" w:rsidR="00DF378E" w:rsidRDefault="00DF378E" w:rsidP="00DF378E">
      <w:pPr>
        <w:ind w:left="720"/>
        <w:rPr>
          <w:color w:val="000000"/>
          <w:szCs w:val="27"/>
        </w:rPr>
      </w:pPr>
      <w:r>
        <w:t>Hint:</w:t>
      </w:r>
      <w:r>
        <w:tab/>
      </w:r>
      <w:r>
        <w:tab/>
        <w:t xml:space="preserve"> use Double.parseDouble</w:t>
      </w:r>
      <w:r>
        <w:rPr>
          <w:b/>
          <w:bCs/>
        </w:rPr>
        <w:t>()</w:t>
      </w:r>
    </w:p>
    <w:p w14:paraId="445D5759" w14:textId="77777777" w:rsidR="00DF378E" w:rsidRDefault="00DF378E" w:rsidP="00DF378E">
      <w:pPr>
        <w:ind w:left="720"/>
        <w:rPr>
          <w:b/>
          <w:bCs/>
          <w:lang w:val="fr-FR"/>
        </w:rPr>
      </w:pPr>
      <w:r w:rsidRPr="00A645ED">
        <w:rPr>
          <w:lang w:val="fr-FR"/>
        </w:rPr>
        <w:t>Usage:</w:t>
      </w:r>
      <w:r w:rsidRPr="00A645ED">
        <w:rPr>
          <w:lang w:val="fr-FR"/>
        </w:rPr>
        <w:tab/>
      </w:r>
      <w:r w:rsidRPr="00A645ED">
        <w:rPr>
          <w:b/>
          <w:bCs/>
          <w:lang w:val="fr-FR"/>
        </w:rPr>
        <w:t xml:space="preserve"> double k = Double. parseDouble(&lt;string&gt;);</w:t>
      </w:r>
    </w:p>
    <w:p w14:paraId="4BECC5C7" w14:textId="77777777" w:rsidR="00DF378E" w:rsidRDefault="00DF378E" w:rsidP="00DF378E">
      <w:pPr>
        <w:ind w:left="720"/>
        <w:rPr>
          <w:b/>
          <w:bCs/>
          <w:lang w:val="fr-FR"/>
        </w:rPr>
      </w:pPr>
    </w:p>
    <w:p w14:paraId="556C31F7" w14:textId="77777777" w:rsidR="00D426EC" w:rsidRDefault="00D426EC" w:rsidP="00826706"/>
    <w:sectPr w:rsidR="00D426EC" w:rsidSect="00750A37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4DB1C" w14:textId="77777777" w:rsidR="00C76BB9" w:rsidRDefault="00C76BB9" w:rsidP="001B345E">
      <w:pPr>
        <w:spacing w:after="0" w:line="240" w:lineRule="auto"/>
      </w:pPr>
      <w:r>
        <w:separator/>
      </w:r>
    </w:p>
  </w:endnote>
  <w:endnote w:type="continuationSeparator" w:id="0">
    <w:p w14:paraId="143077A9" w14:textId="77777777" w:rsidR="00C76BB9" w:rsidRDefault="00C76BB9" w:rsidP="001B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914490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4F83EC7" w14:textId="77777777" w:rsidR="0082126C" w:rsidRDefault="0082126C">
            <w:pPr>
              <w:pStyle w:val="Footer"/>
              <w:jc w:val="right"/>
            </w:pPr>
            <w:r w:rsidRPr="0082126C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52329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82126C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52329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82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28D106A" w14:textId="77777777" w:rsidR="001B345E" w:rsidRPr="009D7CB5" w:rsidRDefault="001B345E" w:rsidP="009D7CB5">
    <w:pPr>
      <w:pStyle w:val="Footer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CF43F" w14:textId="77777777" w:rsidR="00C76BB9" w:rsidRDefault="00C76BB9" w:rsidP="001B345E">
      <w:pPr>
        <w:spacing w:after="0" w:line="240" w:lineRule="auto"/>
      </w:pPr>
      <w:r>
        <w:separator/>
      </w:r>
    </w:p>
  </w:footnote>
  <w:footnote w:type="continuationSeparator" w:id="0">
    <w:p w14:paraId="2DB9D579" w14:textId="77777777" w:rsidR="00C76BB9" w:rsidRDefault="00C76BB9" w:rsidP="001B3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2705A"/>
    <w:multiLevelType w:val="hybridMultilevel"/>
    <w:tmpl w:val="09A684B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9B62348"/>
    <w:multiLevelType w:val="hybridMultilevel"/>
    <w:tmpl w:val="021A2028"/>
    <w:lvl w:ilvl="0" w:tplc="25D82C6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5A56BB"/>
    <w:multiLevelType w:val="hybridMultilevel"/>
    <w:tmpl w:val="40962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A6125"/>
    <w:multiLevelType w:val="hybridMultilevel"/>
    <w:tmpl w:val="2856C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47481"/>
    <w:multiLevelType w:val="hybridMultilevel"/>
    <w:tmpl w:val="929C0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4B0AF4"/>
    <w:multiLevelType w:val="hybridMultilevel"/>
    <w:tmpl w:val="E938BC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0A568AB"/>
    <w:multiLevelType w:val="hybridMultilevel"/>
    <w:tmpl w:val="601CA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EB5B9D"/>
    <w:multiLevelType w:val="hybridMultilevel"/>
    <w:tmpl w:val="D9149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518"/>
    <w:rsid w:val="00000C40"/>
    <w:rsid w:val="000161A4"/>
    <w:rsid w:val="000165AF"/>
    <w:rsid w:val="00020E2B"/>
    <w:rsid w:val="00033C16"/>
    <w:rsid w:val="00036266"/>
    <w:rsid w:val="00054717"/>
    <w:rsid w:val="00056196"/>
    <w:rsid w:val="00063290"/>
    <w:rsid w:val="00081124"/>
    <w:rsid w:val="00091D66"/>
    <w:rsid w:val="0009286B"/>
    <w:rsid w:val="00097E8C"/>
    <w:rsid w:val="000A0F44"/>
    <w:rsid w:val="000A52A6"/>
    <w:rsid w:val="000E0A9D"/>
    <w:rsid w:val="000E1D07"/>
    <w:rsid w:val="000F3F76"/>
    <w:rsid w:val="0010053E"/>
    <w:rsid w:val="00101FF8"/>
    <w:rsid w:val="001071BA"/>
    <w:rsid w:val="001101EB"/>
    <w:rsid w:val="001241D4"/>
    <w:rsid w:val="00132869"/>
    <w:rsid w:val="00134C5E"/>
    <w:rsid w:val="001400E3"/>
    <w:rsid w:val="001639FA"/>
    <w:rsid w:val="001672F8"/>
    <w:rsid w:val="00175A6C"/>
    <w:rsid w:val="00175F4E"/>
    <w:rsid w:val="0018659D"/>
    <w:rsid w:val="00187FDA"/>
    <w:rsid w:val="00191292"/>
    <w:rsid w:val="00192D26"/>
    <w:rsid w:val="00193307"/>
    <w:rsid w:val="001B345E"/>
    <w:rsid w:val="001E5358"/>
    <w:rsid w:val="002145BF"/>
    <w:rsid w:val="00227849"/>
    <w:rsid w:val="002520AF"/>
    <w:rsid w:val="002656DB"/>
    <w:rsid w:val="00275864"/>
    <w:rsid w:val="002821FE"/>
    <w:rsid w:val="00291DF2"/>
    <w:rsid w:val="002A6820"/>
    <w:rsid w:val="0030609E"/>
    <w:rsid w:val="003143D1"/>
    <w:rsid w:val="003270FC"/>
    <w:rsid w:val="00331334"/>
    <w:rsid w:val="00332983"/>
    <w:rsid w:val="003329D3"/>
    <w:rsid w:val="00382BD9"/>
    <w:rsid w:val="003B41B6"/>
    <w:rsid w:val="003B5E9E"/>
    <w:rsid w:val="003D197C"/>
    <w:rsid w:val="003D4EB1"/>
    <w:rsid w:val="004036F1"/>
    <w:rsid w:val="00405916"/>
    <w:rsid w:val="0040673F"/>
    <w:rsid w:val="004114B7"/>
    <w:rsid w:val="00411EB9"/>
    <w:rsid w:val="004431F8"/>
    <w:rsid w:val="00455E25"/>
    <w:rsid w:val="004831B1"/>
    <w:rsid w:val="004875DC"/>
    <w:rsid w:val="0049526B"/>
    <w:rsid w:val="004B7127"/>
    <w:rsid w:val="004F4BA6"/>
    <w:rsid w:val="004F586E"/>
    <w:rsid w:val="004F6B5D"/>
    <w:rsid w:val="0050214D"/>
    <w:rsid w:val="0052329A"/>
    <w:rsid w:val="00552033"/>
    <w:rsid w:val="00553229"/>
    <w:rsid w:val="00582A55"/>
    <w:rsid w:val="00594E68"/>
    <w:rsid w:val="005B404C"/>
    <w:rsid w:val="005C3CF6"/>
    <w:rsid w:val="005D5914"/>
    <w:rsid w:val="005E34FF"/>
    <w:rsid w:val="005F2B84"/>
    <w:rsid w:val="005F2D5D"/>
    <w:rsid w:val="006037CF"/>
    <w:rsid w:val="0060666E"/>
    <w:rsid w:val="00612219"/>
    <w:rsid w:val="00621FD0"/>
    <w:rsid w:val="00625874"/>
    <w:rsid w:val="006271EF"/>
    <w:rsid w:val="006569A7"/>
    <w:rsid w:val="00660E27"/>
    <w:rsid w:val="00662EC2"/>
    <w:rsid w:val="00665800"/>
    <w:rsid w:val="006710AD"/>
    <w:rsid w:val="006969F8"/>
    <w:rsid w:val="006977AC"/>
    <w:rsid w:val="00697DD6"/>
    <w:rsid w:val="006B2CA0"/>
    <w:rsid w:val="006B402B"/>
    <w:rsid w:val="006B4F5D"/>
    <w:rsid w:val="006B5344"/>
    <w:rsid w:val="006C371D"/>
    <w:rsid w:val="006C6F40"/>
    <w:rsid w:val="006D2347"/>
    <w:rsid w:val="006E46CF"/>
    <w:rsid w:val="006E70C5"/>
    <w:rsid w:val="007030E1"/>
    <w:rsid w:val="00717F0A"/>
    <w:rsid w:val="00733E30"/>
    <w:rsid w:val="00750A37"/>
    <w:rsid w:val="0078137F"/>
    <w:rsid w:val="007A69B4"/>
    <w:rsid w:val="007B5256"/>
    <w:rsid w:val="007D3069"/>
    <w:rsid w:val="007F2208"/>
    <w:rsid w:val="007F38AA"/>
    <w:rsid w:val="00807724"/>
    <w:rsid w:val="0082126C"/>
    <w:rsid w:val="008237E2"/>
    <w:rsid w:val="00826706"/>
    <w:rsid w:val="00847185"/>
    <w:rsid w:val="008540DB"/>
    <w:rsid w:val="00854FA1"/>
    <w:rsid w:val="00871DBB"/>
    <w:rsid w:val="00873503"/>
    <w:rsid w:val="00892769"/>
    <w:rsid w:val="008A29B6"/>
    <w:rsid w:val="008A6832"/>
    <w:rsid w:val="008D4078"/>
    <w:rsid w:val="008D51BB"/>
    <w:rsid w:val="008F2CC8"/>
    <w:rsid w:val="00917DE8"/>
    <w:rsid w:val="0094655D"/>
    <w:rsid w:val="00990C0D"/>
    <w:rsid w:val="00992121"/>
    <w:rsid w:val="00992169"/>
    <w:rsid w:val="009A5D50"/>
    <w:rsid w:val="009B1820"/>
    <w:rsid w:val="009B6AC5"/>
    <w:rsid w:val="009D1D35"/>
    <w:rsid w:val="009D7CB5"/>
    <w:rsid w:val="009E4A51"/>
    <w:rsid w:val="009F46DC"/>
    <w:rsid w:val="00A0407B"/>
    <w:rsid w:val="00A06D19"/>
    <w:rsid w:val="00A17CD7"/>
    <w:rsid w:val="00A22AF8"/>
    <w:rsid w:val="00A25858"/>
    <w:rsid w:val="00A26EBE"/>
    <w:rsid w:val="00A456BC"/>
    <w:rsid w:val="00A707E1"/>
    <w:rsid w:val="00A91D7D"/>
    <w:rsid w:val="00A97356"/>
    <w:rsid w:val="00AA0D5E"/>
    <w:rsid w:val="00AA75F8"/>
    <w:rsid w:val="00AA7D2C"/>
    <w:rsid w:val="00AC4CE6"/>
    <w:rsid w:val="00AD337A"/>
    <w:rsid w:val="00AD6759"/>
    <w:rsid w:val="00AE6F01"/>
    <w:rsid w:val="00AF4EA6"/>
    <w:rsid w:val="00AF5057"/>
    <w:rsid w:val="00B07BBB"/>
    <w:rsid w:val="00B10898"/>
    <w:rsid w:val="00B1150C"/>
    <w:rsid w:val="00B130CC"/>
    <w:rsid w:val="00B172DD"/>
    <w:rsid w:val="00B20FF8"/>
    <w:rsid w:val="00B26346"/>
    <w:rsid w:val="00B41B1B"/>
    <w:rsid w:val="00B44505"/>
    <w:rsid w:val="00B7060D"/>
    <w:rsid w:val="00BA4CD7"/>
    <w:rsid w:val="00BA5D22"/>
    <w:rsid w:val="00BC713F"/>
    <w:rsid w:val="00BD1A92"/>
    <w:rsid w:val="00BD51FA"/>
    <w:rsid w:val="00BD7E99"/>
    <w:rsid w:val="00C04A9C"/>
    <w:rsid w:val="00C10A87"/>
    <w:rsid w:val="00C11E0B"/>
    <w:rsid w:val="00C2492C"/>
    <w:rsid w:val="00C33B5A"/>
    <w:rsid w:val="00C46659"/>
    <w:rsid w:val="00C47009"/>
    <w:rsid w:val="00C74B49"/>
    <w:rsid w:val="00C76BB9"/>
    <w:rsid w:val="00C83116"/>
    <w:rsid w:val="00C9271A"/>
    <w:rsid w:val="00CA2D4C"/>
    <w:rsid w:val="00CD290F"/>
    <w:rsid w:val="00CE3357"/>
    <w:rsid w:val="00D01480"/>
    <w:rsid w:val="00D1194B"/>
    <w:rsid w:val="00D21779"/>
    <w:rsid w:val="00D24C7D"/>
    <w:rsid w:val="00D36976"/>
    <w:rsid w:val="00D426EC"/>
    <w:rsid w:val="00D53986"/>
    <w:rsid w:val="00D70953"/>
    <w:rsid w:val="00D90CB0"/>
    <w:rsid w:val="00D95D60"/>
    <w:rsid w:val="00DC7FF7"/>
    <w:rsid w:val="00DF378E"/>
    <w:rsid w:val="00DF4CC8"/>
    <w:rsid w:val="00E03168"/>
    <w:rsid w:val="00E16366"/>
    <w:rsid w:val="00E34B89"/>
    <w:rsid w:val="00E41FBD"/>
    <w:rsid w:val="00E55E8A"/>
    <w:rsid w:val="00E63518"/>
    <w:rsid w:val="00E63C34"/>
    <w:rsid w:val="00E70D31"/>
    <w:rsid w:val="00EB0D33"/>
    <w:rsid w:val="00ED2921"/>
    <w:rsid w:val="00ED3A19"/>
    <w:rsid w:val="00ED67AB"/>
    <w:rsid w:val="00ED7708"/>
    <w:rsid w:val="00EF1C0F"/>
    <w:rsid w:val="00EF679A"/>
    <w:rsid w:val="00F06659"/>
    <w:rsid w:val="00F105DE"/>
    <w:rsid w:val="00F11F97"/>
    <w:rsid w:val="00F276CD"/>
    <w:rsid w:val="00F474C0"/>
    <w:rsid w:val="00F56C69"/>
    <w:rsid w:val="00F76945"/>
    <w:rsid w:val="00F92799"/>
    <w:rsid w:val="00F941A1"/>
    <w:rsid w:val="00F95161"/>
    <w:rsid w:val="00FA460E"/>
    <w:rsid w:val="00FB709D"/>
    <w:rsid w:val="00FD2535"/>
    <w:rsid w:val="00FE4F34"/>
    <w:rsid w:val="00FF10CB"/>
    <w:rsid w:val="00FF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DDBA2"/>
  <w15:docId w15:val="{B160934B-80BF-4BB2-9474-D5A22436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37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45E"/>
  </w:style>
  <w:style w:type="paragraph" w:styleId="Footer">
    <w:name w:val="footer"/>
    <w:basedOn w:val="Normal"/>
    <w:link w:val="FooterChar"/>
    <w:uiPriority w:val="99"/>
    <w:unhideWhenUsed/>
    <w:rsid w:val="001B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45E"/>
  </w:style>
  <w:style w:type="character" w:styleId="CommentReference">
    <w:name w:val="annotation reference"/>
    <w:basedOn w:val="DefaultParagraphFont"/>
    <w:uiPriority w:val="99"/>
    <w:semiHidden/>
    <w:unhideWhenUsed/>
    <w:rsid w:val="00E63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35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35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35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35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51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73503"/>
    <w:pPr>
      <w:ind w:left="720"/>
      <w:contextualSpacing/>
    </w:pPr>
  </w:style>
  <w:style w:type="paragraph" w:styleId="NormalWeb">
    <w:name w:val="Normal (Web)"/>
    <w:basedOn w:val="Normal"/>
    <w:semiHidden/>
    <w:unhideWhenUsed/>
    <w:rsid w:val="00063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table" w:styleId="TableGrid">
    <w:name w:val="Table Grid"/>
    <w:basedOn w:val="TableNormal"/>
    <w:uiPriority w:val="39"/>
    <w:rsid w:val="00AF5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9276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4E6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237E2"/>
    <w:rPr>
      <w:rFonts w:ascii="Times New Roman" w:eastAsia="Times New Roman" w:hAnsi="Times New Roman" w:cs="Times New Roman"/>
      <w:b/>
      <w:bCs/>
      <w:sz w:val="27"/>
      <w:szCs w:val="27"/>
      <w:lang w:bidi="si-LK"/>
    </w:rPr>
  </w:style>
  <w:style w:type="paragraph" w:styleId="HTMLPreformatted">
    <w:name w:val="HTML Preformatted"/>
    <w:basedOn w:val="Normal"/>
    <w:link w:val="HTMLPreformattedChar"/>
    <w:semiHidden/>
    <w:rsid w:val="00D01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01480"/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D01480"/>
    <w:pPr>
      <w:spacing w:after="0" w:line="240" w:lineRule="auto"/>
      <w:ind w:left="720" w:hanging="720"/>
    </w:pPr>
    <w:rPr>
      <w:rFonts w:ascii="Tahoma" w:eastAsia="Times New Roman" w:hAnsi="Tahoma" w:cs="Tahoma"/>
      <w:color w:val="3366CC"/>
      <w:sz w:val="28"/>
      <w:szCs w:val="40"/>
    </w:rPr>
  </w:style>
  <w:style w:type="character" w:customStyle="1" w:styleId="BodyTextIndentChar">
    <w:name w:val="Body Text Indent Char"/>
    <w:basedOn w:val="DefaultParagraphFont"/>
    <w:link w:val="BodyTextIndent"/>
    <w:semiHidden/>
    <w:rsid w:val="00D01480"/>
    <w:rPr>
      <w:rFonts w:ascii="Tahoma" w:eastAsia="Times New Roman" w:hAnsi="Tahoma" w:cs="Tahoma"/>
      <w:color w:val="3366CC"/>
      <w:sz w:val="28"/>
      <w:szCs w:val="40"/>
    </w:rPr>
  </w:style>
  <w:style w:type="paragraph" w:styleId="BodyText">
    <w:name w:val="Body Text"/>
    <w:basedOn w:val="Normal"/>
    <w:link w:val="BodyTextChar"/>
    <w:uiPriority w:val="99"/>
    <w:semiHidden/>
    <w:unhideWhenUsed/>
    <w:rsid w:val="0055322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3229"/>
  </w:style>
  <w:style w:type="paragraph" w:customStyle="1" w:styleId="Default">
    <w:name w:val="Default"/>
    <w:rsid w:val="009921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823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36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055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828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366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668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0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11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4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50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5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8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7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0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700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52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556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AQCMeeting12\Tutorial%20Template%20Year%2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Tutorial Template Year 3.dotx</Template>
  <TotalTime>86</TotalTime>
  <Pages>4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nipunika</dc:creator>
  <cp:keywords/>
  <dc:description/>
  <cp:lastModifiedBy>Vibhavi Attigala</cp:lastModifiedBy>
  <cp:revision>13</cp:revision>
  <cp:lastPrinted>2017-02-21T11:08:00Z</cp:lastPrinted>
  <dcterms:created xsi:type="dcterms:W3CDTF">2018-01-04T12:16:00Z</dcterms:created>
  <dcterms:modified xsi:type="dcterms:W3CDTF">2021-08-01T03:00:00Z</dcterms:modified>
</cp:coreProperties>
</file>