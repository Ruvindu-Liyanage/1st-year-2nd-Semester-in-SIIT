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5EEA" w14:textId="47E1F624" w:rsidR="004F586E" w:rsidRPr="00565884" w:rsidRDefault="003270FC" w:rsidP="00483A41">
      <w:pPr>
        <w:pBdr>
          <w:top w:val="single" w:sz="4" w:space="1" w:color="auto"/>
        </w:pBdr>
        <w:ind w:firstLine="720"/>
        <w:jc w:val="center"/>
        <w:rPr>
          <w:rFonts w:cstheme="minorHAnsi"/>
          <w:b/>
        </w:rPr>
      </w:pPr>
      <w:r w:rsidRPr="00565884">
        <w:rPr>
          <w:rFonts w:cstheme="minorHAnsi"/>
          <w:b/>
        </w:rPr>
        <w:t xml:space="preserve">Higher National Diploma </w:t>
      </w:r>
      <w:r w:rsidR="00405916" w:rsidRPr="00565884">
        <w:rPr>
          <w:rFonts w:cstheme="minorHAnsi"/>
          <w:b/>
        </w:rPr>
        <w:t>in Information Technology</w:t>
      </w:r>
    </w:p>
    <w:p w14:paraId="47F6127F" w14:textId="01079A7B" w:rsidR="00405916" w:rsidRPr="00565884" w:rsidRDefault="00405916" w:rsidP="00483A41">
      <w:pPr>
        <w:jc w:val="center"/>
        <w:rPr>
          <w:rFonts w:cstheme="minorHAnsi"/>
          <w:b/>
          <w:color w:val="002060"/>
        </w:rPr>
      </w:pPr>
      <w:r w:rsidRPr="00565884">
        <w:rPr>
          <w:rFonts w:cstheme="minorHAnsi"/>
          <w:b/>
          <w:color w:val="002060"/>
        </w:rPr>
        <w:t>Database Management Systems</w:t>
      </w:r>
    </w:p>
    <w:p w14:paraId="463063A9" w14:textId="0E80E9EA" w:rsidR="00405916" w:rsidRPr="00565884" w:rsidRDefault="00405916" w:rsidP="00483A41">
      <w:pPr>
        <w:jc w:val="center"/>
        <w:rPr>
          <w:rFonts w:cstheme="minorHAnsi"/>
          <w:b/>
        </w:rPr>
      </w:pPr>
      <w:r w:rsidRPr="00565884">
        <w:rPr>
          <w:rFonts w:cstheme="minorHAnsi"/>
          <w:b/>
        </w:rPr>
        <w:t>Year 1 Semester 2</w:t>
      </w:r>
    </w:p>
    <w:p w14:paraId="496C15D9" w14:textId="184D300C" w:rsidR="009D7CB5" w:rsidRPr="00565884" w:rsidRDefault="00405916" w:rsidP="00483A41">
      <w:pPr>
        <w:pBdr>
          <w:bottom w:val="single" w:sz="4" w:space="1" w:color="auto"/>
        </w:pBdr>
        <w:jc w:val="center"/>
        <w:rPr>
          <w:rFonts w:cstheme="minorHAnsi"/>
          <w:b/>
          <w:color w:val="002060"/>
        </w:rPr>
      </w:pPr>
      <w:r w:rsidRPr="00565884">
        <w:rPr>
          <w:rFonts w:cstheme="minorHAnsi"/>
          <w:b/>
          <w:color w:val="002060"/>
        </w:rPr>
        <w:t>Tutorial 0</w:t>
      </w:r>
      <w:r w:rsidR="00483A41" w:rsidRPr="00565884">
        <w:rPr>
          <w:rFonts w:cstheme="minorHAnsi"/>
          <w:b/>
          <w:color w:val="002060"/>
        </w:rPr>
        <w:t>1</w:t>
      </w:r>
      <w:r w:rsidRPr="00565884">
        <w:rPr>
          <w:rFonts w:cstheme="minorHAnsi"/>
          <w:b/>
          <w:color w:val="002060"/>
        </w:rPr>
        <w:t xml:space="preserve"> –ER Diagrams</w:t>
      </w:r>
    </w:p>
    <w:p w14:paraId="44029DB8" w14:textId="353F3127" w:rsidR="002C1A54" w:rsidRPr="00565884" w:rsidRDefault="002C1A54" w:rsidP="001243B7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65884">
        <w:rPr>
          <w:rFonts w:asciiTheme="minorHAnsi" w:hAnsiTheme="minorHAnsi" w:cstheme="minorHAnsi"/>
          <w:sz w:val="22"/>
          <w:szCs w:val="22"/>
        </w:rPr>
        <w:t>Consider the following information about an Engineering enterprise.</w:t>
      </w:r>
    </w:p>
    <w:p w14:paraId="6ED4B7C1" w14:textId="087E0845" w:rsidR="002C1A54" w:rsidRPr="00565884" w:rsidRDefault="002C1A54" w:rsidP="002C1A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65884">
        <w:rPr>
          <w:rFonts w:cstheme="minorHAnsi"/>
        </w:rPr>
        <w:t xml:space="preserve">Each </w:t>
      </w:r>
      <w:r w:rsidRPr="00D06D10">
        <w:rPr>
          <w:rFonts w:cstheme="minorHAnsi"/>
          <w:highlight w:val="yellow"/>
        </w:rPr>
        <w:t>engineer</w:t>
      </w:r>
      <w:r w:rsidRPr="00565884">
        <w:rPr>
          <w:rFonts w:cstheme="minorHAnsi"/>
        </w:rPr>
        <w:t xml:space="preserve"> </w:t>
      </w:r>
      <w:r w:rsidRPr="00D06D10">
        <w:rPr>
          <w:rFonts w:cstheme="minorHAnsi"/>
          <w:highlight w:val="cyan"/>
        </w:rPr>
        <w:t>works</w:t>
      </w:r>
      <w:r w:rsidRPr="00565884">
        <w:rPr>
          <w:rFonts w:cstheme="minorHAnsi"/>
        </w:rPr>
        <w:t xml:space="preserve"> on a number of projects. For every engineer a record is kept of his/her </w:t>
      </w:r>
      <w:r w:rsidRPr="00D06D10">
        <w:rPr>
          <w:rFonts w:cstheme="minorHAnsi"/>
          <w:highlight w:val="green"/>
        </w:rPr>
        <w:t xml:space="preserve">number, name, title and </w:t>
      </w:r>
      <w:r w:rsidR="00483A41" w:rsidRPr="00D06D10">
        <w:rPr>
          <w:rFonts w:cstheme="minorHAnsi"/>
          <w:highlight w:val="green"/>
        </w:rPr>
        <w:t>address</w:t>
      </w:r>
      <w:r w:rsidR="00D06D10" w:rsidRPr="00D06D10">
        <w:rPr>
          <w:rFonts w:cstheme="minorHAnsi"/>
          <w:vertAlign w:val="subscript"/>
        </w:rPr>
        <w:t>(attributes)</w:t>
      </w:r>
      <w:r w:rsidRPr="00D06D10">
        <w:rPr>
          <w:rFonts w:cstheme="minorHAnsi"/>
          <w:vertAlign w:val="subscript"/>
        </w:rPr>
        <w:t>.</w:t>
      </w:r>
      <w:r w:rsidRPr="00565884">
        <w:rPr>
          <w:rFonts w:cstheme="minorHAnsi"/>
        </w:rPr>
        <w:t xml:space="preserve"> The </w:t>
      </w:r>
      <w:proofErr w:type="gramStart"/>
      <w:r w:rsidRPr="00D06D10">
        <w:rPr>
          <w:rFonts w:cstheme="minorHAnsi"/>
          <w:highlight w:val="red"/>
        </w:rPr>
        <w:t>number</w:t>
      </w:r>
      <w:r w:rsidR="00D06D10" w:rsidRPr="00D06D10">
        <w:rPr>
          <w:rFonts w:cstheme="minorHAnsi"/>
          <w:vertAlign w:val="subscript"/>
        </w:rPr>
        <w:t>(</w:t>
      </w:r>
      <w:proofErr w:type="gramEnd"/>
      <w:r w:rsidR="00D06D10" w:rsidRPr="00D06D10">
        <w:rPr>
          <w:rFonts w:cstheme="minorHAnsi"/>
          <w:vertAlign w:val="subscript"/>
        </w:rPr>
        <w:t>primary key)</w:t>
      </w:r>
      <w:r w:rsidRPr="00565884">
        <w:rPr>
          <w:rFonts w:cstheme="minorHAnsi"/>
        </w:rPr>
        <w:t xml:space="preserve"> is used to identify an engineer uniquely.</w:t>
      </w:r>
    </w:p>
    <w:p w14:paraId="719A5601" w14:textId="7EF460EC" w:rsidR="002C1A54" w:rsidRPr="00565884" w:rsidRDefault="002C1A54" w:rsidP="002C1A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65884">
        <w:rPr>
          <w:rFonts w:cstheme="minorHAnsi"/>
        </w:rPr>
        <w:t xml:space="preserve">For every </w:t>
      </w:r>
      <w:r w:rsidRPr="00D06D10">
        <w:rPr>
          <w:rFonts w:cstheme="minorHAnsi"/>
          <w:highlight w:val="yellow"/>
        </w:rPr>
        <w:t>project</w:t>
      </w:r>
      <w:r w:rsidRPr="00565884">
        <w:rPr>
          <w:rFonts w:cstheme="minorHAnsi"/>
        </w:rPr>
        <w:t xml:space="preserve"> a record is </w:t>
      </w:r>
      <w:r w:rsidRPr="00D06D10">
        <w:rPr>
          <w:rFonts w:cstheme="minorHAnsi"/>
          <w:highlight w:val="cyan"/>
        </w:rPr>
        <w:t>kept</w:t>
      </w:r>
      <w:r w:rsidRPr="00565884">
        <w:rPr>
          <w:rFonts w:cstheme="minorHAnsi"/>
        </w:rPr>
        <w:t xml:space="preserve"> of </w:t>
      </w:r>
      <w:r w:rsidRPr="00D06D10">
        <w:rPr>
          <w:rFonts w:cstheme="minorHAnsi"/>
          <w:highlight w:val="green"/>
        </w:rPr>
        <w:t xml:space="preserve">its unique </w:t>
      </w:r>
      <w:proofErr w:type="gramStart"/>
      <w:r w:rsidRPr="00D06D10">
        <w:rPr>
          <w:rFonts w:cstheme="minorHAnsi"/>
          <w:highlight w:val="green"/>
        </w:rPr>
        <w:t>number</w:t>
      </w:r>
      <w:r w:rsidR="00D06D10" w:rsidRPr="00D06D10">
        <w:rPr>
          <w:rFonts w:cstheme="minorHAnsi"/>
          <w:vertAlign w:val="subscript"/>
        </w:rPr>
        <w:t>(</w:t>
      </w:r>
      <w:proofErr w:type="gramEnd"/>
      <w:r w:rsidR="00D06D10" w:rsidRPr="00D06D10">
        <w:rPr>
          <w:rFonts w:cstheme="minorHAnsi"/>
          <w:vertAlign w:val="subscript"/>
        </w:rPr>
        <w:t xml:space="preserve">primary key) </w:t>
      </w:r>
      <w:r w:rsidRPr="00D06D10">
        <w:rPr>
          <w:rFonts w:cstheme="minorHAnsi"/>
        </w:rPr>
        <w:t xml:space="preserve">, </w:t>
      </w:r>
      <w:r w:rsidRPr="00D06D10">
        <w:rPr>
          <w:rFonts w:cstheme="minorHAnsi"/>
          <w:highlight w:val="green"/>
        </w:rPr>
        <w:t>name, budget</w:t>
      </w:r>
      <w:r w:rsidR="00483A41" w:rsidRPr="00D06D10">
        <w:rPr>
          <w:rFonts w:cstheme="minorHAnsi"/>
          <w:highlight w:val="green"/>
        </w:rPr>
        <w:t xml:space="preserve">, expenses, </w:t>
      </w:r>
      <w:proofErr w:type="spellStart"/>
      <w:r w:rsidR="00483A41" w:rsidRPr="00D06D10">
        <w:rPr>
          <w:rFonts w:cstheme="minorHAnsi"/>
          <w:highlight w:val="green"/>
        </w:rPr>
        <w:t>inHand</w:t>
      </w:r>
      <w:proofErr w:type="spellEnd"/>
      <w:r w:rsidRPr="00D06D10">
        <w:rPr>
          <w:rFonts w:cstheme="minorHAnsi"/>
          <w:highlight w:val="green"/>
        </w:rPr>
        <w:t xml:space="preserve"> and location</w:t>
      </w:r>
      <w:r w:rsidRPr="00565884">
        <w:rPr>
          <w:rFonts w:cstheme="minorHAnsi"/>
        </w:rPr>
        <w:t xml:space="preserve">. </w:t>
      </w:r>
      <w:r w:rsidR="00483A41" w:rsidRPr="00565884">
        <w:rPr>
          <w:rFonts w:cstheme="minorHAnsi"/>
        </w:rPr>
        <w:t xml:space="preserve">The </w:t>
      </w:r>
      <w:proofErr w:type="spellStart"/>
      <w:r w:rsidR="00483A41" w:rsidRPr="00565884">
        <w:rPr>
          <w:rFonts w:cstheme="minorHAnsi"/>
        </w:rPr>
        <w:t>inHand</w:t>
      </w:r>
      <w:proofErr w:type="spellEnd"/>
      <w:r w:rsidR="00483A41" w:rsidRPr="00565884">
        <w:rPr>
          <w:rFonts w:cstheme="minorHAnsi"/>
        </w:rPr>
        <w:t xml:space="preserve"> attribute is calculated as </w:t>
      </w:r>
      <w:r w:rsidR="005E3133" w:rsidRPr="00565884">
        <w:rPr>
          <w:rFonts w:cstheme="minorHAnsi"/>
        </w:rPr>
        <w:t>(</w:t>
      </w:r>
      <w:r w:rsidR="00483A41" w:rsidRPr="00565884">
        <w:rPr>
          <w:rFonts w:cstheme="minorHAnsi"/>
        </w:rPr>
        <w:t>Budget-expenses</w:t>
      </w:r>
      <w:r w:rsidR="005E3133" w:rsidRPr="00565884">
        <w:rPr>
          <w:rFonts w:cstheme="minorHAnsi"/>
        </w:rPr>
        <w:t>)</w:t>
      </w:r>
      <w:r w:rsidR="00483A41" w:rsidRPr="00565884">
        <w:rPr>
          <w:rFonts w:cstheme="minorHAnsi"/>
        </w:rPr>
        <w:t xml:space="preserve">. </w:t>
      </w:r>
      <w:r w:rsidRPr="00565884">
        <w:rPr>
          <w:rFonts w:cstheme="minorHAnsi"/>
        </w:rPr>
        <w:t xml:space="preserve">Additionally, the responsibility each engineer has on a particular project and the amount of time spent on the project is noted. Each project has </w:t>
      </w:r>
      <w:r w:rsidR="00483A41" w:rsidRPr="00565884">
        <w:rPr>
          <w:rFonts w:cstheme="minorHAnsi"/>
        </w:rPr>
        <w:t xml:space="preserve">a </w:t>
      </w:r>
      <w:r w:rsidRPr="00565884">
        <w:rPr>
          <w:rFonts w:cstheme="minorHAnsi"/>
        </w:rPr>
        <w:t>number o</w:t>
      </w:r>
      <w:r w:rsidR="00483A41" w:rsidRPr="00565884">
        <w:rPr>
          <w:rFonts w:cstheme="minorHAnsi"/>
        </w:rPr>
        <w:t>f</w:t>
      </w:r>
      <w:r w:rsidRPr="00565884">
        <w:rPr>
          <w:rFonts w:cstheme="minorHAnsi"/>
        </w:rPr>
        <w:t xml:space="preserve"> engineers working on it.</w:t>
      </w:r>
    </w:p>
    <w:p w14:paraId="48E25DF9" w14:textId="7E7CD505" w:rsidR="002C1A54" w:rsidRPr="00565884" w:rsidRDefault="002C1A54" w:rsidP="002C1A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06D10">
        <w:rPr>
          <w:rFonts w:cstheme="minorHAnsi"/>
          <w:highlight w:val="yellow"/>
        </w:rPr>
        <w:t>Clients</w:t>
      </w:r>
      <w:r w:rsidRPr="00565884">
        <w:rPr>
          <w:rFonts w:cstheme="minorHAnsi"/>
        </w:rPr>
        <w:t xml:space="preserve"> </w:t>
      </w:r>
      <w:r w:rsidRPr="00D06D10">
        <w:rPr>
          <w:rFonts w:cstheme="minorHAnsi"/>
          <w:highlight w:val="cyan"/>
        </w:rPr>
        <w:t>contract</w:t>
      </w:r>
      <w:r w:rsidRPr="00565884">
        <w:rPr>
          <w:rFonts w:cstheme="minorHAnsi"/>
        </w:rPr>
        <w:t xml:space="preserve"> these projects. The </w:t>
      </w:r>
      <w:r w:rsidRPr="00D06D10">
        <w:rPr>
          <w:rFonts w:cstheme="minorHAnsi"/>
          <w:highlight w:val="green"/>
        </w:rPr>
        <w:t>clients name, address and phone number</w:t>
      </w:r>
      <w:r w:rsidRPr="00565884">
        <w:rPr>
          <w:rFonts w:cstheme="minorHAnsi"/>
        </w:rPr>
        <w:t xml:space="preserve"> must be recorded.</w:t>
      </w:r>
      <w:r w:rsidR="00483A41" w:rsidRPr="00565884">
        <w:rPr>
          <w:rFonts w:cstheme="minorHAnsi"/>
        </w:rPr>
        <w:t xml:space="preserve"> The </w:t>
      </w:r>
      <w:proofErr w:type="gramStart"/>
      <w:r w:rsidR="00483A41" w:rsidRPr="00565884">
        <w:rPr>
          <w:rFonts w:cstheme="minorHAnsi"/>
        </w:rPr>
        <w:t>address</w:t>
      </w:r>
      <w:r w:rsidR="00D06D10" w:rsidRPr="00D06D10">
        <w:rPr>
          <w:rFonts w:cstheme="minorHAnsi"/>
          <w:vertAlign w:val="subscript"/>
        </w:rPr>
        <w:t>(</w:t>
      </w:r>
      <w:proofErr w:type="gramEnd"/>
      <w:r w:rsidR="00D06D10" w:rsidRPr="00D06D10">
        <w:rPr>
          <w:rFonts w:cstheme="minorHAnsi"/>
          <w:vertAlign w:val="subscript"/>
        </w:rPr>
        <w:t>composite attribute)</w:t>
      </w:r>
      <w:r w:rsidR="00483A41" w:rsidRPr="00D06D10">
        <w:rPr>
          <w:rFonts w:cstheme="minorHAnsi"/>
          <w:vertAlign w:val="subscript"/>
        </w:rPr>
        <w:t xml:space="preserve"> </w:t>
      </w:r>
      <w:r w:rsidR="00483A41" w:rsidRPr="00565884">
        <w:rPr>
          <w:rFonts w:cstheme="minorHAnsi"/>
        </w:rPr>
        <w:t xml:space="preserve">is composed of </w:t>
      </w:r>
      <w:r w:rsidR="00483A41" w:rsidRPr="00D06D10">
        <w:rPr>
          <w:rFonts w:cstheme="minorHAnsi"/>
          <w:highlight w:val="darkMagenta"/>
        </w:rPr>
        <w:t>home number, street, city and zip code</w:t>
      </w:r>
      <w:r w:rsidR="00D06D10">
        <w:rPr>
          <w:rFonts w:cstheme="minorHAnsi"/>
        </w:rPr>
        <w:t xml:space="preserve"> </w:t>
      </w:r>
      <w:r w:rsidR="00483A41" w:rsidRPr="00565884">
        <w:rPr>
          <w:rFonts w:cstheme="minorHAnsi"/>
        </w:rPr>
        <w:t>. A client can have multiple phone numbers</w:t>
      </w:r>
      <w:r w:rsidR="00D06D10">
        <w:rPr>
          <w:rFonts w:cstheme="minorHAnsi"/>
        </w:rPr>
        <w:t xml:space="preserve"> </w:t>
      </w:r>
      <w:r w:rsidR="00D06D10" w:rsidRPr="00D06D10">
        <w:rPr>
          <w:rFonts w:cstheme="minorHAnsi"/>
          <w:vertAlign w:val="subscript"/>
        </w:rPr>
        <w:t>multiplication attribute</w:t>
      </w:r>
      <w:r w:rsidR="00483A41" w:rsidRPr="00565884">
        <w:rPr>
          <w:rFonts w:cstheme="minorHAnsi"/>
        </w:rPr>
        <w:t xml:space="preserve"> and all his numbers need to be stored.</w:t>
      </w:r>
      <w:r w:rsidRPr="00565884">
        <w:rPr>
          <w:rFonts w:cstheme="minorHAnsi"/>
        </w:rPr>
        <w:t xml:space="preserve"> A client is identified using the unique </w:t>
      </w:r>
      <w:r w:rsidRPr="00D06D10">
        <w:rPr>
          <w:rFonts w:cstheme="minorHAnsi"/>
          <w:highlight w:val="green"/>
        </w:rPr>
        <w:t xml:space="preserve">client </w:t>
      </w:r>
      <w:proofErr w:type="gramStart"/>
      <w:r w:rsidRPr="00D06D10">
        <w:rPr>
          <w:rFonts w:cstheme="minorHAnsi"/>
          <w:highlight w:val="green"/>
        </w:rPr>
        <w:t>number</w:t>
      </w:r>
      <w:r w:rsidR="00D06D10" w:rsidRPr="00D06D10">
        <w:rPr>
          <w:rFonts w:cstheme="minorHAnsi"/>
          <w:vertAlign w:val="subscript"/>
        </w:rPr>
        <w:t>(</w:t>
      </w:r>
      <w:proofErr w:type="gramEnd"/>
      <w:r w:rsidR="00D06D10" w:rsidRPr="00D06D10">
        <w:rPr>
          <w:rFonts w:cstheme="minorHAnsi"/>
          <w:vertAlign w:val="subscript"/>
        </w:rPr>
        <w:t>primary key)</w:t>
      </w:r>
      <w:r w:rsidRPr="00D06D10">
        <w:rPr>
          <w:rFonts w:cstheme="minorHAnsi"/>
          <w:vertAlign w:val="subscript"/>
        </w:rPr>
        <w:t>.</w:t>
      </w:r>
    </w:p>
    <w:p w14:paraId="2F3BEBCE" w14:textId="77777777" w:rsidR="002C1A54" w:rsidRPr="00565884" w:rsidRDefault="002C1A54" w:rsidP="002C1A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65884">
        <w:rPr>
          <w:rFonts w:cstheme="minorHAnsi"/>
        </w:rPr>
        <w:t>The contract date, i.e. the date at which the client signs the contract for a specific project is also noted. A client can contract multiple projects and a given project can be contracted by only one client. Every project is contracted by some client.</w:t>
      </w:r>
    </w:p>
    <w:p w14:paraId="28D20937" w14:textId="3FA05B29" w:rsidR="002C1A54" w:rsidRPr="00565884" w:rsidRDefault="002C1A54" w:rsidP="002C1A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65884">
        <w:rPr>
          <w:rFonts w:cstheme="minorHAnsi"/>
        </w:rPr>
        <w:t xml:space="preserve">A record is also kept of </w:t>
      </w:r>
      <w:r w:rsidRPr="00D06D10">
        <w:rPr>
          <w:rFonts w:cstheme="minorHAnsi"/>
          <w:highlight w:val="yellow"/>
        </w:rPr>
        <w:t>the machinery</w:t>
      </w:r>
      <w:r w:rsidRPr="00565884">
        <w:rPr>
          <w:rFonts w:cstheme="minorHAnsi"/>
        </w:rPr>
        <w:t xml:space="preserve"> being used for a particular project. </w:t>
      </w:r>
      <w:r w:rsidRPr="00D06D10">
        <w:rPr>
          <w:rFonts w:cstheme="minorHAnsi"/>
          <w:highlight w:val="green"/>
        </w:rPr>
        <w:t xml:space="preserve">The name, </w:t>
      </w:r>
      <w:r w:rsidR="00483A41" w:rsidRPr="00D06D10">
        <w:rPr>
          <w:rFonts w:cstheme="minorHAnsi"/>
          <w:highlight w:val="green"/>
        </w:rPr>
        <w:t xml:space="preserve">quantity </w:t>
      </w:r>
      <w:r w:rsidRPr="00D06D10">
        <w:rPr>
          <w:rFonts w:cstheme="minorHAnsi"/>
          <w:highlight w:val="green"/>
        </w:rPr>
        <w:t>and the date</w:t>
      </w:r>
      <w:r w:rsidRPr="00565884">
        <w:rPr>
          <w:rFonts w:cstheme="minorHAnsi"/>
        </w:rPr>
        <w:t xml:space="preserve"> the machinery is needed for the project is recorded.</w:t>
      </w:r>
    </w:p>
    <w:p w14:paraId="1CB8527B" w14:textId="77777777" w:rsidR="002C1A54" w:rsidRPr="00565884" w:rsidRDefault="002C1A54" w:rsidP="002C1A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65884">
        <w:rPr>
          <w:rFonts w:cstheme="minorHAnsi"/>
        </w:rPr>
        <w:t>A project can use many number of machineries and given machinery can be used in multiple projects. Every project uses some machinery.</w:t>
      </w:r>
    </w:p>
    <w:p w14:paraId="664107CE" w14:textId="77777777" w:rsidR="002C1A54" w:rsidRPr="00565884" w:rsidRDefault="002C1A54" w:rsidP="002C1A54">
      <w:pPr>
        <w:autoSpaceDE w:val="0"/>
        <w:autoSpaceDN w:val="0"/>
        <w:adjustRightInd w:val="0"/>
        <w:rPr>
          <w:rFonts w:cstheme="minorHAnsi"/>
        </w:rPr>
      </w:pPr>
    </w:p>
    <w:p w14:paraId="67D562D8" w14:textId="77777777" w:rsidR="002C1A54" w:rsidRPr="00565884" w:rsidRDefault="002C1A54" w:rsidP="002C1A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65884">
        <w:rPr>
          <w:rFonts w:cstheme="minorHAnsi"/>
        </w:rPr>
        <w:t>Draw an Entity Relationship (ER) diagram to capture the above information. Indicate primary keys, key constraints and participation constraints.</w:t>
      </w:r>
    </w:p>
    <w:p w14:paraId="003DDFB9" w14:textId="77777777" w:rsidR="002C1A54" w:rsidRPr="00565884" w:rsidRDefault="002C1A54" w:rsidP="002C1A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65884">
        <w:rPr>
          <w:rFonts w:cstheme="minorHAnsi"/>
        </w:rPr>
        <w:t>Include any attributes that you think are necessary. State why. Write any assumptions you make.</w:t>
      </w:r>
    </w:p>
    <w:p w14:paraId="32F5DB75" w14:textId="77777777" w:rsidR="001243B7" w:rsidRPr="00565884" w:rsidRDefault="001243B7" w:rsidP="001243B7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65884">
        <w:rPr>
          <w:rFonts w:asciiTheme="minorHAnsi" w:hAnsiTheme="minorHAnsi" w:cstheme="minorHAnsi"/>
          <w:sz w:val="22"/>
          <w:szCs w:val="22"/>
        </w:rPr>
        <w:t>Explain the following terms using suitable examples.</w:t>
      </w:r>
    </w:p>
    <w:p w14:paraId="1CF0F218" w14:textId="77777777" w:rsidR="001243B7" w:rsidRPr="00565884" w:rsidRDefault="001243B7" w:rsidP="001243B7">
      <w:pPr>
        <w:pStyle w:val="NormalWeb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  <w:sectPr w:rsidR="001243B7" w:rsidRPr="00565884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844D58" w14:textId="77777777" w:rsidR="001243B7" w:rsidRPr="00565884" w:rsidRDefault="001243B7" w:rsidP="001243B7">
      <w:pPr>
        <w:pStyle w:val="NormalWeb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65884">
        <w:rPr>
          <w:rFonts w:asciiTheme="minorHAnsi" w:hAnsiTheme="minorHAnsi" w:cstheme="minorHAnsi"/>
          <w:sz w:val="22"/>
          <w:szCs w:val="22"/>
        </w:rPr>
        <w:t>Primary key</w:t>
      </w:r>
    </w:p>
    <w:p w14:paraId="089825E1" w14:textId="77777777" w:rsidR="001243B7" w:rsidRPr="00565884" w:rsidRDefault="001243B7" w:rsidP="001243B7">
      <w:pPr>
        <w:pStyle w:val="NormalWeb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65884">
        <w:rPr>
          <w:rFonts w:asciiTheme="minorHAnsi" w:hAnsiTheme="minorHAnsi" w:cstheme="minorHAnsi"/>
          <w:sz w:val="22"/>
          <w:szCs w:val="22"/>
        </w:rPr>
        <w:t>Super key</w:t>
      </w:r>
    </w:p>
    <w:p w14:paraId="4FF1D459" w14:textId="77777777" w:rsidR="001243B7" w:rsidRPr="00565884" w:rsidRDefault="001243B7" w:rsidP="001243B7">
      <w:pPr>
        <w:pStyle w:val="NormalWeb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65884">
        <w:rPr>
          <w:rFonts w:asciiTheme="minorHAnsi" w:hAnsiTheme="minorHAnsi" w:cstheme="minorHAnsi"/>
          <w:sz w:val="22"/>
          <w:szCs w:val="22"/>
        </w:rPr>
        <w:t>Candidate key</w:t>
      </w:r>
    </w:p>
    <w:p w14:paraId="0B6C293C" w14:textId="77777777" w:rsidR="001243B7" w:rsidRPr="00565884" w:rsidRDefault="001243B7" w:rsidP="001243B7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65884">
        <w:rPr>
          <w:rFonts w:asciiTheme="minorHAnsi" w:hAnsiTheme="minorHAnsi" w:cstheme="minorHAnsi"/>
          <w:sz w:val="22"/>
          <w:szCs w:val="22"/>
        </w:rPr>
        <w:t>Foreign key</w:t>
      </w:r>
    </w:p>
    <w:p w14:paraId="4F76A08A" w14:textId="77777777" w:rsidR="001243B7" w:rsidRPr="00565884" w:rsidRDefault="001243B7" w:rsidP="001243B7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65884">
        <w:rPr>
          <w:rFonts w:asciiTheme="minorHAnsi" w:hAnsiTheme="minorHAnsi" w:cstheme="minorHAnsi"/>
          <w:sz w:val="22"/>
          <w:szCs w:val="22"/>
        </w:rPr>
        <w:t>Multivalued attribute</w:t>
      </w:r>
    </w:p>
    <w:p w14:paraId="14F99B63" w14:textId="77777777" w:rsidR="001243B7" w:rsidRPr="00565884" w:rsidRDefault="001243B7" w:rsidP="001243B7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65884">
        <w:rPr>
          <w:rFonts w:asciiTheme="minorHAnsi" w:hAnsiTheme="minorHAnsi" w:cstheme="minorHAnsi"/>
          <w:sz w:val="22"/>
          <w:szCs w:val="22"/>
        </w:rPr>
        <w:t>Derived attribute</w:t>
      </w:r>
    </w:p>
    <w:p w14:paraId="46CAE2DB" w14:textId="77777777" w:rsidR="001243B7" w:rsidRPr="00565884" w:rsidRDefault="001243B7" w:rsidP="001243B7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65884">
        <w:rPr>
          <w:rFonts w:asciiTheme="minorHAnsi" w:hAnsiTheme="minorHAnsi" w:cstheme="minorHAnsi"/>
          <w:sz w:val="22"/>
          <w:szCs w:val="22"/>
        </w:rPr>
        <w:t>Composite attribute</w:t>
      </w:r>
    </w:p>
    <w:p w14:paraId="706DC6BE" w14:textId="77777777" w:rsidR="001243B7" w:rsidRPr="00565884" w:rsidRDefault="001243B7" w:rsidP="001243B7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  <w:sectPr w:rsidR="001243B7" w:rsidRPr="00565884" w:rsidSect="005B491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E6E6966" w14:textId="77777777" w:rsidR="001243B7" w:rsidRPr="00565884" w:rsidRDefault="001243B7" w:rsidP="001243B7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6468ECC2" w14:textId="77777777" w:rsidR="001243B7" w:rsidRPr="00565884" w:rsidRDefault="001243B7" w:rsidP="001243B7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284FB342" w14:textId="77777777" w:rsidR="001243B7" w:rsidRDefault="001243B7" w:rsidP="001243B7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505B04B0" w14:textId="77777777" w:rsidR="00565884" w:rsidRDefault="00565884" w:rsidP="001243B7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4ECFC740" w14:textId="7E20EF04" w:rsidR="00565884" w:rsidRDefault="00565884" w:rsidP="001243B7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507E6191" w14:textId="1B71CDEC" w:rsidR="009F1253" w:rsidRDefault="009F1253" w:rsidP="001243B7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77F58CD4" w14:textId="2228A6C4" w:rsidR="009F1253" w:rsidRDefault="009F1253" w:rsidP="001243B7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0C926986" w14:textId="67E6F59F" w:rsidR="009F1253" w:rsidRDefault="009F1253" w:rsidP="001243B7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2269BA97" w14:textId="4D2806ED" w:rsidR="009F1253" w:rsidRDefault="009F1253" w:rsidP="001243B7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139E844C" w14:textId="2A4ED97A" w:rsidR="009F1253" w:rsidRDefault="009F1253" w:rsidP="009F1253">
      <w:pPr>
        <w:pStyle w:val="NormalWeb"/>
        <w:spacing w:before="0" w:beforeAutospacing="0" w:after="24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697A7257" w14:textId="56296F78" w:rsidR="009F1253" w:rsidRPr="009F1253" w:rsidRDefault="009F1253" w:rsidP="009F125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9F1253">
        <w:rPr>
          <w:rFonts w:asciiTheme="minorHAnsi" w:hAnsiTheme="minorHAnsi" w:cstheme="minorHAnsi"/>
          <w:b/>
          <w:bCs/>
          <w:sz w:val="22"/>
          <w:szCs w:val="22"/>
        </w:rPr>
        <w:t>Primary key</w:t>
      </w:r>
    </w:p>
    <w:p w14:paraId="0EA63B3E" w14:textId="05CC6C77" w:rsidR="009F1253" w:rsidRDefault="009F1253" w:rsidP="009F125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Primary key is one of the candidate keys.</w:t>
      </w:r>
    </w:p>
    <w:p w14:paraId="0E69C981" w14:textId="57B31FA0" w:rsidR="009F1253" w:rsidRDefault="009F1253" w:rsidP="009F125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Eno</w:t>
      </w:r>
      <w:r w:rsidR="00994ADF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994ADF">
        <w:rPr>
          <w:rFonts w:asciiTheme="minorHAnsi" w:hAnsiTheme="minorHAnsi" w:cstheme="minorHAnsi"/>
          <w:sz w:val="22"/>
          <w:szCs w:val="22"/>
        </w:rPr>
        <w:t xml:space="preserve">Engineer), </w:t>
      </w:r>
      <w:proofErr w:type="spellStart"/>
      <w:r w:rsidR="00994ADF">
        <w:rPr>
          <w:rFonts w:asciiTheme="minorHAnsi" w:hAnsiTheme="minorHAnsi" w:cstheme="minorHAnsi"/>
          <w:sz w:val="22"/>
          <w:szCs w:val="22"/>
        </w:rPr>
        <w:t>Pro_Number</w:t>
      </w:r>
      <w:proofErr w:type="spellEnd"/>
      <w:r w:rsidR="00994ADF">
        <w:rPr>
          <w:rFonts w:asciiTheme="minorHAnsi" w:hAnsiTheme="minorHAnsi" w:cstheme="minorHAnsi"/>
          <w:sz w:val="22"/>
          <w:szCs w:val="22"/>
        </w:rPr>
        <w:t xml:space="preserve">(Project), </w:t>
      </w:r>
      <w:proofErr w:type="spellStart"/>
      <w:r w:rsidR="00994ADF">
        <w:rPr>
          <w:rFonts w:asciiTheme="minorHAnsi" w:hAnsiTheme="minorHAnsi" w:cstheme="minorHAnsi"/>
          <w:sz w:val="22"/>
          <w:szCs w:val="22"/>
        </w:rPr>
        <w:t>ClientNo</w:t>
      </w:r>
      <w:proofErr w:type="spellEnd"/>
      <w:r w:rsidR="00994ADF">
        <w:rPr>
          <w:rFonts w:asciiTheme="minorHAnsi" w:hAnsiTheme="minorHAnsi" w:cstheme="minorHAnsi"/>
          <w:sz w:val="22"/>
          <w:szCs w:val="22"/>
        </w:rPr>
        <w:t xml:space="preserve">(Client), </w:t>
      </w:r>
      <w:proofErr w:type="spellStart"/>
      <w:r w:rsidR="00994ADF">
        <w:rPr>
          <w:rFonts w:asciiTheme="minorHAnsi" w:hAnsiTheme="minorHAnsi" w:cstheme="minorHAnsi"/>
          <w:sz w:val="22"/>
          <w:szCs w:val="22"/>
        </w:rPr>
        <w:t>MachineID</w:t>
      </w:r>
      <w:proofErr w:type="spellEnd"/>
      <w:r w:rsidR="00994ADF">
        <w:rPr>
          <w:rFonts w:asciiTheme="minorHAnsi" w:hAnsiTheme="minorHAnsi" w:cstheme="minorHAnsi"/>
          <w:sz w:val="22"/>
          <w:szCs w:val="22"/>
        </w:rPr>
        <w:t>(Machine)</w:t>
      </w:r>
    </w:p>
    <w:p w14:paraId="5AF8D5B9" w14:textId="77777777" w:rsidR="009F1253" w:rsidRPr="00565884" w:rsidRDefault="009F1253" w:rsidP="009F125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198165B9" w14:textId="0696D8A2" w:rsidR="009F1253" w:rsidRPr="009F1253" w:rsidRDefault="009F1253" w:rsidP="009F125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9F1253">
        <w:rPr>
          <w:rFonts w:asciiTheme="minorHAnsi" w:hAnsiTheme="minorHAnsi" w:cstheme="minorHAnsi"/>
          <w:b/>
          <w:bCs/>
          <w:sz w:val="22"/>
          <w:szCs w:val="22"/>
        </w:rPr>
        <w:t>Super key</w:t>
      </w:r>
    </w:p>
    <w:p w14:paraId="6401734D" w14:textId="0DD1164B" w:rsidR="009F1253" w:rsidRDefault="009F1253" w:rsidP="009F125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set of one or more attributes whose values uniquely determine one entity.</w:t>
      </w:r>
    </w:p>
    <w:p w14:paraId="5919D499" w14:textId="77777777" w:rsidR="00994ADF" w:rsidRDefault="00994ADF" w:rsidP="00994ADF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Eno(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Engineer), </w:t>
      </w:r>
      <w:proofErr w:type="spellStart"/>
      <w:r>
        <w:rPr>
          <w:rFonts w:asciiTheme="minorHAnsi" w:hAnsiTheme="minorHAnsi" w:cstheme="minorHAnsi"/>
          <w:sz w:val="22"/>
          <w:szCs w:val="22"/>
        </w:rPr>
        <w:t>Pro_Number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(Project), </w:t>
      </w:r>
      <w:proofErr w:type="spellStart"/>
      <w:r>
        <w:rPr>
          <w:rFonts w:asciiTheme="minorHAnsi" w:hAnsiTheme="minorHAnsi" w:cstheme="minorHAnsi"/>
          <w:sz w:val="22"/>
          <w:szCs w:val="22"/>
        </w:rPr>
        <w:t>ClientNo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(Client), </w:t>
      </w:r>
      <w:proofErr w:type="spellStart"/>
      <w:r>
        <w:rPr>
          <w:rFonts w:asciiTheme="minorHAnsi" w:hAnsiTheme="minorHAnsi" w:cstheme="minorHAnsi"/>
          <w:sz w:val="22"/>
          <w:szCs w:val="22"/>
        </w:rPr>
        <w:t>MachineID</w:t>
      </w:r>
      <w:proofErr w:type="spellEnd"/>
      <w:r>
        <w:rPr>
          <w:rFonts w:asciiTheme="minorHAnsi" w:hAnsiTheme="minorHAnsi" w:cstheme="minorHAnsi"/>
          <w:sz w:val="22"/>
          <w:szCs w:val="22"/>
        </w:rPr>
        <w:t>(Machine)</w:t>
      </w:r>
    </w:p>
    <w:p w14:paraId="2950F491" w14:textId="77777777" w:rsidR="00994ADF" w:rsidRDefault="00994ADF" w:rsidP="009F125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0F7FDC88" w14:textId="77777777" w:rsidR="009F1253" w:rsidRPr="00565884" w:rsidRDefault="009F1253" w:rsidP="009F125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617CF769" w14:textId="51F0D555" w:rsidR="009F1253" w:rsidRPr="009F1253" w:rsidRDefault="009F1253" w:rsidP="009F125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9F1253">
        <w:rPr>
          <w:rFonts w:asciiTheme="minorHAnsi" w:hAnsiTheme="minorHAnsi" w:cstheme="minorHAnsi"/>
          <w:b/>
          <w:bCs/>
          <w:sz w:val="22"/>
          <w:szCs w:val="22"/>
        </w:rPr>
        <w:t>Candidate key</w:t>
      </w:r>
    </w:p>
    <w:p w14:paraId="1F3508E1" w14:textId="7C154183" w:rsidR="009F1253" w:rsidRDefault="009F1253" w:rsidP="009F125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there are more than one key attribute, it is called as candidate key.</w:t>
      </w:r>
    </w:p>
    <w:p w14:paraId="6920345C" w14:textId="77777777" w:rsidR="00994ADF" w:rsidRDefault="00994ADF" w:rsidP="00994ADF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Eno(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Engineer), </w:t>
      </w:r>
      <w:proofErr w:type="spellStart"/>
      <w:r>
        <w:rPr>
          <w:rFonts w:asciiTheme="minorHAnsi" w:hAnsiTheme="minorHAnsi" w:cstheme="minorHAnsi"/>
          <w:sz w:val="22"/>
          <w:szCs w:val="22"/>
        </w:rPr>
        <w:t>Pro_Number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(Project), </w:t>
      </w:r>
      <w:proofErr w:type="spellStart"/>
      <w:r>
        <w:rPr>
          <w:rFonts w:asciiTheme="minorHAnsi" w:hAnsiTheme="minorHAnsi" w:cstheme="minorHAnsi"/>
          <w:sz w:val="22"/>
          <w:szCs w:val="22"/>
        </w:rPr>
        <w:t>ClientNo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(Client), </w:t>
      </w:r>
      <w:proofErr w:type="spellStart"/>
      <w:r>
        <w:rPr>
          <w:rFonts w:asciiTheme="minorHAnsi" w:hAnsiTheme="minorHAnsi" w:cstheme="minorHAnsi"/>
          <w:sz w:val="22"/>
          <w:szCs w:val="22"/>
        </w:rPr>
        <w:t>MachineID</w:t>
      </w:r>
      <w:proofErr w:type="spellEnd"/>
      <w:r>
        <w:rPr>
          <w:rFonts w:asciiTheme="minorHAnsi" w:hAnsiTheme="minorHAnsi" w:cstheme="minorHAnsi"/>
          <w:sz w:val="22"/>
          <w:szCs w:val="22"/>
        </w:rPr>
        <w:t>(Machine)</w:t>
      </w:r>
    </w:p>
    <w:p w14:paraId="567F34FA" w14:textId="77777777" w:rsidR="00994ADF" w:rsidRDefault="00994ADF" w:rsidP="009F125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13093AA4" w14:textId="77777777" w:rsidR="009F1253" w:rsidRDefault="009F1253" w:rsidP="009F125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65B389F4" w14:textId="15668B45" w:rsidR="009F1253" w:rsidRPr="009F1253" w:rsidRDefault="009F1253" w:rsidP="009F125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9F1253">
        <w:rPr>
          <w:rFonts w:asciiTheme="minorHAnsi" w:hAnsiTheme="minorHAnsi" w:cstheme="minorHAnsi"/>
          <w:b/>
          <w:bCs/>
          <w:sz w:val="22"/>
          <w:szCs w:val="22"/>
        </w:rPr>
        <w:t>Foreign key</w:t>
      </w:r>
    </w:p>
    <w:p w14:paraId="19F97FF4" w14:textId="600EF236" w:rsidR="009F1253" w:rsidRDefault="009F1253" w:rsidP="009F125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Foreign key is used to link tables.</w:t>
      </w:r>
    </w:p>
    <w:p w14:paraId="08457EFC" w14:textId="77777777" w:rsidR="009F1253" w:rsidRDefault="009F1253" w:rsidP="009F125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7E765365" w14:textId="386EEE0A" w:rsidR="009F1253" w:rsidRPr="009F1253" w:rsidRDefault="009F1253" w:rsidP="009F125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9F1253">
        <w:rPr>
          <w:rFonts w:asciiTheme="minorHAnsi" w:hAnsiTheme="minorHAnsi" w:cstheme="minorHAnsi"/>
          <w:b/>
          <w:bCs/>
          <w:sz w:val="22"/>
          <w:szCs w:val="22"/>
        </w:rPr>
        <w:t>Multivalued attribute</w:t>
      </w:r>
    </w:p>
    <w:p w14:paraId="12AEC91B" w14:textId="5DFB66B9" w:rsidR="009F1253" w:rsidRDefault="009F1253" w:rsidP="009F125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set of values for the same entity.</w:t>
      </w:r>
    </w:p>
    <w:p w14:paraId="10A0AC5D" w14:textId="136BA132" w:rsidR="0036635E" w:rsidRDefault="0036635E" w:rsidP="009F125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PhoneNo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Client)</w:t>
      </w:r>
    </w:p>
    <w:p w14:paraId="4A9CCA17" w14:textId="77777777" w:rsidR="009F1253" w:rsidRPr="00565884" w:rsidRDefault="009F1253" w:rsidP="009F125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1C6A3FC8" w14:textId="7C01B17D" w:rsidR="009F1253" w:rsidRPr="009F1253" w:rsidRDefault="009F1253" w:rsidP="009F125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9F1253">
        <w:rPr>
          <w:rFonts w:asciiTheme="minorHAnsi" w:hAnsiTheme="minorHAnsi" w:cstheme="minorHAnsi"/>
          <w:b/>
          <w:bCs/>
          <w:sz w:val="22"/>
          <w:szCs w:val="22"/>
        </w:rPr>
        <w:t>Derived attribute</w:t>
      </w:r>
    </w:p>
    <w:p w14:paraId="68030025" w14:textId="7E1029F5" w:rsidR="009F1253" w:rsidRDefault="009F1253" w:rsidP="009F125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Derived attribute is computed the value using stored attributes.</w:t>
      </w:r>
    </w:p>
    <w:p w14:paraId="4D26A100" w14:textId="77777777" w:rsidR="0036635E" w:rsidRDefault="0036635E" w:rsidP="009F125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02CFA503" w14:textId="77777777" w:rsidR="009F1253" w:rsidRPr="00565884" w:rsidRDefault="009F1253" w:rsidP="009F125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534E5095" w14:textId="72FA1BC2" w:rsidR="009F1253" w:rsidRPr="009F1253" w:rsidRDefault="009F1253" w:rsidP="009F125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9F1253">
        <w:rPr>
          <w:rFonts w:asciiTheme="minorHAnsi" w:hAnsiTheme="minorHAnsi" w:cstheme="minorHAnsi"/>
          <w:b/>
          <w:bCs/>
          <w:sz w:val="22"/>
          <w:szCs w:val="22"/>
        </w:rPr>
        <w:t>Composite attribute</w:t>
      </w:r>
    </w:p>
    <w:p w14:paraId="0007E01D" w14:textId="2313BED4" w:rsidR="009F1253" w:rsidRDefault="009F1253" w:rsidP="009F125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 attribute is composed of many other attributes.</w:t>
      </w:r>
    </w:p>
    <w:p w14:paraId="478C7F51" w14:textId="0B41357A" w:rsidR="0036635E" w:rsidRDefault="0036635E" w:rsidP="009F125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Address(</w:t>
      </w:r>
      <w:proofErr w:type="gramEnd"/>
      <w:r>
        <w:rPr>
          <w:rFonts w:asciiTheme="minorHAnsi" w:hAnsiTheme="minorHAnsi" w:cstheme="minorHAnsi"/>
          <w:sz w:val="22"/>
          <w:szCs w:val="22"/>
        </w:rPr>
        <w:t>Client)</w:t>
      </w:r>
    </w:p>
    <w:p w14:paraId="5FAD4809" w14:textId="15B15C63" w:rsidR="0036635E" w:rsidRDefault="0036635E" w:rsidP="009F125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5031F0A5" w14:textId="26E9CA00" w:rsidR="0036635E" w:rsidRDefault="0036635E" w:rsidP="009F125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71F73697" w14:textId="33F641D5" w:rsidR="0036635E" w:rsidRDefault="0036635E" w:rsidP="009F125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09484F57" w14:textId="62A4C665" w:rsidR="0036635E" w:rsidRPr="00565884" w:rsidRDefault="0036635E" w:rsidP="009F125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665BF398" wp14:editId="625CF8F0">
            <wp:extent cx="5943600" cy="48285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F6B6" w14:textId="77777777" w:rsidR="009F1253" w:rsidRPr="009F1253" w:rsidRDefault="009F1253" w:rsidP="009F1253"/>
    <w:sectPr w:rsidR="009F1253" w:rsidRPr="009F1253" w:rsidSect="00306B42"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68CDE" w14:textId="77777777" w:rsidR="00B86724" w:rsidRDefault="00B86724" w:rsidP="001B345E">
      <w:pPr>
        <w:spacing w:after="0" w:line="240" w:lineRule="auto"/>
      </w:pPr>
      <w:r>
        <w:separator/>
      </w:r>
    </w:p>
  </w:endnote>
  <w:endnote w:type="continuationSeparator" w:id="0">
    <w:p w14:paraId="577B7D41" w14:textId="77777777" w:rsidR="00B86724" w:rsidRDefault="00B86724" w:rsidP="001B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-275871550"/>
      <w:docPartObj>
        <w:docPartGallery w:val="Page Numbers (Bottom of Page)"/>
        <w:docPartUnique/>
      </w:docPartObj>
    </w:sdtPr>
    <w:sdtEndPr/>
    <w:sdtContent>
      <w:sdt>
        <w:sdtPr>
          <w:rPr>
            <w:i/>
          </w:rPr>
          <w:id w:val="-822743012"/>
          <w:docPartObj>
            <w:docPartGallery w:val="Page Numbers (Top of Page)"/>
            <w:docPartUnique/>
          </w:docPartObj>
        </w:sdtPr>
        <w:sdtEndPr/>
        <w:sdtContent>
          <w:p w14:paraId="61E9A984" w14:textId="77777777" w:rsidR="001243B7" w:rsidRDefault="001243B7">
            <w:pPr>
              <w:pStyle w:val="Footer"/>
              <w:jc w:val="right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CAQC_2017©SLIITC</w:t>
            </w:r>
            <w:r w:rsidRPr="009D7CB5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</w:t>
            </w:r>
            <w:r w:rsidRPr="00E63518">
              <w:rPr>
                <w:i/>
                <w:sz w:val="20"/>
                <w:szCs w:val="20"/>
              </w:rPr>
              <w:t xml:space="preserve">Page </w:t>
            </w:r>
            <w:r w:rsidRPr="00E63518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Pr="00E63518">
              <w:rPr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E63518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306B42">
              <w:rPr>
                <w:b/>
                <w:bCs/>
                <w:i/>
                <w:noProof/>
                <w:sz w:val="20"/>
                <w:szCs w:val="20"/>
              </w:rPr>
              <w:t>1</w:t>
            </w:r>
            <w:r w:rsidRPr="00E63518">
              <w:rPr>
                <w:b/>
                <w:bCs/>
                <w:i/>
                <w:sz w:val="20"/>
                <w:szCs w:val="20"/>
              </w:rPr>
              <w:fldChar w:fldCharType="end"/>
            </w:r>
            <w:r w:rsidRPr="00E63518">
              <w:rPr>
                <w:i/>
                <w:sz w:val="20"/>
                <w:szCs w:val="20"/>
              </w:rPr>
              <w:t xml:space="preserve"> of </w:t>
            </w:r>
            <w:r w:rsidRPr="00E63518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Pr="00E63518">
              <w:rPr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E63518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306B42">
              <w:rPr>
                <w:b/>
                <w:bCs/>
                <w:i/>
                <w:noProof/>
                <w:sz w:val="20"/>
                <w:szCs w:val="20"/>
              </w:rPr>
              <w:t>1</w:t>
            </w:r>
            <w:r w:rsidRPr="00E63518">
              <w:rPr>
                <w:b/>
                <w:bCs/>
                <w:i/>
                <w:sz w:val="20"/>
                <w:szCs w:val="20"/>
              </w:rPr>
              <w:fldChar w:fldCharType="end"/>
            </w:r>
          </w:p>
          <w:p w14:paraId="5C1905BE" w14:textId="77777777" w:rsidR="001243B7" w:rsidRPr="009D7CB5" w:rsidRDefault="00B86724" w:rsidP="009D7CB5">
            <w:pPr>
              <w:pStyle w:val="Footer"/>
              <w:rPr>
                <w:i/>
              </w:rPr>
            </w:pPr>
          </w:p>
        </w:sdtContent>
      </w:sdt>
    </w:sdtContent>
  </w:sdt>
  <w:p w14:paraId="46FE2D3A" w14:textId="77777777" w:rsidR="001243B7" w:rsidRPr="009D7CB5" w:rsidRDefault="001243B7" w:rsidP="009D7CB5">
    <w:pPr>
      <w:pStyle w:val="Footer"/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1303958733"/>
      <w:docPartObj>
        <w:docPartGallery w:val="Page Numbers (Bottom of Page)"/>
        <w:docPartUnique/>
      </w:docPartObj>
    </w:sdtPr>
    <w:sdtEndPr/>
    <w:sdtContent>
      <w:sdt>
        <w:sdtPr>
          <w:rPr>
            <w:i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50BE5D" w14:textId="77777777" w:rsidR="009D7CB5" w:rsidRDefault="00E63518">
            <w:pPr>
              <w:pStyle w:val="Footer"/>
              <w:jc w:val="right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CAQC_2017©SLIITC</w:t>
            </w:r>
            <w:r w:rsidRPr="009D7CB5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</w:t>
            </w:r>
            <w:r w:rsidR="009D7CB5" w:rsidRPr="00E63518">
              <w:rPr>
                <w:i/>
                <w:sz w:val="20"/>
                <w:szCs w:val="20"/>
              </w:rPr>
              <w:t xml:space="preserve">Page 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306B42">
              <w:rPr>
                <w:b/>
                <w:bCs/>
                <w:i/>
                <w:noProof/>
                <w:sz w:val="20"/>
                <w:szCs w:val="20"/>
              </w:rPr>
              <w:t>3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end"/>
            </w:r>
            <w:r w:rsidR="009D7CB5" w:rsidRPr="00E63518">
              <w:rPr>
                <w:i/>
                <w:sz w:val="20"/>
                <w:szCs w:val="20"/>
              </w:rPr>
              <w:t xml:space="preserve"> of 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306B42">
              <w:rPr>
                <w:b/>
                <w:bCs/>
                <w:i/>
                <w:noProof/>
                <w:sz w:val="20"/>
                <w:szCs w:val="20"/>
              </w:rPr>
              <w:t>3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end"/>
            </w:r>
          </w:p>
          <w:p w14:paraId="64A3E49A" w14:textId="77777777" w:rsidR="009D7CB5" w:rsidRPr="009D7CB5" w:rsidRDefault="00B86724" w:rsidP="009D7CB5">
            <w:pPr>
              <w:pStyle w:val="Footer"/>
              <w:rPr>
                <w:i/>
              </w:rPr>
            </w:pPr>
          </w:p>
        </w:sdtContent>
      </w:sdt>
    </w:sdtContent>
  </w:sdt>
  <w:p w14:paraId="7E85DAA8" w14:textId="77777777" w:rsidR="001B345E" w:rsidRPr="009D7CB5" w:rsidRDefault="001B345E" w:rsidP="009D7CB5">
    <w:pPr>
      <w:pStyle w:val="Foo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A0049" w14:textId="77777777" w:rsidR="00B86724" w:rsidRDefault="00B86724" w:rsidP="001B345E">
      <w:pPr>
        <w:spacing w:after="0" w:line="240" w:lineRule="auto"/>
      </w:pPr>
      <w:r>
        <w:separator/>
      </w:r>
    </w:p>
  </w:footnote>
  <w:footnote w:type="continuationSeparator" w:id="0">
    <w:p w14:paraId="5A9311BA" w14:textId="77777777" w:rsidR="00B86724" w:rsidRDefault="00B86724" w:rsidP="001B3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27F6E"/>
    <w:multiLevelType w:val="hybridMultilevel"/>
    <w:tmpl w:val="C19E4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62518"/>
    <w:multiLevelType w:val="hybridMultilevel"/>
    <w:tmpl w:val="E1F049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C42E4"/>
    <w:multiLevelType w:val="hybridMultilevel"/>
    <w:tmpl w:val="E1F049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5355F"/>
    <w:multiLevelType w:val="multilevel"/>
    <w:tmpl w:val="2794D3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518"/>
    <w:rsid w:val="000A0F44"/>
    <w:rsid w:val="00102ABD"/>
    <w:rsid w:val="001243B7"/>
    <w:rsid w:val="00175A6C"/>
    <w:rsid w:val="0018659D"/>
    <w:rsid w:val="001B345E"/>
    <w:rsid w:val="00257C37"/>
    <w:rsid w:val="002C1A54"/>
    <w:rsid w:val="00306B42"/>
    <w:rsid w:val="003266A2"/>
    <w:rsid w:val="003270FC"/>
    <w:rsid w:val="0036635E"/>
    <w:rsid w:val="00405916"/>
    <w:rsid w:val="00483A41"/>
    <w:rsid w:val="004F586E"/>
    <w:rsid w:val="00513153"/>
    <w:rsid w:val="00565884"/>
    <w:rsid w:val="005E3133"/>
    <w:rsid w:val="006105E9"/>
    <w:rsid w:val="00625874"/>
    <w:rsid w:val="006A6271"/>
    <w:rsid w:val="006D605F"/>
    <w:rsid w:val="007A69B4"/>
    <w:rsid w:val="007D21C3"/>
    <w:rsid w:val="00890832"/>
    <w:rsid w:val="008E33E4"/>
    <w:rsid w:val="0094655D"/>
    <w:rsid w:val="00994ADF"/>
    <w:rsid w:val="009D7CB5"/>
    <w:rsid w:val="009F1253"/>
    <w:rsid w:val="00A77212"/>
    <w:rsid w:val="00B40CB1"/>
    <w:rsid w:val="00B86724"/>
    <w:rsid w:val="00BD1A92"/>
    <w:rsid w:val="00BE5E46"/>
    <w:rsid w:val="00D06D10"/>
    <w:rsid w:val="00E45453"/>
    <w:rsid w:val="00E63518"/>
    <w:rsid w:val="00F71566"/>
    <w:rsid w:val="00F76945"/>
    <w:rsid w:val="00F9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66508"/>
  <w15:chartTrackingRefBased/>
  <w15:docId w15:val="{21F5093D-4BEE-4184-8293-3468FB98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45E"/>
  </w:style>
  <w:style w:type="paragraph" w:styleId="Footer">
    <w:name w:val="footer"/>
    <w:basedOn w:val="Normal"/>
    <w:link w:val="Foot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45E"/>
  </w:style>
  <w:style w:type="character" w:styleId="CommentReference">
    <w:name w:val="annotation reference"/>
    <w:basedOn w:val="DefaultParagraphFont"/>
    <w:uiPriority w:val="99"/>
    <w:semiHidden/>
    <w:unhideWhenUsed/>
    <w:rsid w:val="00E63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5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1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1A54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rsid w:val="00F71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AQCMeeting12\Tutorial%20Template%20Year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Tutorial Template Year 3</Template>
  <TotalTime>90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nipunika</dc:creator>
  <cp:keywords/>
  <dc:description/>
  <cp:lastModifiedBy>L. R.      Kasun</cp:lastModifiedBy>
  <cp:revision>4</cp:revision>
  <cp:lastPrinted>2020-01-09T07:58:00Z</cp:lastPrinted>
  <dcterms:created xsi:type="dcterms:W3CDTF">2021-03-30T08:28:00Z</dcterms:created>
  <dcterms:modified xsi:type="dcterms:W3CDTF">2021-07-29T01:12:00Z</dcterms:modified>
</cp:coreProperties>
</file>