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C0E9" w14:textId="36DCDD30" w:rsidR="003270FC" w:rsidRPr="00774FDE" w:rsidRDefault="003270FC" w:rsidP="009F4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05EEA" w14:textId="30FBC420" w:rsidR="004F586E" w:rsidRPr="001C1445" w:rsidRDefault="003E53C3" w:rsidP="009F45D6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F1780" wp14:editId="01CAC5BA">
            <wp:simplePos x="0" y="0"/>
            <wp:positionH relativeFrom="column">
              <wp:posOffset>114300</wp:posOffset>
            </wp:positionH>
            <wp:positionV relativeFrom="paragraph">
              <wp:posOffset>253365</wp:posOffset>
            </wp:positionV>
            <wp:extent cx="638175" cy="714375"/>
            <wp:effectExtent l="0" t="0" r="9525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 w:rsidRPr="001C1445">
        <w:rPr>
          <w:b/>
          <w:sz w:val="28"/>
          <w:szCs w:val="28"/>
        </w:rPr>
        <w:t xml:space="preserve">Higher Diploma </w:t>
      </w:r>
      <w:r w:rsidR="00405916" w:rsidRPr="001C1445">
        <w:rPr>
          <w:b/>
          <w:sz w:val="28"/>
          <w:szCs w:val="28"/>
        </w:rPr>
        <w:t>in Information Technology</w:t>
      </w:r>
    </w:p>
    <w:p w14:paraId="47F6127F" w14:textId="01079A7B" w:rsidR="00405916" w:rsidRPr="001C1445" w:rsidRDefault="00405916" w:rsidP="003E53C3">
      <w:pPr>
        <w:ind w:left="2160" w:firstLine="720"/>
        <w:rPr>
          <w:b/>
          <w:color w:val="002060"/>
          <w:sz w:val="28"/>
          <w:szCs w:val="28"/>
        </w:rPr>
      </w:pPr>
      <w:r w:rsidRPr="001C1445">
        <w:rPr>
          <w:b/>
          <w:color w:val="002060"/>
          <w:sz w:val="28"/>
          <w:szCs w:val="28"/>
        </w:rPr>
        <w:t>Database Management Systems</w:t>
      </w:r>
    </w:p>
    <w:p w14:paraId="463063A9" w14:textId="58E08AE5" w:rsidR="00405916" w:rsidRPr="001C1445" w:rsidRDefault="00405916" w:rsidP="003E53C3">
      <w:pPr>
        <w:ind w:left="2880" w:firstLine="720"/>
        <w:rPr>
          <w:b/>
          <w:sz w:val="24"/>
          <w:szCs w:val="24"/>
        </w:rPr>
      </w:pPr>
      <w:r w:rsidRPr="001C1445">
        <w:rPr>
          <w:b/>
          <w:sz w:val="24"/>
          <w:szCs w:val="24"/>
        </w:rPr>
        <w:t xml:space="preserve">Year 1 Semester 2 – </w:t>
      </w:r>
      <w:r w:rsidR="003E3AAD">
        <w:rPr>
          <w:b/>
          <w:sz w:val="24"/>
          <w:szCs w:val="24"/>
        </w:rPr>
        <w:t>2020</w:t>
      </w:r>
    </w:p>
    <w:p w14:paraId="528A757A" w14:textId="23B93B39" w:rsidR="00474FEF" w:rsidRPr="003E53C3" w:rsidRDefault="00472B47" w:rsidP="003E53C3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</w:t>
      </w:r>
      <w:r w:rsidR="00474FEF" w:rsidRPr="001C1445">
        <w:rPr>
          <w:b/>
          <w:color w:val="002060"/>
          <w:sz w:val="24"/>
          <w:szCs w:val="24"/>
        </w:rPr>
        <w:t>Worksheet 0</w:t>
      </w:r>
      <w:r w:rsidR="005340A0">
        <w:rPr>
          <w:b/>
          <w:color w:val="002060"/>
          <w:sz w:val="24"/>
          <w:szCs w:val="24"/>
        </w:rPr>
        <w:t>4</w:t>
      </w:r>
      <w:r w:rsidR="00474FEF" w:rsidRPr="001C1445">
        <w:rPr>
          <w:b/>
          <w:color w:val="002060"/>
          <w:sz w:val="24"/>
          <w:szCs w:val="24"/>
        </w:rPr>
        <w:t xml:space="preserve"> </w:t>
      </w:r>
    </w:p>
    <w:p w14:paraId="24C9B418" w14:textId="743EAD47" w:rsidR="00474FEF" w:rsidRPr="003E53C3" w:rsidRDefault="005340A0" w:rsidP="00D133F1">
      <w:pPr>
        <w:numPr>
          <w:ilvl w:val="0"/>
          <w:numId w:val="1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3E53C3">
        <w:rPr>
          <w:rFonts w:cstheme="minorHAnsi"/>
          <w:sz w:val="24"/>
          <w:szCs w:val="24"/>
        </w:rPr>
        <w:t xml:space="preserve">Consider the table ‘Employee’ we created </w:t>
      </w:r>
      <w:r w:rsidR="00242449">
        <w:rPr>
          <w:rFonts w:cstheme="minorHAnsi"/>
          <w:sz w:val="24"/>
          <w:szCs w:val="24"/>
        </w:rPr>
        <w:t>in worksheet 03</w:t>
      </w:r>
      <w:r w:rsidR="00474FEF" w:rsidRPr="003E53C3">
        <w:rPr>
          <w:rFonts w:cstheme="minorHAnsi"/>
          <w:sz w:val="24"/>
          <w:szCs w:val="24"/>
        </w:rPr>
        <w:t>.</w:t>
      </w:r>
      <w:r w:rsidR="00B741E6" w:rsidRPr="003E53C3">
        <w:rPr>
          <w:rFonts w:cstheme="minorHAnsi"/>
          <w:sz w:val="24"/>
          <w:szCs w:val="24"/>
        </w:rPr>
        <w:t xml:space="preserve"> Insert the new rows </w:t>
      </w:r>
      <w:r w:rsidR="00D133F1" w:rsidRPr="003E53C3">
        <w:rPr>
          <w:rFonts w:cstheme="minorHAnsi"/>
          <w:sz w:val="24"/>
          <w:szCs w:val="24"/>
        </w:rPr>
        <w:t>into</w:t>
      </w:r>
      <w:r w:rsidR="00B741E6" w:rsidRPr="003E53C3">
        <w:rPr>
          <w:rFonts w:cstheme="minorHAnsi"/>
          <w:sz w:val="24"/>
          <w:szCs w:val="24"/>
        </w:rPr>
        <w:t xml:space="preserve"> the table.</w:t>
      </w:r>
    </w:p>
    <w:p w14:paraId="18C98032" w14:textId="02B7643D" w:rsidR="006676BE" w:rsidRDefault="006676BE" w:rsidP="00D133F1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D133F1">
        <w:rPr>
          <w:rFonts w:cstheme="minorHAnsi"/>
          <w:bCs/>
          <w:sz w:val="24"/>
          <w:szCs w:val="24"/>
        </w:rPr>
        <w:t>Employee (</w:t>
      </w:r>
      <w:r w:rsidRPr="00D133F1">
        <w:rPr>
          <w:rFonts w:cstheme="minorHAnsi"/>
          <w:bCs/>
          <w:sz w:val="24"/>
          <w:szCs w:val="24"/>
          <w:u w:val="single"/>
        </w:rPr>
        <w:t>Empno: integer</w:t>
      </w:r>
      <w:r w:rsidRPr="00D133F1">
        <w:rPr>
          <w:rFonts w:cstheme="minorHAnsi"/>
          <w:bCs/>
          <w:sz w:val="24"/>
          <w:szCs w:val="24"/>
        </w:rPr>
        <w:t>, Empname: varchar (20), Job: varchar (20), Dno: integer, Salary: float)</w:t>
      </w:r>
    </w:p>
    <w:p w14:paraId="508D2DCF" w14:textId="77777777" w:rsidR="009A704A" w:rsidRPr="00D133F1" w:rsidRDefault="009A704A" w:rsidP="00D133F1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07C93F8B" w14:textId="77777777" w:rsidR="00474FEF" w:rsidRPr="003E53C3" w:rsidRDefault="00474FEF" w:rsidP="003E53C3">
      <w:pPr>
        <w:spacing w:after="0" w:line="360" w:lineRule="auto"/>
        <w:ind w:firstLine="720"/>
        <w:jc w:val="both"/>
        <w:rPr>
          <w:rFonts w:cstheme="minorHAnsi"/>
          <w:b/>
          <w:sz w:val="24"/>
          <w:szCs w:val="24"/>
        </w:rPr>
      </w:pPr>
      <w:r w:rsidRPr="003E53C3">
        <w:rPr>
          <w:rFonts w:cstheme="minorHAnsi"/>
          <w:b/>
          <w:sz w:val="24"/>
          <w:szCs w:val="24"/>
        </w:rPr>
        <w:t>Employee</w:t>
      </w:r>
    </w:p>
    <w:tbl>
      <w:tblPr>
        <w:tblW w:w="7500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1800"/>
        <w:gridCol w:w="2500"/>
        <w:gridCol w:w="900"/>
        <w:gridCol w:w="900"/>
      </w:tblGrid>
      <w:tr w:rsidR="00AD57C8" w:rsidRPr="00AD57C8" w14:paraId="560FC8AB" w14:textId="77777777" w:rsidTr="000E29A0">
        <w:tc>
          <w:tcPr>
            <w:tcW w:w="1400" w:type="dxa"/>
            <w:shd w:val="clear" w:color="auto" w:fill="D9D9D9"/>
          </w:tcPr>
          <w:p w14:paraId="4E975A0A" w14:textId="010A444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 w:rsidRPr="00AD57C8">
              <w:rPr>
                <w:rFonts w:cstheme="minorHAnsi"/>
                <w:sz w:val="24"/>
                <w:szCs w:val="24"/>
                <w:u w:val="single"/>
              </w:rPr>
              <w:t xml:space="preserve">Eno </w:t>
            </w:r>
          </w:p>
        </w:tc>
        <w:tc>
          <w:tcPr>
            <w:tcW w:w="1800" w:type="dxa"/>
            <w:shd w:val="clear" w:color="auto" w:fill="D9D9D9"/>
          </w:tcPr>
          <w:p w14:paraId="1F66015C" w14:textId="7421EC3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Empname</w:t>
            </w:r>
          </w:p>
        </w:tc>
        <w:tc>
          <w:tcPr>
            <w:tcW w:w="2500" w:type="dxa"/>
            <w:shd w:val="clear" w:color="auto" w:fill="D9D9D9"/>
          </w:tcPr>
          <w:p w14:paraId="274EE417" w14:textId="4DC688C2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Job</w:t>
            </w:r>
          </w:p>
        </w:tc>
        <w:tc>
          <w:tcPr>
            <w:tcW w:w="900" w:type="dxa"/>
            <w:shd w:val="clear" w:color="auto" w:fill="D9D9D9"/>
          </w:tcPr>
          <w:p w14:paraId="18910CA4" w14:textId="4FA701F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Dno</w:t>
            </w:r>
          </w:p>
        </w:tc>
        <w:tc>
          <w:tcPr>
            <w:tcW w:w="900" w:type="dxa"/>
            <w:shd w:val="clear" w:color="auto" w:fill="D9D9D9"/>
          </w:tcPr>
          <w:p w14:paraId="0F9EB198" w14:textId="5F8A3D7A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Salary</w:t>
            </w:r>
          </w:p>
        </w:tc>
      </w:tr>
      <w:tr w:rsidR="00AD57C8" w:rsidRPr="00AD57C8" w14:paraId="3D25EAA3" w14:textId="77777777" w:rsidTr="000E29A0">
        <w:tc>
          <w:tcPr>
            <w:tcW w:w="1400" w:type="dxa"/>
          </w:tcPr>
          <w:p w14:paraId="369227A8" w14:textId="2B29483F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20082236" w14:textId="565F0049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Nimal</w:t>
            </w:r>
          </w:p>
        </w:tc>
        <w:tc>
          <w:tcPr>
            <w:tcW w:w="2500" w:type="dxa"/>
          </w:tcPr>
          <w:p w14:paraId="731544B6" w14:textId="6F57915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HR assistant</w:t>
            </w:r>
          </w:p>
        </w:tc>
        <w:tc>
          <w:tcPr>
            <w:tcW w:w="900" w:type="dxa"/>
          </w:tcPr>
          <w:p w14:paraId="11F9E4D1" w14:textId="763F91D9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ACBF294" w14:textId="2D26A4D0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25000</w:t>
            </w:r>
          </w:p>
        </w:tc>
      </w:tr>
      <w:tr w:rsidR="00AD57C8" w:rsidRPr="00AD57C8" w14:paraId="4BD2C218" w14:textId="77777777" w:rsidTr="000E29A0">
        <w:tc>
          <w:tcPr>
            <w:tcW w:w="1400" w:type="dxa"/>
          </w:tcPr>
          <w:p w14:paraId="72A74501" w14:textId="5937569B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101</w:t>
            </w:r>
          </w:p>
        </w:tc>
        <w:tc>
          <w:tcPr>
            <w:tcW w:w="1800" w:type="dxa"/>
          </w:tcPr>
          <w:p w14:paraId="160F36BF" w14:textId="657D71CD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D57C8">
              <w:rPr>
                <w:rFonts w:cstheme="minorHAnsi"/>
                <w:sz w:val="24"/>
                <w:szCs w:val="24"/>
              </w:rPr>
              <w:t>Gamini</w:t>
            </w:r>
            <w:proofErr w:type="spellEnd"/>
          </w:p>
        </w:tc>
        <w:tc>
          <w:tcPr>
            <w:tcW w:w="2500" w:type="dxa"/>
          </w:tcPr>
          <w:p w14:paraId="60B3E8C5" w14:textId="0C8391BD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IT Manager</w:t>
            </w:r>
          </w:p>
        </w:tc>
        <w:tc>
          <w:tcPr>
            <w:tcW w:w="900" w:type="dxa"/>
          </w:tcPr>
          <w:p w14:paraId="70F5ADEC" w14:textId="3425D82A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C1E2734" w14:textId="50953211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80000</w:t>
            </w:r>
          </w:p>
        </w:tc>
      </w:tr>
      <w:tr w:rsidR="00AD57C8" w:rsidRPr="00AD57C8" w14:paraId="4EE3F5AC" w14:textId="77777777" w:rsidTr="000E29A0">
        <w:tc>
          <w:tcPr>
            <w:tcW w:w="1400" w:type="dxa"/>
          </w:tcPr>
          <w:p w14:paraId="6F6CE224" w14:textId="72E5EEF7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1800" w:type="dxa"/>
          </w:tcPr>
          <w:p w14:paraId="3F2C6D99" w14:textId="716A9ED0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Supipi</w:t>
            </w:r>
          </w:p>
        </w:tc>
        <w:tc>
          <w:tcPr>
            <w:tcW w:w="2500" w:type="dxa"/>
          </w:tcPr>
          <w:p w14:paraId="26755D6D" w14:textId="294813C0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00" w:type="dxa"/>
          </w:tcPr>
          <w:p w14:paraId="7F8DE613" w14:textId="72A849F7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01C0720C" w14:textId="22D9F5C0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60000</w:t>
            </w:r>
          </w:p>
        </w:tc>
      </w:tr>
      <w:tr w:rsidR="00AD57C8" w:rsidRPr="00AD57C8" w14:paraId="7BF19CD4" w14:textId="77777777" w:rsidTr="000E29A0">
        <w:tc>
          <w:tcPr>
            <w:tcW w:w="1400" w:type="dxa"/>
          </w:tcPr>
          <w:p w14:paraId="1A54B3FC" w14:textId="350A5EA1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800" w:type="dxa"/>
          </w:tcPr>
          <w:p w14:paraId="3E8995A0" w14:textId="60FD8168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Dev</w:t>
            </w:r>
          </w:p>
        </w:tc>
        <w:tc>
          <w:tcPr>
            <w:tcW w:w="2500" w:type="dxa"/>
          </w:tcPr>
          <w:p w14:paraId="3F3DF51D" w14:textId="3ADB65B4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900" w:type="dxa"/>
          </w:tcPr>
          <w:p w14:paraId="46F13925" w14:textId="6A067BE2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F2A1197" w14:textId="3A69587F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85000</w:t>
            </w:r>
          </w:p>
        </w:tc>
      </w:tr>
      <w:tr w:rsidR="00AD57C8" w:rsidRPr="00AD57C8" w14:paraId="695359CD" w14:textId="77777777" w:rsidTr="000E29A0">
        <w:tc>
          <w:tcPr>
            <w:tcW w:w="1400" w:type="dxa"/>
          </w:tcPr>
          <w:p w14:paraId="7F1A5C16" w14:textId="78DE7FE4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121</w:t>
            </w:r>
          </w:p>
        </w:tc>
        <w:tc>
          <w:tcPr>
            <w:tcW w:w="1800" w:type="dxa"/>
          </w:tcPr>
          <w:p w14:paraId="314BA790" w14:textId="6483779F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D57C8">
              <w:rPr>
                <w:rFonts w:cstheme="minorHAnsi"/>
                <w:sz w:val="24"/>
                <w:szCs w:val="24"/>
              </w:rPr>
              <w:t>Sahani</w:t>
            </w:r>
            <w:proofErr w:type="spellEnd"/>
          </w:p>
        </w:tc>
        <w:tc>
          <w:tcPr>
            <w:tcW w:w="2500" w:type="dxa"/>
          </w:tcPr>
          <w:p w14:paraId="3E68049F" w14:textId="2D8E3E3B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Admin Manager</w:t>
            </w:r>
          </w:p>
        </w:tc>
        <w:tc>
          <w:tcPr>
            <w:tcW w:w="900" w:type="dxa"/>
          </w:tcPr>
          <w:p w14:paraId="37862247" w14:textId="30215EBD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FDDC174" w14:textId="22897D72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70000</w:t>
            </w:r>
          </w:p>
        </w:tc>
      </w:tr>
      <w:tr w:rsidR="00AD57C8" w:rsidRPr="00AD57C8" w14:paraId="358DEA75" w14:textId="77777777" w:rsidTr="000E29A0">
        <w:tc>
          <w:tcPr>
            <w:tcW w:w="1400" w:type="dxa"/>
          </w:tcPr>
          <w:p w14:paraId="3DA9056F" w14:textId="42E429E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107</w:t>
            </w:r>
          </w:p>
        </w:tc>
        <w:tc>
          <w:tcPr>
            <w:tcW w:w="1800" w:type="dxa"/>
          </w:tcPr>
          <w:p w14:paraId="184245C0" w14:textId="0045647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Dev</w:t>
            </w:r>
          </w:p>
        </w:tc>
        <w:tc>
          <w:tcPr>
            <w:tcW w:w="2500" w:type="dxa"/>
          </w:tcPr>
          <w:p w14:paraId="417A82BC" w14:textId="7338CC5D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00" w:type="dxa"/>
          </w:tcPr>
          <w:p w14:paraId="13F631AE" w14:textId="0A48032F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6DC8958" w14:textId="59B36ED9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68000</w:t>
            </w:r>
          </w:p>
        </w:tc>
      </w:tr>
      <w:tr w:rsidR="00AD57C8" w:rsidRPr="00AD57C8" w14:paraId="6D286374" w14:textId="77777777" w:rsidTr="000E29A0">
        <w:tc>
          <w:tcPr>
            <w:tcW w:w="1400" w:type="dxa"/>
          </w:tcPr>
          <w:p w14:paraId="20685D27" w14:textId="3344C743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1800" w:type="dxa"/>
          </w:tcPr>
          <w:p w14:paraId="5ECA620E" w14:textId="597565E4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D57C8">
              <w:rPr>
                <w:rFonts w:cstheme="minorHAnsi"/>
                <w:sz w:val="24"/>
                <w:szCs w:val="24"/>
              </w:rPr>
              <w:t>Anuki</w:t>
            </w:r>
            <w:proofErr w:type="spellEnd"/>
          </w:p>
        </w:tc>
        <w:tc>
          <w:tcPr>
            <w:tcW w:w="2500" w:type="dxa"/>
          </w:tcPr>
          <w:p w14:paraId="15209878" w14:textId="3A146CD8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Finance Manager</w:t>
            </w:r>
          </w:p>
        </w:tc>
        <w:tc>
          <w:tcPr>
            <w:tcW w:w="900" w:type="dxa"/>
          </w:tcPr>
          <w:p w14:paraId="1E85DDDB" w14:textId="72DFC944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09CDF1F" w14:textId="4071BE16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70000</w:t>
            </w:r>
          </w:p>
        </w:tc>
      </w:tr>
      <w:tr w:rsidR="00AD57C8" w:rsidRPr="00AD57C8" w14:paraId="7078B4FA" w14:textId="77777777" w:rsidTr="000E29A0">
        <w:tc>
          <w:tcPr>
            <w:tcW w:w="1400" w:type="dxa"/>
          </w:tcPr>
          <w:p w14:paraId="417C4603" w14:textId="27E055CA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114</w:t>
            </w:r>
          </w:p>
        </w:tc>
        <w:tc>
          <w:tcPr>
            <w:tcW w:w="1800" w:type="dxa"/>
          </w:tcPr>
          <w:p w14:paraId="5796B815" w14:textId="35972669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Supipi</w:t>
            </w:r>
          </w:p>
        </w:tc>
        <w:tc>
          <w:tcPr>
            <w:tcW w:w="2500" w:type="dxa"/>
          </w:tcPr>
          <w:p w14:paraId="4C20D30C" w14:textId="36DAF2D1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00" w:type="dxa"/>
          </w:tcPr>
          <w:p w14:paraId="224D4FE6" w14:textId="4A192C2F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0AFEEA8C" w14:textId="7CF43D81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42000</w:t>
            </w:r>
          </w:p>
        </w:tc>
      </w:tr>
      <w:tr w:rsidR="00AD57C8" w:rsidRPr="00AD57C8" w14:paraId="2A998A18" w14:textId="77777777" w:rsidTr="000E29A0">
        <w:tc>
          <w:tcPr>
            <w:tcW w:w="1400" w:type="dxa"/>
          </w:tcPr>
          <w:p w14:paraId="61C3DCE5" w14:textId="3072F85B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122</w:t>
            </w:r>
          </w:p>
        </w:tc>
        <w:tc>
          <w:tcPr>
            <w:tcW w:w="1800" w:type="dxa"/>
          </w:tcPr>
          <w:p w14:paraId="31FE239F" w14:textId="5664E3C9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Janani</w:t>
            </w:r>
          </w:p>
        </w:tc>
        <w:tc>
          <w:tcPr>
            <w:tcW w:w="2500" w:type="dxa"/>
          </w:tcPr>
          <w:p w14:paraId="7DA949D9" w14:textId="093EB2E6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Finance Executive</w:t>
            </w:r>
          </w:p>
        </w:tc>
        <w:tc>
          <w:tcPr>
            <w:tcW w:w="900" w:type="dxa"/>
          </w:tcPr>
          <w:p w14:paraId="628307C9" w14:textId="54D4A9F9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7CE90E5" w14:textId="24F9FDDD" w:rsidR="00AD57C8" w:rsidRPr="00AD57C8" w:rsidRDefault="00AD57C8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32000</w:t>
            </w:r>
          </w:p>
        </w:tc>
      </w:tr>
      <w:tr w:rsidR="00B741E6" w:rsidRPr="00AD57C8" w14:paraId="312CC562" w14:textId="77777777" w:rsidTr="00B741E6">
        <w:tc>
          <w:tcPr>
            <w:tcW w:w="1400" w:type="dxa"/>
            <w:shd w:val="clear" w:color="auto" w:fill="BFBFBF" w:themeFill="background1" w:themeFillShade="BF"/>
          </w:tcPr>
          <w:p w14:paraId="511CB06D" w14:textId="4B20F8FB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124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4A92A4D" w14:textId="22E3AD05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D57C8">
              <w:rPr>
                <w:rFonts w:cstheme="minorHAnsi"/>
                <w:sz w:val="24"/>
                <w:szCs w:val="24"/>
              </w:rPr>
              <w:t>Danuki</w:t>
            </w:r>
            <w:proofErr w:type="spellEnd"/>
          </w:p>
        </w:tc>
        <w:tc>
          <w:tcPr>
            <w:tcW w:w="2500" w:type="dxa"/>
            <w:shd w:val="clear" w:color="auto" w:fill="BFBFBF" w:themeFill="background1" w:themeFillShade="BF"/>
          </w:tcPr>
          <w:p w14:paraId="78C8AA9B" w14:textId="2BEEC82F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Finance Executive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545E5F5" w14:textId="0282776A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593C657" w14:textId="622BC3CB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32000</w:t>
            </w:r>
          </w:p>
        </w:tc>
      </w:tr>
      <w:tr w:rsidR="00B741E6" w:rsidRPr="00AD57C8" w14:paraId="23E4BE67" w14:textId="77777777" w:rsidTr="00B741E6">
        <w:tc>
          <w:tcPr>
            <w:tcW w:w="1400" w:type="dxa"/>
            <w:shd w:val="clear" w:color="auto" w:fill="BFBFBF" w:themeFill="background1" w:themeFillShade="BF"/>
          </w:tcPr>
          <w:p w14:paraId="238D4383" w14:textId="6219CABA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125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63C922" w14:textId="1841A9E3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Methmi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782827AB" w14:textId="03E9FC7B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Admin Support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3786B0F3" w14:textId="2468627F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53F2E6C" w14:textId="6C677316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22000</w:t>
            </w:r>
          </w:p>
        </w:tc>
      </w:tr>
      <w:tr w:rsidR="00B741E6" w:rsidRPr="00AD57C8" w14:paraId="6D4BBA59" w14:textId="77777777" w:rsidTr="00B741E6">
        <w:tc>
          <w:tcPr>
            <w:tcW w:w="1400" w:type="dxa"/>
            <w:shd w:val="clear" w:color="auto" w:fill="BFBFBF" w:themeFill="background1" w:themeFillShade="BF"/>
          </w:tcPr>
          <w:p w14:paraId="0BD3E0AF" w14:textId="49DE1960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127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A5F4B07" w14:textId="688047BF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Malik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14CE20E4" w14:textId="444D0135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 xml:space="preserve">Research </w:t>
            </w:r>
            <w:r w:rsidR="00417DF1">
              <w:rPr>
                <w:rFonts w:cstheme="minorHAnsi"/>
                <w:sz w:val="24"/>
                <w:szCs w:val="24"/>
              </w:rPr>
              <w:t>A</w:t>
            </w:r>
            <w:r w:rsidRPr="00AD57C8">
              <w:rPr>
                <w:rFonts w:cstheme="minorHAnsi"/>
                <w:sz w:val="24"/>
                <w:szCs w:val="24"/>
              </w:rPr>
              <w:t>ssistant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2D07A08" w14:textId="5EDCCD19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52E66F61" w14:textId="57B52135" w:rsidR="00B741E6" w:rsidRPr="00AD57C8" w:rsidRDefault="00B741E6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56000</w:t>
            </w:r>
          </w:p>
        </w:tc>
      </w:tr>
      <w:tr w:rsidR="00F96EB0" w:rsidRPr="00AD57C8" w14:paraId="2348EB98" w14:textId="77777777" w:rsidTr="00B741E6">
        <w:tc>
          <w:tcPr>
            <w:tcW w:w="1400" w:type="dxa"/>
            <w:shd w:val="clear" w:color="auto" w:fill="BFBFBF" w:themeFill="background1" w:themeFillShade="BF"/>
          </w:tcPr>
          <w:p w14:paraId="2E031D95" w14:textId="3654D1F7" w:rsidR="00F96EB0" w:rsidRPr="00AD57C8" w:rsidRDefault="00F96EB0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134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929BD8" w14:textId="01484B2F" w:rsidR="00F96EB0" w:rsidRPr="00AD57C8" w:rsidRDefault="00F96EB0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AD57C8">
              <w:rPr>
                <w:rFonts w:cstheme="minorHAnsi"/>
                <w:sz w:val="24"/>
                <w:szCs w:val="24"/>
              </w:rPr>
              <w:t>Chathuri</w:t>
            </w:r>
            <w:proofErr w:type="spellEnd"/>
          </w:p>
        </w:tc>
        <w:tc>
          <w:tcPr>
            <w:tcW w:w="2500" w:type="dxa"/>
            <w:shd w:val="clear" w:color="auto" w:fill="BFBFBF" w:themeFill="background1" w:themeFillShade="BF"/>
          </w:tcPr>
          <w:p w14:paraId="3B718895" w14:textId="53AB0B35" w:rsidR="00F96EB0" w:rsidRPr="00AD57C8" w:rsidRDefault="00F96EB0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0D91912D" w14:textId="63D9C884" w:rsidR="00F96EB0" w:rsidRPr="00AD57C8" w:rsidRDefault="00F96EB0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47B250B" w14:textId="34EE6F1C" w:rsidR="00F96EB0" w:rsidRPr="00AD57C8" w:rsidRDefault="00F96EB0" w:rsidP="00AD57C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D57C8">
              <w:rPr>
                <w:rFonts w:cstheme="minorHAnsi"/>
                <w:sz w:val="24"/>
                <w:szCs w:val="24"/>
              </w:rPr>
              <w:t>56000</w:t>
            </w:r>
          </w:p>
        </w:tc>
      </w:tr>
    </w:tbl>
    <w:p w14:paraId="35A76F52" w14:textId="4EEF02CF" w:rsidR="00A532EC" w:rsidRDefault="00A532EC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24B9FC8" w14:textId="6A3D9AAA" w:rsidR="00D133F1" w:rsidRDefault="00D133F1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86351E2" w14:textId="75493B0B" w:rsidR="00D133F1" w:rsidRDefault="00D133F1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10D87FE" w14:textId="77777777" w:rsidR="00D133F1" w:rsidRPr="003E53C3" w:rsidRDefault="00D133F1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6B1167" w14:textId="6A970CF8" w:rsidR="00474FEF" w:rsidRDefault="00474FEF" w:rsidP="00D133F1">
      <w:pPr>
        <w:numPr>
          <w:ilvl w:val="0"/>
          <w:numId w:val="1"/>
        </w:numPr>
        <w:tabs>
          <w:tab w:val="num" w:pos="180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3E53C3">
        <w:rPr>
          <w:rFonts w:cstheme="minorHAnsi"/>
          <w:sz w:val="24"/>
          <w:szCs w:val="24"/>
        </w:rPr>
        <w:lastRenderedPageBreak/>
        <w:t>Answer the following questions.</w:t>
      </w:r>
    </w:p>
    <w:p w14:paraId="3FD97211" w14:textId="362C3C75" w:rsidR="009C4B27" w:rsidRPr="00E55375" w:rsidRDefault="00E55375" w:rsidP="00E55375">
      <w:pPr>
        <w:pStyle w:val="ListParagraph"/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E55375">
        <w:rPr>
          <w:rFonts w:cstheme="minorHAnsi"/>
          <w:b/>
          <w:bCs/>
          <w:sz w:val="24"/>
          <w:szCs w:val="24"/>
        </w:rPr>
        <w:t>Section A</w:t>
      </w:r>
    </w:p>
    <w:p w14:paraId="4D7319EC" w14:textId="48158149" w:rsidR="00B024C1" w:rsidRDefault="00605ED5" w:rsidP="009A704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unique jobs are there in the employee table?</w:t>
      </w:r>
    </w:p>
    <w:p w14:paraId="6D5DED06" w14:textId="0BDA36C0" w:rsidR="009A704A" w:rsidRPr="009A704A" w:rsidRDefault="009A704A" w:rsidP="009A704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 xml:space="preserve">List the employee number and the name. Sort the output in the </w:t>
      </w:r>
      <w:r w:rsidR="00E55375">
        <w:rPr>
          <w:rFonts w:cstheme="minorHAnsi"/>
          <w:sz w:val="24"/>
          <w:szCs w:val="24"/>
        </w:rPr>
        <w:t>ascending</w:t>
      </w:r>
      <w:r w:rsidRPr="009A704A">
        <w:rPr>
          <w:rFonts w:cstheme="minorHAnsi"/>
          <w:sz w:val="24"/>
          <w:szCs w:val="24"/>
        </w:rPr>
        <w:t xml:space="preserve"> order of employee name. </w:t>
      </w:r>
    </w:p>
    <w:p w14:paraId="475AF352" w14:textId="3D74732C" w:rsidR="009A704A" w:rsidRDefault="009A704A" w:rsidP="009A704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 xml:space="preserve">List all employees whose name start with a letter between C and M. Sort the output in the descending order of </w:t>
      </w:r>
      <w:r w:rsidR="00E55375" w:rsidRPr="009A704A">
        <w:rPr>
          <w:rFonts w:cstheme="minorHAnsi"/>
          <w:sz w:val="24"/>
          <w:szCs w:val="24"/>
        </w:rPr>
        <w:t>employee name</w:t>
      </w:r>
      <w:r w:rsidR="00E55375">
        <w:rPr>
          <w:rFonts w:cstheme="minorHAnsi"/>
          <w:sz w:val="24"/>
          <w:szCs w:val="24"/>
        </w:rPr>
        <w:t>.</w:t>
      </w:r>
    </w:p>
    <w:p w14:paraId="5F6CD0B2" w14:textId="310B7AEB" w:rsidR="00201A77" w:rsidRPr="00201A77" w:rsidRDefault="00201A77" w:rsidP="00201A7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201A77">
        <w:rPr>
          <w:rFonts w:cstheme="minorHAnsi"/>
          <w:sz w:val="24"/>
          <w:szCs w:val="24"/>
        </w:rPr>
        <w:t xml:space="preserve">List the Job and salary of all the employees. Sort the output in descending order </w:t>
      </w:r>
      <w:r w:rsidR="00605ED5" w:rsidRPr="00201A77">
        <w:rPr>
          <w:rFonts w:cstheme="minorHAnsi"/>
          <w:sz w:val="24"/>
          <w:szCs w:val="24"/>
        </w:rPr>
        <w:t>of Job</w:t>
      </w:r>
      <w:r w:rsidRPr="00201A77">
        <w:rPr>
          <w:rFonts w:cstheme="minorHAnsi"/>
          <w:sz w:val="24"/>
          <w:szCs w:val="24"/>
        </w:rPr>
        <w:t xml:space="preserve"> and ascending order of salary.</w:t>
      </w:r>
    </w:p>
    <w:p w14:paraId="37733707" w14:textId="77777777" w:rsidR="00201A77" w:rsidRDefault="00201A77" w:rsidP="00201A77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E8C33E" w14:textId="075B00E9" w:rsidR="009C4B27" w:rsidRPr="00E55375" w:rsidRDefault="00E55375" w:rsidP="00E5537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E55375">
        <w:rPr>
          <w:rFonts w:cstheme="minorHAnsi"/>
          <w:sz w:val="24"/>
          <w:szCs w:val="24"/>
        </w:rPr>
        <w:t xml:space="preserve"> </w:t>
      </w:r>
      <w:r w:rsidR="00D1711F">
        <w:rPr>
          <w:rFonts w:cstheme="minorHAnsi"/>
          <w:sz w:val="24"/>
          <w:szCs w:val="24"/>
        </w:rPr>
        <w:t xml:space="preserve">    </w:t>
      </w:r>
      <w:r w:rsidR="00EF6647">
        <w:rPr>
          <w:rFonts w:cstheme="minorHAnsi"/>
          <w:sz w:val="24"/>
          <w:szCs w:val="24"/>
        </w:rPr>
        <w:t xml:space="preserve"> </w:t>
      </w:r>
      <w:r w:rsidRPr="00E55375">
        <w:rPr>
          <w:rFonts w:cstheme="minorHAnsi"/>
          <w:b/>
          <w:bCs/>
          <w:sz w:val="24"/>
          <w:szCs w:val="24"/>
        </w:rPr>
        <w:t xml:space="preserve">Section </w:t>
      </w:r>
      <w:r>
        <w:rPr>
          <w:rFonts w:cstheme="minorHAnsi"/>
          <w:b/>
          <w:bCs/>
          <w:sz w:val="24"/>
          <w:szCs w:val="24"/>
        </w:rPr>
        <w:t>B</w:t>
      </w:r>
    </w:p>
    <w:p w14:paraId="07355940" w14:textId="77777777" w:rsidR="009A704A" w:rsidRPr="009A704A" w:rsidRDefault="009A704A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>List the department number and the number of employees from each department.</w:t>
      </w:r>
    </w:p>
    <w:p w14:paraId="24AD922A" w14:textId="77777777" w:rsidR="009A704A" w:rsidRPr="009A704A" w:rsidRDefault="009A704A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>List the department number and the number of employees from each department. Sort the output according to the number of employees in the ascending order.</w:t>
      </w:r>
    </w:p>
    <w:p w14:paraId="31CD2BA7" w14:textId="77777777" w:rsidR="009A704A" w:rsidRPr="009A704A" w:rsidRDefault="009A704A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55A83">
        <w:rPr>
          <w:rFonts w:cstheme="minorHAnsi"/>
          <w:sz w:val="24"/>
          <w:szCs w:val="24"/>
        </w:rPr>
        <w:t>List the department number and the number of employees from each department. List only the department with more than 2 employees. Sort the output according to the number of employees in the descending order</w:t>
      </w:r>
      <w:r w:rsidRPr="009A704A">
        <w:rPr>
          <w:rFonts w:cstheme="minorHAnsi"/>
          <w:sz w:val="24"/>
          <w:szCs w:val="24"/>
        </w:rPr>
        <w:t>.</w:t>
      </w:r>
    </w:p>
    <w:p w14:paraId="3BB3F588" w14:textId="3823170D" w:rsidR="009A704A" w:rsidRDefault="009A704A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 xml:space="preserve">List the department number and the highest salary of each department. Sort the output according to the </w:t>
      </w:r>
      <w:r w:rsidR="00B41FEA">
        <w:rPr>
          <w:rFonts w:cstheme="minorHAnsi"/>
          <w:sz w:val="24"/>
          <w:szCs w:val="24"/>
        </w:rPr>
        <w:t xml:space="preserve">highest </w:t>
      </w:r>
      <w:r w:rsidRPr="009A704A">
        <w:rPr>
          <w:rFonts w:cstheme="minorHAnsi"/>
          <w:sz w:val="24"/>
          <w:szCs w:val="24"/>
        </w:rPr>
        <w:t>salary in the descending order.</w:t>
      </w:r>
    </w:p>
    <w:p w14:paraId="1DDA71AD" w14:textId="56E161B4" w:rsidR="00DD7A24" w:rsidRDefault="00D91A69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the department number and </w:t>
      </w:r>
      <w:r w:rsidR="000C5A5E">
        <w:rPr>
          <w:rFonts w:cstheme="minorHAnsi"/>
          <w:sz w:val="24"/>
          <w:szCs w:val="24"/>
        </w:rPr>
        <w:t>n</w:t>
      </w:r>
      <w:r w:rsidR="00D816D7">
        <w:rPr>
          <w:rFonts w:cstheme="minorHAnsi"/>
          <w:sz w:val="24"/>
          <w:szCs w:val="24"/>
        </w:rPr>
        <w:t>umber</w:t>
      </w:r>
      <w:r w:rsidR="000C5A5E">
        <w:rPr>
          <w:rFonts w:cstheme="minorHAnsi"/>
          <w:sz w:val="24"/>
          <w:szCs w:val="24"/>
        </w:rPr>
        <w:t xml:space="preserve"> of unique job types are in each department.</w:t>
      </w:r>
    </w:p>
    <w:p w14:paraId="01CA2F0A" w14:textId="09DDD253" w:rsidR="00334008" w:rsidRPr="009A704A" w:rsidRDefault="000D49F3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the Job name and no of employees </w:t>
      </w:r>
      <w:r w:rsidR="008070EB">
        <w:rPr>
          <w:rFonts w:cstheme="minorHAnsi"/>
          <w:sz w:val="24"/>
          <w:szCs w:val="24"/>
        </w:rPr>
        <w:t xml:space="preserve">each job type. </w:t>
      </w:r>
      <w:r w:rsidR="003A15A8">
        <w:rPr>
          <w:rFonts w:cstheme="minorHAnsi"/>
          <w:sz w:val="24"/>
          <w:szCs w:val="24"/>
        </w:rPr>
        <w:t>Sort the output according to the Job name in the descending order.</w:t>
      </w:r>
    </w:p>
    <w:p w14:paraId="01DF45C4" w14:textId="77777777" w:rsidR="009A704A" w:rsidRPr="009A704A" w:rsidRDefault="009A704A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>List the dno and the number of employees whose name start with a letter between C and S. Sort the output in the ascending order of number of employees.</w:t>
      </w:r>
    </w:p>
    <w:p w14:paraId="6D841E22" w14:textId="77777777" w:rsidR="009A704A" w:rsidRPr="009A704A" w:rsidRDefault="009A704A" w:rsidP="00E959B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A704A">
        <w:rPr>
          <w:rFonts w:cstheme="minorHAnsi"/>
          <w:sz w:val="24"/>
          <w:szCs w:val="24"/>
        </w:rPr>
        <w:t>List the dno and the number of employees whose name start with a letter between C and S. List only the department with more than 2 such employees. Sort the output in the ascending order of number of employees.</w:t>
      </w:r>
    </w:p>
    <w:p w14:paraId="7A6EE593" w14:textId="45A654E2" w:rsidR="00405916" w:rsidRPr="00A532EC" w:rsidRDefault="0040591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sectPr w:rsidR="00405916" w:rsidRPr="00A532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71C90" w14:textId="77777777" w:rsidR="00506351" w:rsidRDefault="00506351" w:rsidP="001B345E">
      <w:pPr>
        <w:spacing w:after="0" w:line="240" w:lineRule="auto"/>
      </w:pPr>
      <w:r>
        <w:separator/>
      </w:r>
    </w:p>
  </w:endnote>
  <w:endnote w:type="continuationSeparator" w:id="0">
    <w:p w14:paraId="556E586B" w14:textId="77777777" w:rsidR="00506351" w:rsidRDefault="00506351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55A948C6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</w:t>
            </w:r>
            <w:r w:rsidR="00182505">
              <w:rPr>
                <w:b/>
                <w:bCs/>
                <w:i/>
                <w:sz w:val="20"/>
                <w:szCs w:val="20"/>
              </w:rPr>
              <w:t>202</w:t>
            </w:r>
            <w:r w:rsidR="00F55A83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4D76AF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F96EB0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F96EB0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F55A83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4D6D2" w14:textId="77777777" w:rsidR="00506351" w:rsidRDefault="00506351" w:rsidP="001B345E">
      <w:pPr>
        <w:spacing w:after="0" w:line="240" w:lineRule="auto"/>
      </w:pPr>
      <w:r>
        <w:separator/>
      </w:r>
    </w:p>
  </w:footnote>
  <w:footnote w:type="continuationSeparator" w:id="0">
    <w:p w14:paraId="75FDCFD5" w14:textId="77777777" w:rsidR="00506351" w:rsidRDefault="00506351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4088"/>
    <w:multiLevelType w:val="hybridMultilevel"/>
    <w:tmpl w:val="E5EA0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40F10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A84CC7"/>
    <w:multiLevelType w:val="hybridMultilevel"/>
    <w:tmpl w:val="FF90EF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A4772A"/>
    <w:multiLevelType w:val="hybridMultilevel"/>
    <w:tmpl w:val="812CFE76"/>
    <w:lvl w:ilvl="0" w:tplc="60F40F10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4C13"/>
    <w:multiLevelType w:val="hybridMultilevel"/>
    <w:tmpl w:val="812CFE76"/>
    <w:lvl w:ilvl="0" w:tplc="60F40F10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67554"/>
    <w:multiLevelType w:val="hybridMultilevel"/>
    <w:tmpl w:val="BDCCD022"/>
    <w:lvl w:ilvl="0" w:tplc="9DBE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D622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CEC245A"/>
    <w:multiLevelType w:val="hybridMultilevel"/>
    <w:tmpl w:val="76BA4354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05195"/>
    <w:multiLevelType w:val="hybridMultilevel"/>
    <w:tmpl w:val="EB1085C4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C55FD"/>
    <w:multiLevelType w:val="hybridMultilevel"/>
    <w:tmpl w:val="2458A90A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DWxsADShsamJko6SsGpxcWZ+XkgBca1AESyPCgsAAAA"/>
  </w:docVars>
  <w:rsids>
    <w:rsidRoot w:val="00E63518"/>
    <w:rsid w:val="00040513"/>
    <w:rsid w:val="00044E1F"/>
    <w:rsid w:val="00054032"/>
    <w:rsid w:val="00054217"/>
    <w:rsid w:val="00071563"/>
    <w:rsid w:val="000A0F44"/>
    <w:rsid w:val="000C5A5E"/>
    <w:rsid w:val="000D1EEF"/>
    <w:rsid w:val="000D49F3"/>
    <w:rsid w:val="000E7BE1"/>
    <w:rsid w:val="000F63D3"/>
    <w:rsid w:val="001253FC"/>
    <w:rsid w:val="00175A6C"/>
    <w:rsid w:val="00182505"/>
    <w:rsid w:val="0018619F"/>
    <w:rsid w:val="0018659D"/>
    <w:rsid w:val="001B345E"/>
    <w:rsid w:val="001C1445"/>
    <w:rsid w:val="001D35E9"/>
    <w:rsid w:val="001D7D0C"/>
    <w:rsid w:val="00201A77"/>
    <w:rsid w:val="00214480"/>
    <w:rsid w:val="00242449"/>
    <w:rsid w:val="00244559"/>
    <w:rsid w:val="00303099"/>
    <w:rsid w:val="003213B6"/>
    <w:rsid w:val="003270FC"/>
    <w:rsid w:val="0032750D"/>
    <w:rsid w:val="00334008"/>
    <w:rsid w:val="00357B2B"/>
    <w:rsid w:val="003A15A8"/>
    <w:rsid w:val="003D1AA8"/>
    <w:rsid w:val="003D608C"/>
    <w:rsid w:val="003E12CC"/>
    <w:rsid w:val="003E3AAD"/>
    <w:rsid w:val="003E53C3"/>
    <w:rsid w:val="003F1FA8"/>
    <w:rsid w:val="00405916"/>
    <w:rsid w:val="00416495"/>
    <w:rsid w:val="00417DF1"/>
    <w:rsid w:val="00420A2D"/>
    <w:rsid w:val="00461BCE"/>
    <w:rsid w:val="00472B47"/>
    <w:rsid w:val="00474FEF"/>
    <w:rsid w:val="004D76AF"/>
    <w:rsid w:val="004D7C34"/>
    <w:rsid w:val="004F586E"/>
    <w:rsid w:val="004F61C6"/>
    <w:rsid w:val="00506351"/>
    <w:rsid w:val="00510CD6"/>
    <w:rsid w:val="005113A3"/>
    <w:rsid w:val="005340A0"/>
    <w:rsid w:val="005C204C"/>
    <w:rsid w:val="00605ED5"/>
    <w:rsid w:val="00625874"/>
    <w:rsid w:val="0063502C"/>
    <w:rsid w:val="006574EE"/>
    <w:rsid w:val="006676BE"/>
    <w:rsid w:val="00673E8B"/>
    <w:rsid w:val="006822C6"/>
    <w:rsid w:val="006A6B1E"/>
    <w:rsid w:val="006C20B7"/>
    <w:rsid w:val="006D4640"/>
    <w:rsid w:val="007016D5"/>
    <w:rsid w:val="00703128"/>
    <w:rsid w:val="0074262D"/>
    <w:rsid w:val="007576AA"/>
    <w:rsid w:val="00766210"/>
    <w:rsid w:val="00774FDE"/>
    <w:rsid w:val="00783F99"/>
    <w:rsid w:val="007A69B4"/>
    <w:rsid w:val="007D6537"/>
    <w:rsid w:val="00803E78"/>
    <w:rsid w:val="008070EB"/>
    <w:rsid w:val="008172FC"/>
    <w:rsid w:val="00846BAE"/>
    <w:rsid w:val="008849EA"/>
    <w:rsid w:val="008B2DCF"/>
    <w:rsid w:val="008E3A38"/>
    <w:rsid w:val="00943C6E"/>
    <w:rsid w:val="0094655D"/>
    <w:rsid w:val="00960444"/>
    <w:rsid w:val="009A704A"/>
    <w:rsid w:val="009A79E4"/>
    <w:rsid w:val="009C36F0"/>
    <w:rsid w:val="009C4B27"/>
    <w:rsid w:val="009D7CB5"/>
    <w:rsid w:val="009F45D6"/>
    <w:rsid w:val="00A532EC"/>
    <w:rsid w:val="00A648C6"/>
    <w:rsid w:val="00AD57C8"/>
    <w:rsid w:val="00B024C1"/>
    <w:rsid w:val="00B317F2"/>
    <w:rsid w:val="00B41FEA"/>
    <w:rsid w:val="00B424A3"/>
    <w:rsid w:val="00B650EA"/>
    <w:rsid w:val="00B741E6"/>
    <w:rsid w:val="00BA7A04"/>
    <w:rsid w:val="00BD1A92"/>
    <w:rsid w:val="00BE0A88"/>
    <w:rsid w:val="00BF61DC"/>
    <w:rsid w:val="00C85237"/>
    <w:rsid w:val="00CB329B"/>
    <w:rsid w:val="00CD43D7"/>
    <w:rsid w:val="00D133F1"/>
    <w:rsid w:val="00D1711F"/>
    <w:rsid w:val="00D31E7A"/>
    <w:rsid w:val="00D34502"/>
    <w:rsid w:val="00D46830"/>
    <w:rsid w:val="00D816D7"/>
    <w:rsid w:val="00D866D1"/>
    <w:rsid w:val="00D87F5D"/>
    <w:rsid w:val="00D91A69"/>
    <w:rsid w:val="00DD7A24"/>
    <w:rsid w:val="00E55375"/>
    <w:rsid w:val="00E61DA0"/>
    <w:rsid w:val="00E63518"/>
    <w:rsid w:val="00E959B8"/>
    <w:rsid w:val="00EA1A09"/>
    <w:rsid w:val="00EA7C88"/>
    <w:rsid w:val="00EF6647"/>
    <w:rsid w:val="00F02346"/>
    <w:rsid w:val="00F365EE"/>
    <w:rsid w:val="00F55A83"/>
    <w:rsid w:val="00F76945"/>
    <w:rsid w:val="00F941A1"/>
    <w:rsid w:val="00F96EB0"/>
    <w:rsid w:val="00FB6B34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171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145</cp:revision>
  <cp:lastPrinted>2019-07-24T03:17:00Z</cp:lastPrinted>
  <dcterms:created xsi:type="dcterms:W3CDTF">2018-07-19T07:33:00Z</dcterms:created>
  <dcterms:modified xsi:type="dcterms:W3CDTF">2021-08-06T07:25:00Z</dcterms:modified>
</cp:coreProperties>
</file>