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EC0E9" w14:textId="7B14880F" w:rsidR="003270FC" w:rsidRDefault="003270FC" w:rsidP="00744CB2">
      <w:bookmarkStart w:id="0" w:name="_Hlk15411834"/>
    </w:p>
    <w:p w14:paraId="0BA5B848" w14:textId="6335174F" w:rsidR="007642D4" w:rsidRPr="001C1445" w:rsidRDefault="007642D4" w:rsidP="007642D4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0E2578" wp14:editId="355AF703">
            <wp:simplePos x="0" y="0"/>
            <wp:positionH relativeFrom="column">
              <wp:posOffset>114300</wp:posOffset>
            </wp:positionH>
            <wp:positionV relativeFrom="paragraph">
              <wp:posOffset>257175</wp:posOffset>
            </wp:positionV>
            <wp:extent cx="523875" cy="676275"/>
            <wp:effectExtent l="0" t="0" r="9525" b="9525"/>
            <wp:wrapSquare wrapText="bothSides"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1445">
        <w:rPr>
          <w:b/>
          <w:sz w:val="28"/>
          <w:szCs w:val="28"/>
        </w:rPr>
        <w:t>Higher Diploma in Information Technology</w:t>
      </w:r>
    </w:p>
    <w:p w14:paraId="6F9B5568" w14:textId="77777777" w:rsidR="007642D4" w:rsidRPr="001C1445" w:rsidRDefault="007642D4" w:rsidP="007642D4">
      <w:pPr>
        <w:ind w:left="2160" w:firstLine="720"/>
        <w:rPr>
          <w:b/>
          <w:color w:val="002060"/>
          <w:sz w:val="28"/>
          <w:szCs w:val="28"/>
        </w:rPr>
      </w:pPr>
      <w:r w:rsidRPr="001C1445">
        <w:rPr>
          <w:b/>
          <w:color w:val="002060"/>
          <w:sz w:val="28"/>
          <w:szCs w:val="28"/>
        </w:rPr>
        <w:t>Database Management Systems</w:t>
      </w:r>
    </w:p>
    <w:p w14:paraId="352859EA" w14:textId="1718FFD6" w:rsidR="007642D4" w:rsidRPr="001C1445" w:rsidRDefault="007642D4" w:rsidP="007642D4">
      <w:pPr>
        <w:ind w:left="2880" w:firstLine="720"/>
        <w:rPr>
          <w:b/>
          <w:sz w:val="24"/>
          <w:szCs w:val="24"/>
        </w:rPr>
      </w:pPr>
      <w:r w:rsidRPr="001C1445">
        <w:rPr>
          <w:b/>
          <w:sz w:val="24"/>
          <w:szCs w:val="24"/>
        </w:rPr>
        <w:t xml:space="preserve">Year 1 Semester 2 – </w:t>
      </w:r>
      <w:r w:rsidR="00505A40">
        <w:rPr>
          <w:b/>
          <w:sz w:val="24"/>
          <w:szCs w:val="24"/>
        </w:rPr>
        <w:t>202</w:t>
      </w:r>
      <w:r w:rsidR="006205BD">
        <w:rPr>
          <w:b/>
          <w:sz w:val="24"/>
          <w:szCs w:val="24"/>
        </w:rPr>
        <w:t>1</w:t>
      </w:r>
    </w:p>
    <w:p w14:paraId="17777E83" w14:textId="1165233B" w:rsidR="00CC1163" w:rsidRDefault="007A69B4" w:rsidP="00CC1163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 </w:t>
      </w:r>
      <w:r w:rsidR="00474FEF">
        <w:rPr>
          <w:b/>
          <w:color w:val="002060"/>
          <w:sz w:val="24"/>
          <w:szCs w:val="24"/>
        </w:rPr>
        <w:t xml:space="preserve">Worksheet </w:t>
      </w:r>
      <w:r w:rsidR="00623670">
        <w:rPr>
          <w:b/>
          <w:color w:val="002060"/>
          <w:sz w:val="24"/>
          <w:szCs w:val="24"/>
        </w:rPr>
        <w:t>07</w:t>
      </w:r>
      <w:r w:rsidR="00474FEF">
        <w:rPr>
          <w:b/>
          <w:color w:val="002060"/>
          <w:sz w:val="24"/>
          <w:szCs w:val="24"/>
        </w:rPr>
        <w:t xml:space="preserve"> </w:t>
      </w:r>
    </w:p>
    <w:p w14:paraId="73A0DB94" w14:textId="6C8B1D50" w:rsidR="00CE256E" w:rsidRPr="00CE256E" w:rsidRDefault="00CE256E" w:rsidP="00CE256E">
      <w:pPr>
        <w:spacing w:after="0" w:line="480" w:lineRule="auto"/>
        <w:jc w:val="both"/>
        <w:rPr>
          <w:b/>
          <w:bCs/>
          <w:sz w:val="24"/>
        </w:rPr>
      </w:pPr>
      <w:r w:rsidRPr="00CE256E">
        <w:rPr>
          <w:b/>
          <w:bCs/>
          <w:sz w:val="24"/>
        </w:rPr>
        <w:t xml:space="preserve">Section </w:t>
      </w:r>
      <w:r>
        <w:rPr>
          <w:b/>
          <w:bCs/>
          <w:sz w:val="24"/>
        </w:rPr>
        <w:t>A</w:t>
      </w:r>
      <w:r w:rsidRPr="00CE256E">
        <w:rPr>
          <w:b/>
          <w:bCs/>
          <w:sz w:val="24"/>
        </w:rPr>
        <w:t>:</w:t>
      </w:r>
    </w:p>
    <w:p w14:paraId="3290169A" w14:textId="1AF9939E" w:rsidR="000E4CFA" w:rsidRPr="00CE256E" w:rsidRDefault="000E4CFA" w:rsidP="00CE256E">
      <w:pPr>
        <w:spacing w:after="0" w:line="480" w:lineRule="auto"/>
        <w:jc w:val="both"/>
        <w:rPr>
          <w:rFonts w:cstheme="minorHAnsi"/>
          <w:sz w:val="24"/>
          <w:szCs w:val="24"/>
        </w:rPr>
      </w:pPr>
      <w:r w:rsidRPr="00CE256E">
        <w:rPr>
          <w:rFonts w:cstheme="minorHAnsi"/>
          <w:sz w:val="24"/>
          <w:szCs w:val="24"/>
        </w:rPr>
        <w:t>Consider the following relational schemas</w:t>
      </w:r>
      <w:r w:rsidR="00CE256E" w:rsidRPr="00CE256E">
        <w:rPr>
          <w:rFonts w:cstheme="minorHAnsi"/>
          <w:sz w:val="24"/>
          <w:szCs w:val="24"/>
        </w:rPr>
        <w:t>.</w:t>
      </w:r>
    </w:p>
    <w:p w14:paraId="5296F354" w14:textId="6FBB916A" w:rsidR="00CC1163" w:rsidRPr="00CC1163" w:rsidRDefault="00CC1163" w:rsidP="00CE256E">
      <w:pPr>
        <w:spacing w:after="0" w:line="480" w:lineRule="auto"/>
        <w:ind w:left="90" w:firstLine="180"/>
        <w:jc w:val="both"/>
        <w:rPr>
          <w:sz w:val="24"/>
        </w:rPr>
      </w:pPr>
      <w:r w:rsidRPr="00CC11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532DA" wp14:editId="1B2213ED">
                <wp:simplePos x="0" y="0"/>
                <wp:positionH relativeFrom="column">
                  <wp:posOffset>1295399</wp:posOffset>
                </wp:positionH>
                <wp:positionV relativeFrom="paragraph">
                  <wp:posOffset>198119</wp:posOffset>
                </wp:positionV>
                <wp:extent cx="781050" cy="171450"/>
                <wp:effectExtent l="0" t="5715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1050" cy="1714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A501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" o:spid="_x0000_s1026" type="#_x0000_t38" style="position:absolute;margin-left:102pt;margin-top:15.6pt;width:61.5pt;height:13.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" adj="10800" strokecolor="black [3213]" strokeweight=".5pt">
                <v:stroke endarrow="block" joinstyle="miter"/>
              </v:shape>
            </w:pict>
          </mc:Fallback>
        </mc:AlternateContent>
      </w:r>
      <w:r w:rsidRPr="00CC1163">
        <w:rPr>
          <w:sz w:val="24"/>
        </w:rPr>
        <w:t>Manager (</w:t>
      </w:r>
      <w:r w:rsidR="00962D9E" w:rsidRPr="00385996">
        <w:rPr>
          <w:sz w:val="24"/>
          <w:u w:val="single"/>
        </w:rPr>
        <w:t>Mgr</w:t>
      </w:r>
      <w:r w:rsidRPr="00385996">
        <w:rPr>
          <w:sz w:val="24"/>
          <w:u w:val="single"/>
        </w:rPr>
        <w:t>ID</w:t>
      </w:r>
      <w:r w:rsidRPr="00CC1163">
        <w:rPr>
          <w:sz w:val="24"/>
          <w:u w:val="single"/>
        </w:rPr>
        <w:t>: Integer</w:t>
      </w:r>
      <w:r w:rsidRPr="00CC1163">
        <w:rPr>
          <w:sz w:val="24"/>
        </w:rPr>
        <w:t xml:space="preserve">, </w:t>
      </w:r>
      <w:r w:rsidR="000E4CFA">
        <w:rPr>
          <w:sz w:val="24"/>
        </w:rPr>
        <w:t>Mgr</w:t>
      </w:r>
      <w:r w:rsidR="000E4CFA" w:rsidRPr="00CC1163">
        <w:rPr>
          <w:sz w:val="24"/>
        </w:rPr>
        <w:t>Name</w:t>
      </w:r>
      <w:r w:rsidRPr="00CC1163">
        <w:rPr>
          <w:sz w:val="24"/>
        </w:rPr>
        <w:t>: varchar (20</w:t>
      </w:r>
      <w:r w:rsidR="000E4CFA" w:rsidRPr="00CC1163">
        <w:rPr>
          <w:sz w:val="24"/>
        </w:rPr>
        <w:t>),</w:t>
      </w:r>
      <w:r w:rsidR="000E4CFA">
        <w:rPr>
          <w:sz w:val="24"/>
        </w:rPr>
        <w:t xml:space="preserve"> Experience</w:t>
      </w:r>
      <w:r w:rsidRPr="00CC1163">
        <w:rPr>
          <w:sz w:val="24"/>
        </w:rPr>
        <w:t>: integer)</w:t>
      </w:r>
    </w:p>
    <w:p w14:paraId="41B796CE" w14:textId="5F5E6CA7" w:rsidR="00CC1163" w:rsidRPr="00CE256E" w:rsidRDefault="00CE256E" w:rsidP="00CE256E">
      <w:pPr>
        <w:tabs>
          <w:tab w:val="left" w:pos="630"/>
          <w:tab w:val="left" w:pos="810"/>
        </w:tabs>
        <w:spacing w:after="0" w:line="480" w:lineRule="auto"/>
        <w:jc w:val="both"/>
        <w:rPr>
          <w:sz w:val="24"/>
        </w:rPr>
      </w:pPr>
      <w:r>
        <w:rPr>
          <w:sz w:val="24"/>
        </w:rPr>
        <w:t xml:space="preserve">  </w:t>
      </w:r>
      <w:r w:rsidR="00CC1163" w:rsidRPr="00CC1163">
        <w:rPr>
          <w:sz w:val="24"/>
        </w:rPr>
        <w:t>Project (</w:t>
      </w:r>
      <w:r w:rsidR="00CC1163" w:rsidRPr="00CC1163">
        <w:rPr>
          <w:sz w:val="24"/>
          <w:u w:val="single"/>
        </w:rPr>
        <w:t>P</w:t>
      </w:r>
      <w:r w:rsidR="00962D9E">
        <w:rPr>
          <w:sz w:val="24"/>
          <w:u w:val="single"/>
        </w:rPr>
        <w:t>roj</w:t>
      </w:r>
      <w:r w:rsidR="00CC1163" w:rsidRPr="00CC1163">
        <w:rPr>
          <w:sz w:val="24"/>
          <w:u w:val="single"/>
        </w:rPr>
        <w:t>No: varchar (5)</w:t>
      </w:r>
      <w:r w:rsidR="00CC1163" w:rsidRPr="00CC1163">
        <w:rPr>
          <w:sz w:val="24"/>
        </w:rPr>
        <w:t xml:space="preserve">, </w:t>
      </w:r>
      <w:r w:rsidR="00962D9E">
        <w:rPr>
          <w:sz w:val="24"/>
        </w:rPr>
        <w:t>Mgr</w:t>
      </w:r>
      <w:r w:rsidR="00CC1163" w:rsidRPr="00CC1163">
        <w:rPr>
          <w:sz w:val="24"/>
        </w:rPr>
        <w:t xml:space="preserve">ID: </w:t>
      </w:r>
      <w:r w:rsidR="0052776E">
        <w:rPr>
          <w:sz w:val="24"/>
        </w:rPr>
        <w:t>integer</w:t>
      </w:r>
      <w:r w:rsidR="00CC1163" w:rsidRPr="00CC1163">
        <w:rPr>
          <w:sz w:val="24"/>
        </w:rPr>
        <w:t xml:space="preserve"> </w:t>
      </w:r>
      <w:r w:rsidR="000E4CFA">
        <w:rPr>
          <w:sz w:val="24"/>
        </w:rPr>
        <w:t>B</w:t>
      </w:r>
      <w:r w:rsidR="00CC1163" w:rsidRPr="00CC1163">
        <w:rPr>
          <w:sz w:val="24"/>
        </w:rPr>
        <w:t xml:space="preserve">udget: float, </w:t>
      </w:r>
      <w:r w:rsidR="000E4CFA">
        <w:rPr>
          <w:sz w:val="24"/>
        </w:rPr>
        <w:t>S</w:t>
      </w:r>
      <w:r w:rsidR="00CC1163" w:rsidRPr="00CC1163">
        <w:rPr>
          <w:sz w:val="24"/>
        </w:rPr>
        <w:t xml:space="preserve">tartDate: date, </w:t>
      </w:r>
      <w:r w:rsidR="000E4CFA">
        <w:rPr>
          <w:sz w:val="24"/>
        </w:rPr>
        <w:t>C</w:t>
      </w:r>
      <w:r w:rsidR="00CC1163" w:rsidRPr="00CC1163">
        <w:rPr>
          <w:sz w:val="24"/>
        </w:rPr>
        <w:t>ountry: varchar (20))</w:t>
      </w:r>
    </w:p>
    <w:p w14:paraId="734E9C9E" w14:textId="05931CF6" w:rsidR="001A2487" w:rsidRPr="00CE256E" w:rsidRDefault="001A2487" w:rsidP="00CE256E">
      <w:pPr>
        <w:pStyle w:val="ListParagraph"/>
        <w:numPr>
          <w:ilvl w:val="0"/>
          <w:numId w:val="11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E256E">
        <w:rPr>
          <w:rFonts w:cstheme="minorHAnsi"/>
          <w:sz w:val="24"/>
          <w:szCs w:val="24"/>
        </w:rPr>
        <w:t>Create the above two relations Manager and Project using suitable data types with the following constraints.</w:t>
      </w:r>
    </w:p>
    <w:p w14:paraId="29DB3CAE" w14:textId="77777777" w:rsidR="001A2487" w:rsidRPr="00CE5EB3" w:rsidRDefault="001A2487" w:rsidP="00CE256E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CE5EB3">
        <w:rPr>
          <w:rFonts w:cstheme="minorHAnsi"/>
          <w:sz w:val="24"/>
          <w:szCs w:val="24"/>
        </w:rPr>
        <w:t>Primary key constraints</w:t>
      </w:r>
    </w:p>
    <w:p w14:paraId="5AB3AC9C" w14:textId="7A98AC8D" w:rsidR="001A2487" w:rsidRDefault="001A2487" w:rsidP="00CE256E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CE5EB3">
        <w:rPr>
          <w:rFonts w:cstheme="minorHAnsi"/>
          <w:sz w:val="24"/>
          <w:szCs w:val="24"/>
        </w:rPr>
        <w:t>Foreign key constraint</w:t>
      </w:r>
    </w:p>
    <w:p w14:paraId="5C45E5A2" w14:textId="7E83134E" w:rsidR="00CC1163" w:rsidRDefault="00385996" w:rsidP="00CE256E">
      <w:pPr>
        <w:pStyle w:val="ListParagraph"/>
        <w:numPr>
          <w:ilvl w:val="1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relation MgrID default value must be 1</w:t>
      </w:r>
      <w:r w:rsidR="00582144">
        <w:rPr>
          <w:rFonts w:cstheme="minorHAnsi"/>
          <w:sz w:val="24"/>
          <w:szCs w:val="24"/>
        </w:rPr>
        <w:t>.</w:t>
      </w:r>
    </w:p>
    <w:p w14:paraId="05889991" w14:textId="77777777" w:rsidR="00582144" w:rsidRPr="00582144" w:rsidRDefault="00582144" w:rsidP="00582144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</w:rPr>
      </w:pPr>
    </w:p>
    <w:p w14:paraId="36989044" w14:textId="1FB3F442" w:rsidR="00CE256E" w:rsidRPr="00CE256E" w:rsidRDefault="00CC1163" w:rsidP="00CE256E">
      <w:pPr>
        <w:pStyle w:val="ListParagraph"/>
        <w:numPr>
          <w:ilvl w:val="0"/>
          <w:numId w:val="11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582144">
        <w:rPr>
          <w:rFonts w:cstheme="minorHAnsi"/>
          <w:sz w:val="24"/>
          <w:szCs w:val="24"/>
        </w:rPr>
        <w:t>Insert following data into tables</w:t>
      </w:r>
      <w:r w:rsidR="00CE256E">
        <w:rPr>
          <w:rFonts w:cstheme="minorHAnsi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5356" w:tblpY="363"/>
        <w:tblW w:w="0" w:type="auto"/>
        <w:tblLook w:val="04A0" w:firstRow="1" w:lastRow="0" w:firstColumn="1" w:lastColumn="0" w:noHBand="0" w:noVBand="1"/>
      </w:tblPr>
      <w:tblGrid>
        <w:gridCol w:w="1043"/>
        <w:gridCol w:w="932"/>
        <w:gridCol w:w="1350"/>
        <w:gridCol w:w="1793"/>
        <w:gridCol w:w="1510"/>
      </w:tblGrid>
      <w:tr w:rsidR="00710B6B" w:rsidRPr="0061500D" w14:paraId="0E3883F3" w14:textId="77777777" w:rsidTr="002A2B40">
        <w:trPr>
          <w:trHeight w:val="194"/>
        </w:trPr>
        <w:tc>
          <w:tcPr>
            <w:tcW w:w="1043" w:type="dxa"/>
            <w:shd w:val="clear" w:color="auto" w:fill="7F7F7F" w:themeFill="text1" w:themeFillTint="80"/>
          </w:tcPr>
          <w:p w14:paraId="2718CE83" w14:textId="77777777" w:rsidR="00710B6B" w:rsidRPr="002A2B40" w:rsidRDefault="00710B6B" w:rsidP="00710B6B">
            <w:pPr>
              <w:spacing w:line="360" w:lineRule="auto"/>
              <w:jc w:val="both"/>
              <w:rPr>
                <w:b/>
                <w:sz w:val="24"/>
                <w:u w:val="single"/>
              </w:rPr>
            </w:pPr>
            <w:r w:rsidRPr="002A2B40">
              <w:rPr>
                <w:b/>
                <w:sz w:val="24"/>
                <w:u w:val="single"/>
              </w:rPr>
              <w:t>ProjNo</w:t>
            </w:r>
          </w:p>
        </w:tc>
        <w:tc>
          <w:tcPr>
            <w:tcW w:w="932" w:type="dxa"/>
            <w:shd w:val="clear" w:color="auto" w:fill="7F7F7F" w:themeFill="text1" w:themeFillTint="80"/>
          </w:tcPr>
          <w:p w14:paraId="7DB72E36" w14:textId="77777777" w:rsidR="00710B6B" w:rsidRPr="002A2B40" w:rsidRDefault="00710B6B" w:rsidP="00710B6B">
            <w:pPr>
              <w:spacing w:line="360" w:lineRule="auto"/>
              <w:jc w:val="both"/>
              <w:rPr>
                <w:b/>
                <w:sz w:val="24"/>
              </w:rPr>
            </w:pPr>
            <w:r w:rsidRPr="002A2B40">
              <w:rPr>
                <w:b/>
                <w:sz w:val="24"/>
              </w:rPr>
              <w:t>MgrID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14:paraId="7774B76A" w14:textId="77777777" w:rsidR="00710B6B" w:rsidRPr="002A2B40" w:rsidRDefault="00710B6B" w:rsidP="00710B6B">
            <w:pPr>
              <w:spacing w:line="360" w:lineRule="auto"/>
              <w:jc w:val="both"/>
              <w:rPr>
                <w:b/>
                <w:sz w:val="24"/>
              </w:rPr>
            </w:pPr>
            <w:r w:rsidRPr="002A2B40">
              <w:rPr>
                <w:b/>
                <w:sz w:val="24"/>
              </w:rPr>
              <w:t>Budget</w:t>
            </w:r>
          </w:p>
        </w:tc>
        <w:tc>
          <w:tcPr>
            <w:tcW w:w="1793" w:type="dxa"/>
            <w:shd w:val="clear" w:color="auto" w:fill="7F7F7F" w:themeFill="text1" w:themeFillTint="80"/>
          </w:tcPr>
          <w:p w14:paraId="53AD49A1" w14:textId="77777777" w:rsidR="00710B6B" w:rsidRPr="002A2B40" w:rsidRDefault="00710B6B" w:rsidP="00710B6B">
            <w:pPr>
              <w:spacing w:line="360" w:lineRule="auto"/>
              <w:jc w:val="both"/>
              <w:rPr>
                <w:b/>
                <w:sz w:val="24"/>
              </w:rPr>
            </w:pPr>
            <w:r w:rsidRPr="002A2B40">
              <w:rPr>
                <w:b/>
                <w:sz w:val="24"/>
              </w:rPr>
              <w:t>StartDate</w:t>
            </w:r>
          </w:p>
        </w:tc>
        <w:tc>
          <w:tcPr>
            <w:tcW w:w="1510" w:type="dxa"/>
            <w:shd w:val="clear" w:color="auto" w:fill="7F7F7F" w:themeFill="text1" w:themeFillTint="80"/>
          </w:tcPr>
          <w:p w14:paraId="39EE8386" w14:textId="77777777" w:rsidR="00710B6B" w:rsidRPr="002A2B40" w:rsidRDefault="00710B6B" w:rsidP="00710B6B">
            <w:pPr>
              <w:spacing w:line="360" w:lineRule="auto"/>
              <w:jc w:val="both"/>
              <w:rPr>
                <w:b/>
                <w:sz w:val="24"/>
              </w:rPr>
            </w:pPr>
            <w:r w:rsidRPr="002A2B40">
              <w:rPr>
                <w:b/>
                <w:sz w:val="24"/>
              </w:rPr>
              <w:t>Country</w:t>
            </w:r>
          </w:p>
        </w:tc>
      </w:tr>
      <w:tr w:rsidR="00710B6B" w:rsidRPr="0061500D" w14:paraId="3D395EFE" w14:textId="77777777" w:rsidTr="00710B6B">
        <w:trPr>
          <w:trHeight w:val="194"/>
        </w:trPr>
        <w:tc>
          <w:tcPr>
            <w:tcW w:w="1043" w:type="dxa"/>
          </w:tcPr>
          <w:p w14:paraId="292AB3B5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P9</w:t>
            </w:r>
          </w:p>
        </w:tc>
        <w:tc>
          <w:tcPr>
            <w:tcW w:w="932" w:type="dxa"/>
          </w:tcPr>
          <w:p w14:paraId="663CE398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3</w:t>
            </w:r>
          </w:p>
        </w:tc>
        <w:tc>
          <w:tcPr>
            <w:tcW w:w="1350" w:type="dxa"/>
          </w:tcPr>
          <w:p w14:paraId="48F42AF1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420 000.40</w:t>
            </w:r>
          </w:p>
        </w:tc>
        <w:tc>
          <w:tcPr>
            <w:tcW w:w="1793" w:type="dxa"/>
          </w:tcPr>
          <w:p w14:paraId="5A202888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12-Jul-2019</w:t>
            </w:r>
          </w:p>
        </w:tc>
        <w:tc>
          <w:tcPr>
            <w:tcW w:w="1510" w:type="dxa"/>
          </w:tcPr>
          <w:p w14:paraId="1EBFC01A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USA</w:t>
            </w:r>
          </w:p>
        </w:tc>
      </w:tr>
      <w:tr w:rsidR="00710B6B" w:rsidRPr="0061500D" w14:paraId="72D943E0" w14:textId="77777777" w:rsidTr="00710B6B">
        <w:trPr>
          <w:trHeight w:val="204"/>
        </w:trPr>
        <w:tc>
          <w:tcPr>
            <w:tcW w:w="1043" w:type="dxa"/>
          </w:tcPr>
          <w:p w14:paraId="5CFDFCEE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P6</w:t>
            </w:r>
          </w:p>
        </w:tc>
        <w:tc>
          <w:tcPr>
            <w:tcW w:w="932" w:type="dxa"/>
          </w:tcPr>
          <w:p w14:paraId="16DD1B51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4</w:t>
            </w:r>
          </w:p>
        </w:tc>
        <w:tc>
          <w:tcPr>
            <w:tcW w:w="1350" w:type="dxa"/>
          </w:tcPr>
          <w:p w14:paraId="3B6DB8A2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650 000.50</w:t>
            </w:r>
          </w:p>
        </w:tc>
        <w:tc>
          <w:tcPr>
            <w:tcW w:w="1793" w:type="dxa"/>
          </w:tcPr>
          <w:p w14:paraId="7B510041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2-Jan-2018</w:t>
            </w:r>
          </w:p>
        </w:tc>
        <w:tc>
          <w:tcPr>
            <w:tcW w:w="1510" w:type="dxa"/>
          </w:tcPr>
          <w:p w14:paraId="6D83C2E9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USA</w:t>
            </w:r>
          </w:p>
        </w:tc>
      </w:tr>
      <w:tr w:rsidR="00710B6B" w:rsidRPr="0061500D" w14:paraId="75A7BB66" w14:textId="77777777" w:rsidTr="00710B6B">
        <w:trPr>
          <w:trHeight w:val="194"/>
        </w:trPr>
        <w:tc>
          <w:tcPr>
            <w:tcW w:w="1043" w:type="dxa"/>
          </w:tcPr>
          <w:p w14:paraId="140DE37C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P4</w:t>
            </w:r>
          </w:p>
        </w:tc>
        <w:tc>
          <w:tcPr>
            <w:tcW w:w="932" w:type="dxa"/>
          </w:tcPr>
          <w:p w14:paraId="73DCD04E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1</w:t>
            </w:r>
          </w:p>
        </w:tc>
        <w:tc>
          <w:tcPr>
            <w:tcW w:w="1350" w:type="dxa"/>
          </w:tcPr>
          <w:p w14:paraId="79302C61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230 000.20</w:t>
            </w:r>
          </w:p>
        </w:tc>
        <w:tc>
          <w:tcPr>
            <w:tcW w:w="1793" w:type="dxa"/>
          </w:tcPr>
          <w:p w14:paraId="482382BE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6-Aug-2017</w:t>
            </w:r>
          </w:p>
        </w:tc>
        <w:tc>
          <w:tcPr>
            <w:tcW w:w="1510" w:type="dxa"/>
          </w:tcPr>
          <w:p w14:paraId="155B9675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UK</w:t>
            </w:r>
          </w:p>
        </w:tc>
      </w:tr>
      <w:tr w:rsidR="00710B6B" w:rsidRPr="0061500D" w14:paraId="3CE51BEF" w14:textId="77777777" w:rsidTr="00710B6B">
        <w:trPr>
          <w:trHeight w:val="194"/>
        </w:trPr>
        <w:tc>
          <w:tcPr>
            <w:tcW w:w="1043" w:type="dxa"/>
          </w:tcPr>
          <w:p w14:paraId="3ECD4166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P5</w:t>
            </w:r>
          </w:p>
        </w:tc>
        <w:tc>
          <w:tcPr>
            <w:tcW w:w="932" w:type="dxa"/>
          </w:tcPr>
          <w:p w14:paraId="6352BDF2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3</w:t>
            </w:r>
          </w:p>
        </w:tc>
        <w:tc>
          <w:tcPr>
            <w:tcW w:w="1350" w:type="dxa"/>
          </w:tcPr>
          <w:p w14:paraId="784DC939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790 000.50</w:t>
            </w:r>
          </w:p>
        </w:tc>
        <w:tc>
          <w:tcPr>
            <w:tcW w:w="1793" w:type="dxa"/>
          </w:tcPr>
          <w:p w14:paraId="5B2D8784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6-Sep-2019</w:t>
            </w:r>
          </w:p>
        </w:tc>
        <w:tc>
          <w:tcPr>
            <w:tcW w:w="1510" w:type="dxa"/>
          </w:tcPr>
          <w:p w14:paraId="7CB4BDDF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Australia</w:t>
            </w:r>
          </w:p>
        </w:tc>
      </w:tr>
      <w:tr w:rsidR="00710B6B" w:rsidRPr="0061500D" w14:paraId="2957876A" w14:textId="77777777" w:rsidTr="00710B6B">
        <w:trPr>
          <w:trHeight w:val="194"/>
        </w:trPr>
        <w:tc>
          <w:tcPr>
            <w:tcW w:w="1043" w:type="dxa"/>
          </w:tcPr>
          <w:p w14:paraId="3C6D667B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P2</w:t>
            </w:r>
          </w:p>
        </w:tc>
        <w:tc>
          <w:tcPr>
            <w:tcW w:w="932" w:type="dxa"/>
          </w:tcPr>
          <w:p w14:paraId="4C016189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6</w:t>
            </w:r>
          </w:p>
        </w:tc>
        <w:tc>
          <w:tcPr>
            <w:tcW w:w="1350" w:type="dxa"/>
          </w:tcPr>
          <w:p w14:paraId="6C07B157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520 000.40</w:t>
            </w:r>
          </w:p>
        </w:tc>
        <w:tc>
          <w:tcPr>
            <w:tcW w:w="1793" w:type="dxa"/>
          </w:tcPr>
          <w:p w14:paraId="7E2B3802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23-Jan-2017</w:t>
            </w:r>
          </w:p>
        </w:tc>
        <w:tc>
          <w:tcPr>
            <w:tcW w:w="1510" w:type="dxa"/>
          </w:tcPr>
          <w:p w14:paraId="5B10AA06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Australia</w:t>
            </w:r>
          </w:p>
        </w:tc>
      </w:tr>
      <w:tr w:rsidR="00710B6B" w:rsidRPr="0061500D" w14:paraId="7571D5DA" w14:textId="77777777" w:rsidTr="00710B6B">
        <w:trPr>
          <w:trHeight w:val="194"/>
        </w:trPr>
        <w:tc>
          <w:tcPr>
            <w:tcW w:w="1043" w:type="dxa"/>
          </w:tcPr>
          <w:p w14:paraId="1DF2C22E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P1</w:t>
            </w:r>
          </w:p>
        </w:tc>
        <w:tc>
          <w:tcPr>
            <w:tcW w:w="932" w:type="dxa"/>
          </w:tcPr>
          <w:p w14:paraId="05101BEE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1</w:t>
            </w:r>
          </w:p>
        </w:tc>
        <w:tc>
          <w:tcPr>
            <w:tcW w:w="1350" w:type="dxa"/>
          </w:tcPr>
          <w:p w14:paraId="560C3C4C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420 000.40</w:t>
            </w:r>
          </w:p>
        </w:tc>
        <w:tc>
          <w:tcPr>
            <w:tcW w:w="1793" w:type="dxa"/>
          </w:tcPr>
          <w:p w14:paraId="2E720A59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23-Feb-2017</w:t>
            </w:r>
          </w:p>
        </w:tc>
        <w:tc>
          <w:tcPr>
            <w:tcW w:w="1510" w:type="dxa"/>
          </w:tcPr>
          <w:p w14:paraId="6803D0E5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UK</w:t>
            </w:r>
          </w:p>
        </w:tc>
      </w:tr>
      <w:tr w:rsidR="00710B6B" w:rsidRPr="0061500D" w14:paraId="129E571B" w14:textId="77777777" w:rsidTr="00710B6B">
        <w:trPr>
          <w:trHeight w:val="194"/>
        </w:trPr>
        <w:tc>
          <w:tcPr>
            <w:tcW w:w="1043" w:type="dxa"/>
          </w:tcPr>
          <w:p w14:paraId="2B260548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P3</w:t>
            </w:r>
          </w:p>
        </w:tc>
        <w:tc>
          <w:tcPr>
            <w:tcW w:w="932" w:type="dxa"/>
          </w:tcPr>
          <w:p w14:paraId="6CA56303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4</w:t>
            </w:r>
          </w:p>
        </w:tc>
        <w:tc>
          <w:tcPr>
            <w:tcW w:w="1350" w:type="dxa"/>
          </w:tcPr>
          <w:p w14:paraId="1FD44B59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820 000.40</w:t>
            </w:r>
          </w:p>
        </w:tc>
        <w:tc>
          <w:tcPr>
            <w:tcW w:w="1793" w:type="dxa"/>
          </w:tcPr>
          <w:p w14:paraId="2E5B667B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21-Mar-2018</w:t>
            </w:r>
          </w:p>
        </w:tc>
        <w:tc>
          <w:tcPr>
            <w:tcW w:w="1510" w:type="dxa"/>
          </w:tcPr>
          <w:p w14:paraId="03774BA9" w14:textId="77777777" w:rsidR="00710B6B" w:rsidRPr="0061500D" w:rsidRDefault="00710B6B" w:rsidP="00710B6B">
            <w:pPr>
              <w:spacing w:line="360" w:lineRule="auto"/>
              <w:jc w:val="both"/>
              <w:rPr>
                <w:sz w:val="24"/>
              </w:rPr>
            </w:pPr>
            <w:r w:rsidRPr="0061500D">
              <w:rPr>
                <w:sz w:val="24"/>
              </w:rPr>
              <w:t>USA</w:t>
            </w:r>
          </w:p>
        </w:tc>
      </w:tr>
    </w:tbl>
    <w:p w14:paraId="4C3AB06E" w14:textId="15E34B09" w:rsidR="00CC1163" w:rsidRPr="0061500D" w:rsidRDefault="00CC1163" w:rsidP="006F7738">
      <w:pPr>
        <w:jc w:val="both"/>
        <w:rPr>
          <w:b/>
          <w:sz w:val="24"/>
        </w:rPr>
      </w:pPr>
      <w:r w:rsidRPr="0061500D">
        <w:rPr>
          <w:b/>
          <w:sz w:val="24"/>
        </w:rPr>
        <w:t>Manager</w:t>
      </w:r>
      <w:r w:rsidR="006F7738">
        <w:rPr>
          <w:b/>
          <w:sz w:val="24"/>
        </w:rPr>
        <w:t xml:space="preserve">                                                                        </w:t>
      </w:r>
      <w:r w:rsidR="006F7738" w:rsidRPr="0061500D">
        <w:rPr>
          <w:b/>
          <w:sz w:val="24"/>
        </w:rPr>
        <w:t>Projects</w:t>
      </w:r>
    </w:p>
    <w:tbl>
      <w:tblPr>
        <w:tblpPr w:leftFromText="180" w:rightFromText="180" w:vertAnchor="page" w:horzAnchor="page" w:tblpX="751" w:tblpY="10261"/>
        <w:tblW w:w="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521"/>
        <w:gridCol w:w="1568"/>
      </w:tblGrid>
      <w:tr w:rsidR="00CE256E" w:rsidRPr="00EA044C" w14:paraId="0C2D8889" w14:textId="77777777" w:rsidTr="00CE256E">
        <w:trPr>
          <w:trHeight w:val="237"/>
        </w:trPr>
        <w:tc>
          <w:tcPr>
            <w:tcW w:w="1079" w:type="dxa"/>
            <w:shd w:val="clear" w:color="auto" w:fill="767171" w:themeFill="background2" w:themeFillShade="80"/>
          </w:tcPr>
          <w:p w14:paraId="4AD19AC7" w14:textId="77777777" w:rsidR="00CE256E" w:rsidRPr="0061500D" w:rsidRDefault="00CE256E" w:rsidP="00CE256E">
            <w:pPr>
              <w:spacing w:line="240" w:lineRule="auto"/>
              <w:jc w:val="both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Mgr</w:t>
            </w:r>
            <w:r w:rsidRPr="0061500D">
              <w:rPr>
                <w:b/>
                <w:sz w:val="24"/>
                <w:u w:val="single"/>
              </w:rPr>
              <w:t>ID</w:t>
            </w:r>
          </w:p>
        </w:tc>
        <w:tc>
          <w:tcPr>
            <w:tcW w:w="1521" w:type="dxa"/>
            <w:shd w:val="clear" w:color="auto" w:fill="767171" w:themeFill="background2" w:themeFillShade="80"/>
          </w:tcPr>
          <w:p w14:paraId="662BAF4A" w14:textId="77777777" w:rsidR="00CE256E" w:rsidRPr="0061500D" w:rsidRDefault="00CE256E" w:rsidP="00CE256E">
            <w:pPr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MgrN</w:t>
            </w:r>
            <w:r w:rsidRPr="0061500D">
              <w:rPr>
                <w:b/>
                <w:sz w:val="24"/>
              </w:rPr>
              <w:t>ame</w:t>
            </w:r>
          </w:p>
        </w:tc>
        <w:tc>
          <w:tcPr>
            <w:tcW w:w="1568" w:type="dxa"/>
            <w:shd w:val="clear" w:color="auto" w:fill="767171" w:themeFill="background2" w:themeFillShade="80"/>
          </w:tcPr>
          <w:p w14:paraId="34F09269" w14:textId="77777777" w:rsidR="00CE256E" w:rsidRPr="0061500D" w:rsidRDefault="00CE256E" w:rsidP="00CE256E">
            <w:pPr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 w:rsidRPr="0061500D">
              <w:rPr>
                <w:b/>
                <w:sz w:val="24"/>
              </w:rPr>
              <w:t>xperience</w:t>
            </w:r>
          </w:p>
        </w:tc>
      </w:tr>
      <w:tr w:rsidR="00CE256E" w:rsidRPr="00EA044C" w14:paraId="6FCAFCEF" w14:textId="77777777" w:rsidTr="00CE256E">
        <w:trPr>
          <w:trHeight w:val="245"/>
        </w:trPr>
        <w:tc>
          <w:tcPr>
            <w:tcW w:w="1079" w:type="dxa"/>
          </w:tcPr>
          <w:p w14:paraId="49DBA0B3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3</w:t>
            </w:r>
          </w:p>
        </w:tc>
        <w:tc>
          <w:tcPr>
            <w:tcW w:w="1521" w:type="dxa"/>
          </w:tcPr>
          <w:p w14:paraId="09B0BDF6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Sapumal</w:t>
            </w:r>
          </w:p>
        </w:tc>
        <w:tc>
          <w:tcPr>
            <w:tcW w:w="1568" w:type="dxa"/>
          </w:tcPr>
          <w:p w14:paraId="5C742C0E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8</w:t>
            </w:r>
          </w:p>
        </w:tc>
      </w:tr>
      <w:tr w:rsidR="00CE256E" w:rsidRPr="00EA044C" w14:paraId="5D067514" w14:textId="77777777" w:rsidTr="00CE256E">
        <w:trPr>
          <w:trHeight w:val="237"/>
        </w:trPr>
        <w:tc>
          <w:tcPr>
            <w:tcW w:w="1079" w:type="dxa"/>
          </w:tcPr>
          <w:p w14:paraId="59565396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4</w:t>
            </w:r>
          </w:p>
        </w:tc>
        <w:tc>
          <w:tcPr>
            <w:tcW w:w="1521" w:type="dxa"/>
          </w:tcPr>
          <w:p w14:paraId="5FD17795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Ravi</w:t>
            </w:r>
          </w:p>
        </w:tc>
        <w:tc>
          <w:tcPr>
            <w:tcW w:w="1568" w:type="dxa"/>
          </w:tcPr>
          <w:p w14:paraId="01E58405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4</w:t>
            </w:r>
          </w:p>
        </w:tc>
      </w:tr>
      <w:tr w:rsidR="00CE256E" w:rsidRPr="00EA044C" w14:paraId="3F099842" w14:textId="77777777" w:rsidTr="00CE256E">
        <w:trPr>
          <w:trHeight w:val="245"/>
        </w:trPr>
        <w:tc>
          <w:tcPr>
            <w:tcW w:w="1079" w:type="dxa"/>
          </w:tcPr>
          <w:p w14:paraId="5BC6621F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1</w:t>
            </w:r>
          </w:p>
        </w:tc>
        <w:tc>
          <w:tcPr>
            <w:tcW w:w="1521" w:type="dxa"/>
          </w:tcPr>
          <w:p w14:paraId="64AF38A5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Nethmi</w:t>
            </w:r>
          </w:p>
        </w:tc>
        <w:tc>
          <w:tcPr>
            <w:tcW w:w="1568" w:type="dxa"/>
          </w:tcPr>
          <w:p w14:paraId="311CF5AC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4</w:t>
            </w:r>
          </w:p>
        </w:tc>
      </w:tr>
      <w:tr w:rsidR="00CE256E" w:rsidRPr="00EA044C" w14:paraId="70F39CCF" w14:textId="77777777" w:rsidTr="00CE256E">
        <w:trPr>
          <w:trHeight w:val="237"/>
        </w:trPr>
        <w:tc>
          <w:tcPr>
            <w:tcW w:w="1079" w:type="dxa"/>
          </w:tcPr>
          <w:p w14:paraId="6E22EE78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6</w:t>
            </w:r>
          </w:p>
        </w:tc>
        <w:tc>
          <w:tcPr>
            <w:tcW w:w="1521" w:type="dxa"/>
          </w:tcPr>
          <w:p w14:paraId="4D237145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Sarah</w:t>
            </w:r>
          </w:p>
        </w:tc>
        <w:tc>
          <w:tcPr>
            <w:tcW w:w="1568" w:type="dxa"/>
          </w:tcPr>
          <w:p w14:paraId="63BD51AF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6</w:t>
            </w:r>
          </w:p>
        </w:tc>
      </w:tr>
      <w:tr w:rsidR="00CE256E" w:rsidRPr="00EA044C" w14:paraId="40700DFA" w14:textId="77777777" w:rsidTr="00CE256E">
        <w:trPr>
          <w:trHeight w:val="237"/>
        </w:trPr>
        <w:tc>
          <w:tcPr>
            <w:tcW w:w="1079" w:type="dxa"/>
          </w:tcPr>
          <w:p w14:paraId="4CD3A32A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8</w:t>
            </w:r>
          </w:p>
        </w:tc>
        <w:tc>
          <w:tcPr>
            <w:tcW w:w="1521" w:type="dxa"/>
          </w:tcPr>
          <w:p w14:paraId="6E2766BC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Janith</w:t>
            </w:r>
          </w:p>
        </w:tc>
        <w:tc>
          <w:tcPr>
            <w:tcW w:w="1568" w:type="dxa"/>
          </w:tcPr>
          <w:p w14:paraId="789D2A63" w14:textId="77777777" w:rsidR="00CE256E" w:rsidRPr="0061500D" w:rsidRDefault="00CE256E" w:rsidP="00CE256E">
            <w:pPr>
              <w:spacing w:line="240" w:lineRule="auto"/>
              <w:rPr>
                <w:sz w:val="24"/>
              </w:rPr>
            </w:pPr>
            <w:r w:rsidRPr="0061500D">
              <w:rPr>
                <w:sz w:val="24"/>
              </w:rPr>
              <w:t>5</w:t>
            </w:r>
          </w:p>
        </w:tc>
      </w:tr>
    </w:tbl>
    <w:p w14:paraId="5408A514" w14:textId="3ED6EA7F" w:rsidR="00CC1163" w:rsidRPr="0061500D" w:rsidRDefault="00CC1163" w:rsidP="0061500D">
      <w:pPr>
        <w:jc w:val="both"/>
        <w:rPr>
          <w:b/>
          <w:sz w:val="24"/>
        </w:rPr>
      </w:pPr>
    </w:p>
    <w:p w14:paraId="23617966" w14:textId="0D327B4D" w:rsidR="00CC1163" w:rsidRDefault="00CC1163" w:rsidP="00CC1163">
      <w:pPr>
        <w:ind w:left="720" w:firstLine="720"/>
        <w:jc w:val="both"/>
      </w:pPr>
    </w:p>
    <w:p w14:paraId="706F48A1" w14:textId="74D556A9" w:rsidR="005320AD" w:rsidRDefault="005320AD" w:rsidP="00D51ACE">
      <w:pPr>
        <w:jc w:val="both"/>
      </w:pPr>
    </w:p>
    <w:p w14:paraId="376A8C6D" w14:textId="77777777" w:rsidR="00744CB2" w:rsidRDefault="00744CB2" w:rsidP="00D51ACE">
      <w:pPr>
        <w:jc w:val="both"/>
      </w:pPr>
    </w:p>
    <w:p w14:paraId="6D7B0D8D" w14:textId="2E7E0651" w:rsidR="00CC1163" w:rsidRPr="00D51ACE" w:rsidRDefault="006F7738" w:rsidP="00CE256E">
      <w:pPr>
        <w:pStyle w:val="ListParagraph"/>
        <w:numPr>
          <w:ilvl w:val="0"/>
          <w:numId w:val="11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A25C2E">
        <w:rPr>
          <w:sz w:val="24"/>
        </w:rPr>
        <w:lastRenderedPageBreak/>
        <w:t xml:space="preserve"> </w:t>
      </w:r>
      <w:r w:rsidR="00CC1163" w:rsidRPr="00D51ACE">
        <w:rPr>
          <w:rFonts w:cstheme="minorHAnsi"/>
          <w:sz w:val="24"/>
          <w:szCs w:val="24"/>
        </w:rPr>
        <w:t xml:space="preserve">Delete the manager with ID </w:t>
      </w:r>
      <w:r w:rsidR="00FF6D4F">
        <w:rPr>
          <w:rFonts w:cstheme="minorHAnsi"/>
          <w:sz w:val="24"/>
          <w:szCs w:val="24"/>
        </w:rPr>
        <w:t>8</w:t>
      </w:r>
      <w:r w:rsidR="00CC1163" w:rsidRPr="00D51ACE">
        <w:rPr>
          <w:rFonts w:cstheme="minorHAnsi"/>
          <w:sz w:val="24"/>
          <w:szCs w:val="24"/>
        </w:rPr>
        <w:t>. Observe and explain the result.</w:t>
      </w:r>
    </w:p>
    <w:p w14:paraId="24C3CFB6" w14:textId="29F4F119" w:rsidR="00CC1163" w:rsidRDefault="006F7738" w:rsidP="00CE256E">
      <w:pPr>
        <w:pStyle w:val="ListParagraph"/>
        <w:numPr>
          <w:ilvl w:val="0"/>
          <w:numId w:val="11"/>
        </w:num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D51ACE">
        <w:rPr>
          <w:rFonts w:cstheme="minorHAnsi"/>
          <w:sz w:val="24"/>
          <w:szCs w:val="24"/>
        </w:rPr>
        <w:t xml:space="preserve"> </w:t>
      </w:r>
      <w:r w:rsidR="00CC1163" w:rsidRPr="00D51ACE">
        <w:rPr>
          <w:rFonts w:cstheme="minorHAnsi"/>
          <w:sz w:val="24"/>
          <w:szCs w:val="24"/>
        </w:rPr>
        <w:t xml:space="preserve">Delete the manager with ID </w:t>
      </w:r>
      <w:r w:rsidR="00FF6D4F">
        <w:rPr>
          <w:rFonts w:cstheme="minorHAnsi"/>
          <w:sz w:val="24"/>
          <w:szCs w:val="24"/>
        </w:rPr>
        <w:t>3</w:t>
      </w:r>
      <w:r w:rsidR="00CC1163" w:rsidRPr="00D51ACE">
        <w:rPr>
          <w:rFonts w:cstheme="minorHAnsi"/>
          <w:sz w:val="24"/>
          <w:szCs w:val="24"/>
        </w:rPr>
        <w:t>. Observe and explain the result.</w:t>
      </w:r>
    </w:p>
    <w:p w14:paraId="6FA687EA" w14:textId="5775238D" w:rsidR="00D51ACE" w:rsidRPr="00001F51" w:rsidRDefault="00D51ACE" w:rsidP="00001F51">
      <w:pPr>
        <w:tabs>
          <w:tab w:val="left" w:pos="109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53B931" w14:textId="5E25F643" w:rsidR="00435705" w:rsidRPr="00CE256E" w:rsidRDefault="00CE256E" w:rsidP="006E3899">
      <w:pPr>
        <w:spacing w:after="0" w:line="360" w:lineRule="auto"/>
        <w:jc w:val="both"/>
        <w:rPr>
          <w:b/>
          <w:bCs/>
          <w:sz w:val="24"/>
        </w:rPr>
      </w:pPr>
      <w:r w:rsidRPr="00CE256E">
        <w:rPr>
          <w:b/>
          <w:bCs/>
          <w:sz w:val="24"/>
        </w:rPr>
        <w:t>Section B:</w:t>
      </w:r>
      <w:r w:rsidR="005202B9">
        <w:rPr>
          <w:b/>
          <w:bCs/>
          <w:sz w:val="24"/>
        </w:rPr>
        <w:t xml:space="preserve"> </w:t>
      </w:r>
      <w:r w:rsidR="00F77C09">
        <w:rPr>
          <w:b/>
          <w:bCs/>
          <w:sz w:val="24"/>
        </w:rPr>
        <w:t>Working</w:t>
      </w:r>
      <w:r w:rsidR="005202B9">
        <w:rPr>
          <w:b/>
          <w:bCs/>
          <w:sz w:val="24"/>
        </w:rPr>
        <w:t xml:space="preserve"> with </w:t>
      </w:r>
      <w:r w:rsidR="005F3547">
        <w:rPr>
          <w:b/>
          <w:bCs/>
          <w:sz w:val="24"/>
        </w:rPr>
        <w:t>Options:</w:t>
      </w:r>
      <w:r w:rsidR="00F77C09">
        <w:rPr>
          <w:b/>
          <w:bCs/>
          <w:sz w:val="24"/>
        </w:rPr>
        <w:t xml:space="preserve"> ON DELETE CASC</w:t>
      </w:r>
      <w:r w:rsidR="00E3494F">
        <w:rPr>
          <w:b/>
          <w:bCs/>
          <w:sz w:val="24"/>
        </w:rPr>
        <w:t>A</w:t>
      </w:r>
      <w:r w:rsidR="00F77C09">
        <w:rPr>
          <w:b/>
          <w:bCs/>
          <w:sz w:val="24"/>
        </w:rPr>
        <w:t>DE</w:t>
      </w:r>
    </w:p>
    <w:p w14:paraId="29581045" w14:textId="73192ADB" w:rsidR="00435705" w:rsidRDefault="00C96524" w:rsidP="006E3899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 w:rsidR="00424430">
        <w:rPr>
          <w:b/>
          <w:bCs/>
          <w:sz w:val="24"/>
        </w:rPr>
        <w:t>1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A25C2E">
        <w:rPr>
          <w:sz w:val="24"/>
        </w:rPr>
        <w:t>Alter the table and drop the foreign key constraint on Project table.</w:t>
      </w:r>
    </w:p>
    <w:p w14:paraId="4D155CF0" w14:textId="6B8F8226" w:rsidR="00435705" w:rsidRDefault="0083743F" w:rsidP="006E3899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523BF" wp14:editId="7B80D813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657850" cy="5334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6D489" w14:textId="77777777" w:rsidR="007058D0" w:rsidRPr="007058D0" w:rsidRDefault="007058D0" w:rsidP="007058D0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6C2D8929" w14:textId="46445307" w:rsidR="00930262" w:rsidRPr="007058D0" w:rsidRDefault="007058D0" w:rsidP="007058D0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drop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523B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.85pt;width:445.5pt;height:4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" fillcolor="white [3201]" strokeweight=".5pt">
                <v:textbox>
                  <w:txbxContent>
                    <w:p w14:paraId="06F6D489" w14:textId="77777777" w:rsidR="007058D0" w:rsidRPr="007058D0" w:rsidRDefault="007058D0" w:rsidP="007058D0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6C2D8929" w14:textId="46445307" w:rsidR="00930262" w:rsidRPr="007058D0" w:rsidRDefault="007058D0" w:rsidP="007058D0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drop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A952F" w14:textId="36DD7BAA" w:rsidR="00435705" w:rsidRDefault="00435705" w:rsidP="006E3899">
      <w:pPr>
        <w:spacing w:after="0" w:line="360" w:lineRule="auto"/>
        <w:jc w:val="both"/>
        <w:rPr>
          <w:sz w:val="24"/>
        </w:rPr>
      </w:pPr>
    </w:p>
    <w:p w14:paraId="0938D263" w14:textId="77777777" w:rsidR="00806D02" w:rsidRDefault="00806D02" w:rsidP="006E3899">
      <w:pPr>
        <w:spacing w:after="0" w:line="360" w:lineRule="auto"/>
        <w:jc w:val="both"/>
        <w:rPr>
          <w:b/>
          <w:bCs/>
          <w:sz w:val="24"/>
        </w:rPr>
      </w:pPr>
    </w:p>
    <w:p w14:paraId="0829188C" w14:textId="1E53A049" w:rsidR="008C72D0" w:rsidRDefault="001E27D6" w:rsidP="006E3899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 w:rsidR="00424430">
        <w:rPr>
          <w:b/>
          <w:bCs/>
          <w:sz w:val="24"/>
        </w:rPr>
        <w:t>2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="00CC1163" w:rsidRPr="001E27D6">
        <w:rPr>
          <w:sz w:val="24"/>
        </w:rPr>
        <w:t xml:space="preserve">Now try to Delete the manager with ID 3. </w:t>
      </w:r>
      <w:r w:rsidR="00CC1163" w:rsidRPr="001C5FD5">
        <w:rPr>
          <w:i/>
          <w:iCs/>
          <w:color w:val="FF0000"/>
          <w:sz w:val="24"/>
        </w:rPr>
        <w:t>Observe and explain the result.</w:t>
      </w:r>
    </w:p>
    <w:p w14:paraId="04990BD6" w14:textId="42D9C5F1" w:rsidR="00424430" w:rsidRPr="00424430" w:rsidRDefault="00424430" w:rsidP="006E3899">
      <w:pPr>
        <w:spacing w:after="0" w:line="360" w:lineRule="auto"/>
        <w:jc w:val="both"/>
        <w:rPr>
          <w:b/>
          <w:bCs/>
          <w:sz w:val="24"/>
        </w:rPr>
      </w:pP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3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Delete all the records from Project table.</w:t>
      </w:r>
    </w:p>
    <w:p w14:paraId="6F91FF99" w14:textId="5CFC95D8" w:rsidR="00013B83" w:rsidRPr="0083743F" w:rsidRDefault="00041E95" w:rsidP="006E3899">
      <w:pPr>
        <w:spacing w:after="0" w:line="360" w:lineRule="auto"/>
        <w:jc w:val="both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8BF91" wp14:editId="18579617">
                <wp:simplePos x="0" y="0"/>
                <wp:positionH relativeFrom="margin">
                  <wp:posOffset>-600075</wp:posOffset>
                </wp:positionH>
                <wp:positionV relativeFrom="paragraph">
                  <wp:posOffset>285750</wp:posOffset>
                </wp:positionV>
                <wp:extent cx="6724650" cy="819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F5297" w14:textId="77777777" w:rsidR="00B06187" w:rsidRPr="00B06187" w:rsidRDefault="00B06187" w:rsidP="00B0618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4758FA8E" w14:textId="03702F45" w:rsidR="00013B83" w:rsidRPr="00B06187" w:rsidRDefault="00B06187" w:rsidP="00B06187">
                            <w:pPr>
                              <w:spacing w:after="0"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ADD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 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FOREIGN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KEY 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REFERENCES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ON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DELETE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187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BF91" id="Text Box 3" o:spid="_x0000_s1027" type="#_x0000_t202" style="position:absolute;left:0;text-align:left;margin-left:-47.25pt;margin-top:22.5pt;width:529.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" fillcolor="white [3201]" strokeweight=".5pt">
                <v:textbox>
                  <w:txbxContent>
                    <w:p w14:paraId="25DF5297" w14:textId="77777777" w:rsidR="00B06187" w:rsidRPr="00B06187" w:rsidRDefault="00B06187" w:rsidP="00B0618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4758FA8E" w14:textId="03702F45" w:rsidR="00013B83" w:rsidRPr="00B06187" w:rsidRDefault="00B06187" w:rsidP="00B06187">
                      <w:pPr>
                        <w:spacing w:after="0" w:line="360" w:lineRule="auto"/>
                        <w:rPr>
                          <w:sz w:val="14"/>
                          <w:szCs w:val="14"/>
                        </w:rPr>
                      </w:pP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ADD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 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FOREIGN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KEY 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REFERENCES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ON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DELETE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B06187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CASCADE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43F" w:rsidRPr="00C96524">
        <w:rPr>
          <w:b/>
          <w:bCs/>
          <w:sz w:val="24"/>
        </w:rPr>
        <w:t>Step 0</w:t>
      </w:r>
      <w:r w:rsidR="008C72D0">
        <w:rPr>
          <w:b/>
          <w:bCs/>
          <w:sz w:val="24"/>
        </w:rPr>
        <w:t>4</w:t>
      </w:r>
      <w:r w:rsidR="0083743F" w:rsidRPr="00C96524">
        <w:rPr>
          <w:b/>
          <w:bCs/>
          <w:sz w:val="24"/>
        </w:rPr>
        <w:t>:</w:t>
      </w:r>
      <w:r w:rsidR="0083743F">
        <w:rPr>
          <w:sz w:val="24"/>
        </w:rPr>
        <w:t xml:space="preserve">  </w:t>
      </w:r>
      <w:r w:rsidR="00CC1163" w:rsidRPr="0083743F">
        <w:rPr>
          <w:sz w:val="24"/>
        </w:rPr>
        <w:t xml:space="preserve">Add the foreign key with ON DELETE CASCADE option. </w:t>
      </w:r>
    </w:p>
    <w:p w14:paraId="721AE8DC" w14:textId="4AD15D7E" w:rsidR="00013B83" w:rsidRDefault="00013B83" w:rsidP="006E3899">
      <w:pPr>
        <w:pStyle w:val="ListParagraph"/>
        <w:spacing w:after="0" w:line="360" w:lineRule="auto"/>
        <w:ind w:left="360"/>
        <w:jc w:val="both"/>
        <w:rPr>
          <w:b/>
          <w:sz w:val="24"/>
        </w:rPr>
      </w:pPr>
    </w:p>
    <w:p w14:paraId="529F4FB9" w14:textId="77777777" w:rsidR="00013B83" w:rsidRPr="00013B83" w:rsidRDefault="00013B83" w:rsidP="006E3899">
      <w:pPr>
        <w:spacing w:after="0" w:line="360" w:lineRule="auto"/>
        <w:jc w:val="both"/>
        <w:rPr>
          <w:b/>
          <w:sz w:val="24"/>
        </w:rPr>
      </w:pPr>
    </w:p>
    <w:p w14:paraId="394A9CB9" w14:textId="77777777" w:rsidR="005202B9" w:rsidRDefault="005202B9" w:rsidP="006E3899">
      <w:pPr>
        <w:spacing w:after="0" w:line="360" w:lineRule="auto"/>
        <w:jc w:val="both"/>
        <w:rPr>
          <w:b/>
          <w:bCs/>
          <w:sz w:val="24"/>
        </w:rPr>
      </w:pPr>
    </w:p>
    <w:p w14:paraId="20ACC022" w14:textId="77777777" w:rsidR="00806D02" w:rsidRDefault="00806D02" w:rsidP="006E3899">
      <w:pPr>
        <w:spacing w:after="0" w:line="360" w:lineRule="auto"/>
        <w:jc w:val="both"/>
        <w:rPr>
          <w:b/>
          <w:bCs/>
          <w:sz w:val="24"/>
        </w:rPr>
      </w:pPr>
    </w:p>
    <w:p w14:paraId="231250ED" w14:textId="4974CB6C" w:rsidR="009D7495" w:rsidRPr="00095404" w:rsidRDefault="00095404" w:rsidP="006E3899">
      <w:pPr>
        <w:spacing w:after="0" w:line="360" w:lineRule="auto"/>
        <w:jc w:val="both"/>
        <w:rPr>
          <w:sz w:val="24"/>
        </w:rPr>
      </w:pPr>
      <w:r w:rsidRPr="00095404">
        <w:rPr>
          <w:b/>
          <w:bCs/>
          <w:sz w:val="24"/>
        </w:rPr>
        <w:t>Step 0</w:t>
      </w:r>
      <w:r w:rsidR="00680FC6">
        <w:rPr>
          <w:b/>
          <w:bCs/>
          <w:sz w:val="24"/>
        </w:rPr>
        <w:t>5</w:t>
      </w:r>
      <w:r w:rsidRPr="00095404">
        <w:rPr>
          <w:b/>
          <w:bCs/>
          <w:sz w:val="24"/>
        </w:rPr>
        <w:t>:</w:t>
      </w:r>
      <w:r w:rsidRPr="00095404">
        <w:rPr>
          <w:sz w:val="24"/>
        </w:rPr>
        <w:t xml:space="preserve">  </w:t>
      </w:r>
      <w:r w:rsidR="00CC1163" w:rsidRPr="00095404">
        <w:rPr>
          <w:sz w:val="24"/>
        </w:rPr>
        <w:t xml:space="preserve">Insert data into </w:t>
      </w:r>
      <w:r w:rsidR="009D7495" w:rsidRPr="00095404">
        <w:rPr>
          <w:sz w:val="24"/>
        </w:rPr>
        <w:t>Manager</w:t>
      </w:r>
      <w:r w:rsidR="00CC1163" w:rsidRPr="00095404">
        <w:rPr>
          <w:sz w:val="24"/>
        </w:rPr>
        <w:t xml:space="preserve"> </w:t>
      </w:r>
      <w:r w:rsidR="00E5311A" w:rsidRPr="00095404">
        <w:rPr>
          <w:sz w:val="24"/>
        </w:rPr>
        <w:t>table</w:t>
      </w:r>
      <w:r>
        <w:rPr>
          <w:sz w:val="24"/>
        </w:rPr>
        <w:t xml:space="preserve"> </w:t>
      </w:r>
      <w:r w:rsidR="009D7495" w:rsidRPr="00095404">
        <w:rPr>
          <w:b/>
          <w:bCs/>
          <w:sz w:val="24"/>
        </w:rPr>
        <w:t>(The manager record with ID =3 and ID=8)</w:t>
      </w:r>
      <w:r w:rsidR="00E5311A" w:rsidRPr="00095404">
        <w:rPr>
          <w:b/>
          <w:bCs/>
          <w:sz w:val="24"/>
        </w:rPr>
        <w:t xml:space="preserve"> </w:t>
      </w:r>
      <w:r w:rsidR="00E5311A" w:rsidRPr="00095404">
        <w:rPr>
          <w:sz w:val="24"/>
        </w:rPr>
        <w:t>and Project Table.</w:t>
      </w:r>
    </w:p>
    <w:p w14:paraId="7A7596E0" w14:textId="6A18AB61" w:rsidR="00CC1163" w:rsidRDefault="00F77C09" w:rsidP="006E3899">
      <w:pPr>
        <w:spacing w:after="0" w:line="360" w:lineRule="auto"/>
        <w:jc w:val="both"/>
        <w:rPr>
          <w:i/>
          <w:iCs/>
          <w:color w:val="FF0000"/>
          <w:sz w:val="24"/>
        </w:rPr>
      </w:pPr>
      <w:r w:rsidRPr="00F77C09">
        <w:rPr>
          <w:b/>
          <w:bCs/>
          <w:sz w:val="24"/>
        </w:rPr>
        <w:t>Step 0</w:t>
      </w:r>
      <w:r w:rsidR="006E3899">
        <w:rPr>
          <w:b/>
          <w:bCs/>
          <w:sz w:val="24"/>
        </w:rPr>
        <w:t>6</w:t>
      </w:r>
      <w:r w:rsidRPr="00F77C09">
        <w:rPr>
          <w:b/>
          <w:bCs/>
          <w:sz w:val="24"/>
        </w:rPr>
        <w:t>:</w:t>
      </w:r>
      <w:r w:rsidRPr="00F77C09">
        <w:rPr>
          <w:sz w:val="24"/>
        </w:rPr>
        <w:t xml:space="preserve">  </w:t>
      </w:r>
      <w:r w:rsidR="009D7495" w:rsidRPr="00F77C09">
        <w:rPr>
          <w:sz w:val="24"/>
        </w:rPr>
        <w:t>Now d</w:t>
      </w:r>
      <w:r w:rsidR="00CC1163" w:rsidRPr="00F77C09">
        <w:rPr>
          <w:sz w:val="24"/>
        </w:rPr>
        <w:t xml:space="preserve">elete the </w:t>
      </w:r>
      <w:r w:rsidR="009D7495" w:rsidRPr="00F77C09">
        <w:rPr>
          <w:sz w:val="24"/>
        </w:rPr>
        <w:t>M</w:t>
      </w:r>
      <w:r w:rsidR="00CC1163" w:rsidRPr="00F77C09">
        <w:rPr>
          <w:sz w:val="24"/>
        </w:rPr>
        <w:t xml:space="preserve">anager with ID 3. </w:t>
      </w:r>
      <w:r w:rsidR="00E5311A" w:rsidRPr="00F77C09">
        <w:rPr>
          <w:sz w:val="24"/>
        </w:rPr>
        <w:t>Then s</w:t>
      </w:r>
      <w:r w:rsidR="00CC1163" w:rsidRPr="00F77C09">
        <w:rPr>
          <w:sz w:val="24"/>
        </w:rPr>
        <w:t xml:space="preserve">elect all data from both tables. </w:t>
      </w:r>
      <w:r w:rsidR="00CC1163" w:rsidRPr="006E3899">
        <w:rPr>
          <w:i/>
          <w:iCs/>
          <w:color w:val="FF0000"/>
          <w:sz w:val="24"/>
        </w:rPr>
        <w:t>Observe and explain the result.</w:t>
      </w:r>
    </w:p>
    <w:p w14:paraId="3BD73CFE" w14:textId="7FD8731C" w:rsidR="00B05FAE" w:rsidRPr="006E3899" w:rsidRDefault="00B05FAE" w:rsidP="006E3899">
      <w:pPr>
        <w:spacing w:after="0" w:line="360" w:lineRule="auto"/>
        <w:jc w:val="both"/>
        <w:rPr>
          <w:i/>
          <w:iCs/>
          <w:color w:val="FF0000"/>
          <w:sz w:val="24"/>
        </w:rPr>
      </w:pPr>
      <w:r w:rsidRPr="00F77C09">
        <w:rPr>
          <w:b/>
          <w:bCs/>
          <w:sz w:val="24"/>
        </w:rPr>
        <w:t>Step 0</w:t>
      </w:r>
      <w:r>
        <w:rPr>
          <w:b/>
          <w:bCs/>
          <w:sz w:val="24"/>
        </w:rPr>
        <w:t>7</w:t>
      </w:r>
      <w:r w:rsidRPr="00F77C09">
        <w:rPr>
          <w:b/>
          <w:bCs/>
          <w:sz w:val="24"/>
        </w:rPr>
        <w:t>:</w:t>
      </w:r>
      <w:r w:rsidRPr="00F77C09">
        <w:rPr>
          <w:sz w:val="24"/>
        </w:rPr>
        <w:t xml:space="preserve">  </w:t>
      </w:r>
      <w:r>
        <w:rPr>
          <w:sz w:val="24"/>
        </w:rPr>
        <w:t>Inset the Manager record with ID is 3.</w:t>
      </w:r>
    </w:p>
    <w:p w14:paraId="40312D0C" w14:textId="399A05A5" w:rsidR="00F77C09" w:rsidRPr="00BE28A4" w:rsidRDefault="00F77C09" w:rsidP="00BE28A4">
      <w:pPr>
        <w:spacing w:after="0" w:line="480" w:lineRule="auto"/>
        <w:jc w:val="both"/>
        <w:rPr>
          <w:sz w:val="24"/>
        </w:rPr>
      </w:pPr>
    </w:p>
    <w:p w14:paraId="64D7598A" w14:textId="1459716A" w:rsidR="00F77C09" w:rsidRDefault="00F77C09" w:rsidP="009D7495">
      <w:pPr>
        <w:pStyle w:val="ListParagraph"/>
        <w:spacing w:after="0" w:line="480" w:lineRule="auto"/>
        <w:ind w:left="360"/>
        <w:jc w:val="both"/>
        <w:rPr>
          <w:sz w:val="24"/>
        </w:rPr>
      </w:pPr>
    </w:p>
    <w:p w14:paraId="4660BD82" w14:textId="08530171" w:rsidR="005F3547" w:rsidRDefault="005F3547" w:rsidP="009D7495">
      <w:pPr>
        <w:pStyle w:val="ListParagraph"/>
        <w:spacing w:after="0" w:line="480" w:lineRule="auto"/>
        <w:ind w:left="360"/>
        <w:jc w:val="both"/>
        <w:rPr>
          <w:sz w:val="24"/>
        </w:rPr>
      </w:pPr>
    </w:p>
    <w:p w14:paraId="736AFE06" w14:textId="6AA0324D" w:rsidR="005F3547" w:rsidRDefault="005F3547" w:rsidP="009D7495">
      <w:pPr>
        <w:pStyle w:val="ListParagraph"/>
        <w:spacing w:after="0" w:line="480" w:lineRule="auto"/>
        <w:ind w:left="360"/>
        <w:jc w:val="both"/>
        <w:rPr>
          <w:sz w:val="24"/>
        </w:rPr>
      </w:pPr>
    </w:p>
    <w:p w14:paraId="1EB69335" w14:textId="5D3A2CEC" w:rsidR="005F3547" w:rsidRDefault="005F3547" w:rsidP="009D7495">
      <w:pPr>
        <w:pStyle w:val="ListParagraph"/>
        <w:spacing w:after="0" w:line="480" w:lineRule="auto"/>
        <w:ind w:left="360"/>
        <w:jc w:val="both"/>
        <w:rPr>
          <w:sz w:val="24"/>
        </w:rPr>
      </w:pPr>
    </w:p>
    <w:p w14:paraId="1BDA3D51" w14:textId="1E6F0F44" w:rsidR="005F3547" w:rsidRDefault="005F3547" w:rsidP="009D7495">
      <w:pPr>
        <w:pStyle w:val="ListParagraph"/>
        <w:spacing w:after="0" w:line="480" w:lineRule="auto"/>
        <w:ind w:left="360"/>
        <w:jc w:val="both"/>
        <w:rPr>
          <w:sz w:val="24"/>
        </w:rPr>
      </w:pPr>
    </w:p>
    <w:p w14:paraId="266A16FA" w14:textId="77777777" w:rsidR="006E3899" w:rsidRPr="001C5FD5" w:rsidRDefault="006E3899" w:rsidP="001C5FD5">
      <w:pPr>
        <w:spacing w:after="0" w:line="480" w:lineRule="auto"/>
        <w:jc w:val="both"/>
        <w:rPr>
          <w:sz w:val="24"/>
        </w:rPr>
      </w:pPr>
    </w:p>
    <w:p w14:paraId="41AB8356" w14:textId="24C7D524" w:rsidR="005F3547" w:rsidRPr="00CE256E" w:rsidRDefault="005F3547" w:rsidP="005F3547">
      <w:pPr>
        <w:spacing w:after="0" w:line="480" w:lineRule="auto"/>
        <w:jc w:val="both"/>
        <w:rPr>
          <w:b/>
          <w:bCs/>
          <w:sz w:val="24"/>
        </w:rPr>
      </w:pPr>
      <w:r w:rsidRPr="00CE256E">
        <w:rPr>
          <w:b/>
          <w:bCs/>
          <w:sz w:val="24"/>
        </w:rPr>
        <w:lastRenderedPageBreak/>
        <w:t xml:space="preserve">Section </w:t>
      </w:r>
      <w:r>
        <w:rPr>
          <w:b/>
          <w:bCs/>
          <w:sz w:val="24"/>
        </w:rPr>
        <w:t>C</w:t>
      </w:r>
      <w:r w:rsidRPr="00CE256E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Working with Options: ON DELETE </w:t>
      </w:r>
      <w:r w:rsidR="00D871F9">
        <w:rPr>
          <w:b/>
          <w:bCs/>
          <w:sz w:val="24"/>
        </w:rPr>
        <w:t>SET NULL</w:t>
      </w:r>
    </w:p>
    <w:p w14:paraId="6BDA4997" w14:textId="59DCDA1D" w:rsidR="005F3547" w:rsidRDefault="005F3547" w:rsidP="005F3547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 w:rsidR="00806D02">
        <w:rPr>
          <w:b/>
          <w:bCs/>
          <w:sz w:val="24"/>
        </w:rPr>
        <w:t>1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A25C2E">
        <w:rPr>
          <w:sz w:val="24"/>
        </w:rPr>
        <w:t>Alter the table and drop the foreign key constraint on Project table.</w:t>
      </w:r>
    </w:p>
    <w:p w14:paraId="30460D68" w14:textId="77777777" w:rsidR="005F3547" w:rsidRDefault="005F3547" w:rsidP="005F3547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DBE7B" wp14:editId="071138F2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657850" cy="533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878A0" w14:textId="77777777" w:rsidR="005F3547" w:rsidRPr="007058D0" w:rsidRDefault="005F3547" w:rsidP="005F354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4CD870D5" w14:textId="77777777" w:rsidR="005F3547" w:rsidRPr="007058D0" w:rsidRDefault="005F3547" w:rsidP="005F3547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drop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BE7B" id="Text Box 2" o:spid="_x0000_s1028" type="#_x0000_t202" style="position:absolute;left:0;text-align:left;margin-left:0;margin-top:.85pt;width:445.5pt;height:4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" fillcolor="white [3201]" strokeweight=".5pt">
                <v:textbox>
                  <w:txbxContent>
                    <w:p w14:paraId="331878A0" w14:textId="77777777" w:rsidR="005F3547" w:rsidRPr="007058D0" w:rsidRDefault="005F3547" w:rsidP="005F354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4CD870D5" w14:textId="77777777" w:rsidR="005F3547" w:rsidRPr="007058D0" w:rsidRDefault="005F3547" w:rsidP="005F3547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drop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A2B5C" w14:textId="77777777" w:rsidR="005F3547" w:rsidRDefault="005F3547" w:rsidP="005F3547">
      <w:pPr>
        <w:spacing w:after="0" w:line="480" w:lineRule="auto"/>
        <w:jc w:val="both"/>
        <w:rPr>
          <w:sz w:val="24"/>
        </w:rPr>
      </w:pPr>
    </w:p>
    <w:p w14:paraId="471E72F7" w14:textId="5F47A716" w:rsidR="005F3547" w:rsidRDefault="005F3547" w:rsidP="005F3547">
      <w:pPr>
        <w:spacing w:after="0" w:line="48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 w:rsidR="00B05FAE">
        <w:rPr>
          <w:b/>
          <w:bCs/>
          <w:sz w:val="24"/>
        </w:rPr>
        <w:t>2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1E27D6">
        <w:rPr>
          <w:sz w:val="24"/>
        </w:rPr>
        <w:t xml:space="preserve">Now try to Delete the manager with ID 3. </w:t>
      </w:r>
      <w:r w:rsidRPr="001C5FD5">
        <w:rPr>
          <w:i/>
          <w:iCs/>
          <w:color w:val="FF0000"/>
          <w:sz w:val="24"/>
        </w:rPr>
        <w:t>Observe and explain the result.</w:t>
      </w:r>
    </w:p>
    <w:p w14:paraId="5AE1E0B7" w14:textId="2D659DCB" w:rsidR="00B05FAE" w:rsidRPr="00B05FAE" w:rsidRDefault="00B05FAE" w:rsidP="00B05FAE">
      <w:pPr>
        <w:spacing w:after="0" w:line="360" w:lineRule="auto"/>
        <w:jc w:val="both"/>
        <w:rPr>
          <w:b/>
          <w:bCs/>
          <w:sz w:val="24"/>
        </w:rPr>
      </w:pP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3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Delete all the records from Project table.</w:t>
      </w:r>
    </w:p>
    <w:p w14:paraId="762D4206" w14:textId="3F2123E7" w:rsidR="005F3547" w:rsidRPr="0083743F" w:rsidRDefault="00041E95" w:rsidP="005F3547">
      <w:pPr>
        <w:spacing w:after="0" w:line="480" w:lineRule="auto"/>
        <w:jc w:val="both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26199" wp14:editId="120B1433">
                <wp:simplePos x="0" y="0"/>
                <wp:positionH relativeFrom="margin">
                  <wp:align>center</wp:align>
                </wp:positionH>
                <wp:positionV relativeFrom="paragraph">
                  <wp:posOffset>361315</wp:posOffset>
                </wp:positionV>
                <wp:extent cx="6800850" cy="8191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C0138" w14:textId="77777777" w:rsidR="00AC1462" w:rsidRPr="00AC1462" w:rsidRDefault="00AC1462" w:rsidP="00AC1462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53A08FB3" w14:textId="56D79989" w:rsidR="005F3547" w:rsidRPr="00AC1462" w:rsidRDefault="00AC1462" w:rsidP="00AC146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ADD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FOREIGN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KEY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REFERENCES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ON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DELETE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SET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1462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6199" id="Text Box 8" o:spid="_x0000_s1029" type="#_x0000_t202" style="position:absolute;left:0;text-align:left;margin-left:0;margin-top:28.45pt;width:535.5pt;height:64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" fillcolor="white [3201]" strokeweight=".5pt">
                <v:textbox>
                  <w:txbxContent>
                    <w:p w14:paraId="384C0138" w14:textId="77777777" w:rsidR="00AC1462" w:rsidRPr="00AC1462" w:rsidRDefault="00AC1462" w:rsidP="00AC1462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53A08FB3" w14:textId="56D79989" w:rsidR="005F3547" w:rsidRPr="00AC1462" w:rsidRDefault="00AC1462" w:rsidP="00AC1462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ADD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FOREIGN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KEY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REFERENCES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ON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DELETE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SET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AC1462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547" w:rsidRPr="00C96524">
        <w:rPr>
          <w:b/>
          <w:bCs/>
          <w:sz w:val="24"/>
        </w:rPr>
        <w:t>Step 0</w:t>
      </w:r>
      <w:r w:rsidR="006E3899">
        <w:rPr>
          <w:b/>
          <w:bCs/>
          <w:sz w:val="24"/>
        </w:rPr>
        <w:t>4</w:t>
      </w:r>
      <w:r w:rsidR="005F3547" w:rsidRPr="00C96524">
        <w:rPr>
          <w:b/>
          <w:bCs/>
          <w:sz w:val="24"/>
        </w:rPr>
        <w:t>:</w:t>
      </w:r>
      <w:r w:rsidR="005F3547">
        <w:rPr>
          <w:sz w:val="24"/>
        </w:rPr>
        <w:t xml:space="preserve">  </w:t>
      </w:r>
      <w:r w:rsidR="005F3547" w:rsidRPr="0083743F">
        <w:rPr>
          <w:sz w:val="24"/>
        </w:rPr>
        <w:t xml:space="preserve">Add the foreign key with ON DELETE </w:t>
      </w:r>
      <w:r w:rsidR="007C136E">
        <w:rPr>
          <w:sz w:val="24"/>
        </w:rPr>
        <w:t>SET NULL</w:t>
      </w:r>
      <w:r w:rsidR="005F3547" w:rsidRPr="0083743F">
        <w:rPr>
          <w:sz w:val="24"/>
        </w:rPr>
        <w:t xml:space="preserve"> option. </w:t>
      </w:r>
    </w:p>
    <w:p w14:paraId="414AC748" w14:textId="08BFBF78" w:rsidR="005F3547" w:rsidRPr="0083743F" w:rsidRDefault="005F3547" w:rsidP="005F3547">
      <w:pPr>
        <w:pStyle w:val="ListParagraph"/>
        <w:spacing w:after="0" w:line="480" w:lineRule="auto"/>
        <w:ind w:left="360"/>
        <w:jc w:val="both"/>
        <w:rPr>
          <w:b/>
          <w:color w:val="FF0000"/>
          <w:sz w:val="24"/>
        </w:rPr>
      </w:pPr>
    </w:p>
    <w:p w14:paraId="6CCBEC98" w14:textId="77777777" w:rsidR="005F3547" w:rsidRDefault="005F3547" w:rsidP="005F3547">
      <w:pPr>
        <w:pStyle w:val="ListParagraph"/>
        <w:spacing w:after="0" w:line="480" w:lineRule="auto"/>
        <w:ind w:left="360"/>
        <w:jc w:val="both"/>
        <w:rPr>
          <w:b/>
          <w:sz w:val="24"/>
        </w:rPr>
      </w:pPr>
    </w:p>
    <w:p w14:paraId="53D939BD" w14:textId="77777777" w:rsidR="005F3547" w:rsidRDefault="005F3547" w:rsidP="005F3547">
      <w:pPr>
        <w:spacing w:after="0" w:line="360" w:lineRule="auto"/>
        <w:jc w:val="both"/>
        <w:rPr>
          <w:b/>
          <w:bCs/>
          <w:sz w:val="24"/>
        </w:rPr>
      </w:pPr>
    </w:p>
    <w:p w14:paraId="4F88D7D5" w14:textId="735AEC03" w:rsidR="005F3547" w:rsidRPr="00095404" w:rsidRDefault="005F3547" w:rsidP="005F3547">
      <w:pPr>
        <w:spacing w:after="0" w:line="360" w:lineRule="auto"/>
        <w:jc w:val="both"/>
        <w:rPr>
          <w:sz w:val="24"/>
        </w:rPr>
      </w:pPr>
      <w:r w:rsidRPr="00095404">
        <w:rPr>
          <w:b/>
          <w:bCs/>
          <w:sz w:val="24"/>
        </w:rPr>
        <w:t>Step 0</w:t>
      </w:r>
      <w:r w:rsidR="00B05FAE">
        <w:rPr>
          <w:b/>
          <w:bCs/>
          <w:sz w:val="24"/>
        </w:rPr>
        <w:t>5</w:t>
      </w:r>
      <w:r w:rsidRPr="00095404">
        <w:rPr>
          <w:b/>
          <w:bCs/>
          <w:sz w:val="24"/>
        </w:rPr>
        <w:t>:</w:t>
      </w:r>
      <w:r w:rsidRPr="00095404">
        <w:rPr>
          <w:sz w:val="24"/>
        </w:rPr>
        <w:t xml:space="preserve">  Insert data into Manager table</w:t>
      </w:r>
      <w:r>
        <w:rPr>
          <w:sz w:val="24"/>
        </w:rPr>
        <w:t xml:space="preserve"> </w:t>
      </w:r>
      <w:r w:rsidRPr="00095404">
        <w:rPr>
          <w:b/>
          <w:bCs/>
          <w:sz w:val="24"/>
        </w:rPr>
        <w:t xml:space="preserve">(The manager record with ID =3) </w:t>
      </w:r>
      <w:r w:rsidRPr="00095404">
        <w:rPr>
          <w:sz w:val="24"/>
        </w:rPr>
        <w:t>and Project Table.</w:t>
      </w:r>
    </w:p>
    <w:p w14:paraId="4FCCEDDB" w14:textId="0A488A1D" w:rsidR="005F3547" w:rsidRPr="00F77C09" w:rsidRDefault="005F3547" w:rsidP="005F3547">
      <w:pPr>
        <w:spacing w:after="0" w:line="360" w:lineRule="auto"/>
        <w:jc w:val="both"/>
        <w:rPr>
          <w:sz w:val="24"/>
        </w:rPr>
      </w:pPr>
      <w:r w:rsidRPr="00F77C09">
        <w:rPr>
          <w:b/>
          <w:bCs/>
          <w:sz w:val="24"/>
        </w:rPr>
        <w:t>Step 0</w:t>
      </w:r>
      <w:r w:rsidR="00B05FAE">
        <w:rPr>
          <w:b/>
          <w:bCs/>
          <w:sz w:val="24"/>
        </w:rPr>
        <w:t>6</w:t>
      </w:r>
      <w:r w:rsidRPr="00F77C09">
        <w:rPr>
          <w:b/>
          <w:bCs/>
          <w:sz w:val="24"/>
        </w:rPr>
        <w:t>:</w:t>
      </w:r>
      <w:r w:rsidRPr="00F77C09">
        <w:rPr>
          <w:sz w:val="24"/>
        </w:rPr>
        <w:t xml:space="preserve">  Now delete the Manager with ID 3. Then select all data from both tables. </w:t>
      </w:r>
      <w:r w:rsidRPr="00B05FAE">
        <w:rPr>
          <w:i/>
          <w:iCs/>
          <w:color w:val="FF0000"/>
          <w:sz w:val="24"/>
        </w:rPr>
        <w:t>Observe and explain the result</w:t>
      </w:r>
      <w:r w:rsidRPr="00F77C09">
        <w:rPr>
          <w:i/>
          <w:iCs/>
          <w:sz w:val="24"/>
        </w:rPr>
        <w:t>.</w:t>
      </w:r>
    </w:p>
    <w:p w14:paraId="6702EF58" w14:textId="77777777" w:rsidR="00603605" w:rsidRPr="006E3899" w:rsidRDefault="00603605" w:rsidP="00603605">
      <w:pPr>
        <w:spacing w:after="0" w:line="360" w:lineRule="auto"/>
        <w:jc w:val="both"/>
        <w:rPr>
          <w:i/>
          <w:iCs/>
          <w:color w:val="FF0000"/>
          <w:sz w:val="24"/>
        </w:rPr>
      </w:pPr>
      <w:r w:rsidRPr="00F77C09">
        <w:rPr>
          <w:b/>
          <w:bCs/>
          <w:sz w:val="24"/>
        </w:rPr>
        <w:t>Step 0</w:t>
      </w:r>
      <w:r>
        <w:rPr>
          <w:b/>
          <w:bCs/>
          <w:sz w:val="24"/>
        </w:rPr>
        <w:t>7</w:t>
      </w:r>
      <w:r w:rsidRPr="00F77C09">
        <w:rPr>
          <w:b/>
          <w:bCs/>
          <w:sz w:val="24"/>
        </w:rPr>
        <w:t>:</w:t>
      </w:r>
      <w:r w:rsidRPr="00F77C09">
        <w:rPr>
          <w:sz w:val="24"/>
        </w:rPr>
        <w:t xml:space="preserve">  </w:t>
      </w:r>
      <w:r>
        <w:rPr>
          <w:sz w:val="24"/>
        </w:rPr>
        <w:t>Inset the Manager record with ID is 3.</w:t>
      </w:r>
    </w:p>
    <w:p w14:paraId="2B5D3DCC" w14:textId="77777777" w:rsidR="005F3547" w:rsidRPr="00603605" w:rsidRDefault="005F3547" w:rsidP="00603605">
      <w:pPr>
        <w:spacing w:after="0" w:line="480" w:lineRule="auto"/>
        <w:jc w:val="both"/>
        <w:rPr>
          <w:sz w:val="24"/>
        </w:rPr>
      </w:pPr>
    </w:p>
    <w:p w14:paraId="04504A4F" w14:textId="77777777" w:rsidR="00F77C09" w:rsidRPr="00013B83" w:rsidRDefault="00F77C09" w:rsidP="009D7495">
      <w:pPr>
        <w:pStyle w:val="ListParagraph"/>
        <w:spacing w:after="0" w:line="480" w:lineRule="auto"/>
        <w:ind w:left="360"/>
        <w:jc w:val="both"/>
        <w:rPr>
          <w:sz w:val="24"/>
        </w:rPr>
      </w:pPr>
    </w:p>
    <w:p w14:paraId="57552778" w14:textId="155B6E2F" w:rsidR="009D7495" w:rsidRDefault="009D7495" w:rsidP="009D7495">
      <w:pPr>
        <w:spacing w:after="0" w:line="480" w:lineRule="auto"/>
        <w:jc w:val="both"/>
        <w:rPr>
          <w:sz w:val="24"/>
        </w:rPr>
      </w:pPr>
    </w:p>
    <w:p w14:paraId="6F9EC39C" w14:textId="38C31CE7" w:rsidR="00D00D83" w:rsidRDefault="00D00D83" w:rsidP="009D7495">
      <w:pPr>
        <w:spacing w:after="0" w:line="480" w:lineRule="auto"/>
        <w:jc w:val="both"/>
        <w:rPr>
          <w:sz w:val="24"/>
        </w:rPr>
      </w:pPr>
    </w:p>
    <w:p w14:paraId="30388CAE" w14:textId="5C0FDBC3" w:rsidR="00D00D83" w:rsidRDefault="00D00D83" w:rsidP="009D7495">
      <w:pPr>
        <w:spacing w:after="0" w:line="480" w:lineRule="auto"/>
        <w:jc w:val="both"/>
        <w:rPr>
          <w:sz w:val="24"/>
        </w:rPr>
      </w:pPr>
    </w:p>
    <w:p w14:paraId="676EBAA1" w14:textId="1DFA96D2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3178B215" w14:textId="0CA23B8C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46D33131" w14:textId="77777777" w:rsidR="009D60F5" w:rsidRDefault="009D60F5" w:rsidP="009D7495">
      <w:pPr>
        <w:spacing w:after="0" w:line="480" w:lineRule="auto"/>
        <w:jc w:val="both"/>
        <w:rPr>
          <w:sz w:val="24"/>
        </w:rPr>
      </w:pPr>
    </w:p>
    <w:p w14:paraId="10AB75A2" w14:textId="1CCC72F0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4B5E2D88" w14:textId="770590F2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585D12D0" w14:textId="26C14068" w:rsidR="00E83FDF" w:rsidRPr="00CE256E" w:rsidRDefault="00E83FDF" w:rsidP="00E83FDF">
      <w:pPr>
        <w:spacing w:after="0" w:line="480" w:lineRule="auto"/>
        <w:jc w:val="both"/>
        <w:rPr>
          <w:b/>
          <w:bCs/>
          <w:sz w:val="24"/>
        </w:rPr>
      </w:pPr>
      <w:r w:rsidRPr="00CE256E">
        <w:rPr>
          <w:b/>
          <w:bCs/>
          <w:sz w:val="24"/>
        </w:rPr>
        <w:lastRenderedPageBreak/>
        <w:t xml:space="preserve">Section </w:t>
      </w:r>
      <w:r w:rsidR="00A062CE">
        <w:rPr>
          <w:b/>
          <w:bCs/>
          <w:sz w:val="24"/>
        </w:rPr>
        <w:t>D</w:t>
      </w:r>
      <w:r w:rsidRPr="00CE256E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Working with Options: ON DELETE SET DEFAULT</w:t>
      </w:r>
    </w:p>
    <w:p w14:paraId="2EA88FEE" w14:textId="77777777" w:rsidR="009C1D18" w:rsidRDefault="009C1D18" w:rsidP="009C1D18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1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A25C2E">
        <w:rPr>
          <w:sz w:val="24"/>
        </w:rPr>
        <w:t>Alter the table and drop the foreign key constraint on Project table.</w:t>
      </w:r>
    </w:p>
    <w:p w14:paraId="13A66A31" w14:textId="77777777" w:rsidR="009C1D18" w:rsidRDefault="009C1D18" w:rsidP="009C1D18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9CDBC" wp14:editId="2286704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657850" cy="5334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A37E1" w14:textId="77777777" w:rsidR="009C1D18" w:rsidRPr="007058D0" w:rsidRDefault="009C1D18" w:rsidP="009C1D1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45BE82C3" w14:textId="77777777" w:rsidR="009C1D18" w:rsidRPr="007058D0" w:rsidRDefault="009C1D18" w:rsidP="009C1D18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drop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CDBC" id="Text Box 11" o:spid="_x0000_s1030" type="#_x0000_t202" style="position:absolute;left:0;text-align:left;margin-left:0;margin-top:.85pt;width:445.5pt;height:4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" fillcolor="white [3201]" strokeweight=".5pt">
                <v:textbox>
                  <w:txbxContent>
                    <w:p w14:paraId="227A37E1" w14:textId="77777777" w:rsidR="009C1D18" w:rsidRPr="007058D0" w:rsidRDefault="009C1D18" w:rsidP="009C1D1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45BE82C3" w14:textId="77777777" w:rsidR="009C1D18" w:rsidRPr="007058D0" w:rsidRDefault="009C1D18" w:rsidP="009C1D18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drop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48D46" w14:textId="77777777" w:rsidR="009C1D18" w:rsidRDefault="009C1D18" w:rsidP="009C1D18">
      <w:pPr>
        <w:spacing w:after="0" w:line="480" w:lineRule="auto"/>
        <w:jc w:val="both"/>
        <w:rPr>
          <w:sz w:val="24"/>
        </w:rPr>
      </w:pPr>
    </w:p>
    <w:p w14:paraId="4AECAE77" w14:textId="77777777" w:rsidR="009C1D18" w:rsidRDefault="009C1D18" w:rsidP="009C1D18">
      <w:pPr>
        <w:spacing w:after="0" w:line="48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2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1E27D6">
        <w:rPr>
          <w:sz w:val="24"/>
        </w:rPr>
        <w:t xml:space="preserve">Now try to Delete the manager with ID 3. </w:t>
      </w:r>
      <w:r w:rsidRPr="001C5FD5">
        <w:rPr>
          <w:i/>
          <w:iCs/>
          <w:color w:val="FF0000"/>
          <w:sz w:val="24"/>
        </w:rPr>
        <w:t>Observe and explain the result.</w:t>
      </w:r>
    </w:p>
    <w:p w14:paraId="74EDE4C4" w14:textId="77777777" w:rsidR="009C1D18" w:rsidRPr="00B05FAE" w:rsidRDefault="009C1D18" w:rsidP="009C1D18">
      <w:pPr>
        <w:spacing w:after="0" w:line="360" w:lineRule="auto"/>
        <w:jc w:val="both"/>
        <w:rPr>
          <w:b/>
          <w:bCs/>
          <w:sz w:val="24"/>
        </w:rPr>
      </w:pP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3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Delete all the records from Project table.</w:t>
      </w:r>
    </w:p>
    <w:p w14:paraId="656E35BA" w14:textId="62AF2D8C" w:rsidR="009C1D18" w:rsidRPr="0083743F" w:rsidRDefault="00041E95" w:rsidP="009C1D18">
      <w:pPr>
        <w:spacing w:after="0" w:line="480" w:lineRule="auto"/>
        <w:jc w:val="both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F0CFF" wp14:editId="66AF6399">
                <wp:simplePos x="0" y="0"/>
                <wp:positionH relativeFrom="margin">
                  <wp:posOffset>-400050</wp:posOffset>
                </wp:positionH>
                <wp:positionV relativeFrom="paragraph">
                  <wp:posOffset>437515</wp:posOffset>
                </wp:positionV>
                <wp:extent cx="6810375" cy="8001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F0370" w14:textId="77777777" w:rsidR="00041E95" w:rsidRPr="00041E95" w:rsidRDefault="00041E95" w:rsidP="00041E95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1E9E0167" w14:textId="05C3B82F" w:rsidR="009C1D18" w:rsidRPr="00041E95" w:rsidRDefault="00041E95" w:rsidP="00041E95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ADD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FOREIGN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KEY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REFERENCES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ON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DELETE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SET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0CFF" id="Text Box 12" o:spid="_x0000_s1031" type="#_x0000_t202" style="position:absolute;left:0;text-align:left;margin-left:-31.5pt;margin-top:34.45pt;width:536.25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" fillcolor="white [3201]" strokeweight=".5pt">
                <v:textbox>
                  <w:txbxContent>
                    <w:p w14:paraId="29CF0370" w14:textId="77777777" w:rsidR="00041E95" w:rsidRPr="00041E95" w:rsidRDefault="00041E95" w:rsidP="00041E95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1E9E0167" w14:textId="05C3B82F" w:rsidR="009C1D18" w:rsidRPr="00041E95" w:rsidRDefault="00041E95" w:rsidP="00041E95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ADD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FOREIGN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KEY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REFERENCES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ON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DELETE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SET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D18" w:rsidRPr="00C96524">
        <w:rPr>
          <w:b/>
          <w:bCs/>
          <w:sz w:val="24"/>
        </w:rPr>
        <w:t>Step 0</w:t>
      </w:r>
      <w:r w:rsidR="009C1D18">
        <w:rPr>
          <w:b/>
          <w:bCs/>
          <w:sz w:val="24"/>
        </w:rPr>
        <w:t>4</w:t>
      </w:r>
      <w:r w:rsidR="009C1D18" w:rsidRPr="00C96524">
        <w:rPr>
          <w:b/>
          <w:bCs/>
          <w:sz w:val="24"/>
        </w:rPr>
        <w:t>:</w:t>
      </w:r>
      <w:r w:rsidR="009C1D18">
        <w:rPr>
          <w:sz w:val="24"/>
        </w:rPr>
        <w:t xml:space="preserve">  </w:t>
      </w:r>
      <w:r w:rsidR="009C1D18" w:rsidRPr="0083743F">
        <w:rPr>
          <w:sz w:val="24"/>
        </w:rPr>
        <w:t xml:space="preserve">Add the foreign key with ON DELETE </w:t>
      </w:r>
      <w:r w:rsidR="009C1D18">
        <w:rPr>
          <w:sz w:val="24"/>
        </w:rPr>
        <w:t>SET DEFAU</w:t>
      </w:r>
      <w:r w:rsidR="00963D11">
        <w:rPr>
          <w:sz w:val="24"/>
        </w:rPr>
        <w:t>LT</w:t>
      </w:r>
      <w:r w:rsidR="009C1D18" w:rsidRPr="0083743F">
        <w:rPr>
          <w:sz w:val="24"/>
        </w:rPr>
        <w:t xml:space="preserve"> option. </w:t>
      </w:r>
    </w:p>
    <w:p w14:paraId="50100A98" w14:textId="0368B332" w:rsidR="009C1D18" w:rsidRPr="0083743F" w:rsidRDefault="009C1D18" w:rsidP="009C1D18">
      <w:pPr>
        <w:pStyle w:val="ListParagraph"/>
        <w:spacing w:after="0" w:line="480" w:lineRule="auto"/>
        <w:ind w:left="360"/>
        <w:jc w:val="both"/>
        <w:rPr>
          <w:b/>
          <w:color w:val="FF0000"/>
          <w:sz w:val="24"/>
        </w:rPr>
      </w:pPr>
    </w:p>
    <w:p w14:paraId="127343E3" w14:textId="3A8803E9" w:rsidR="009C1D18" w:rsidRDefault="009C1D18" w:rsidP="009C1D18">
      <w:pPr>
        <w:pStyle w:val="ListParagraph"/>
        <w:spacing w:after="0" w:line="480" w:lineRule="auto"/>
        <w:ind w:left="360"/>
        <w:jc w:val="both"/>
        <w:rPr>
          <w:b/>
          <w:sz w:val="24"/>
        </w:rPr>
      </w:pPr>
    </w:p>
    <w:p w14:paraId="6B0006B2" w14:textId="77777777" w:rsidR="009C1D18" w:rsidRDefault="009C1D18" w:rsidP="009C1D18">
      <w:pPr>
        <w:spacing w:after="0" w:line="360" w:lineRule="auto"/>
        <w:jc w:val="both"/>
        <w:rPr>
          <w:b/>
          <w:bCs/>
          <w:sz w:val="24"/>
        </w:rPr>
      </w:pPr>
    </w:p>
    <w:p w14:paraId="7B0DD372" w14:textId="1C3F9A75" w:rsidR="009C1D18" w:rsidRPr="00095404" w:rsidRDefault="009C1D18" w:rsidP="009C1D18">
      <w:pPr>
        <w:spacing w:after="0" w:line="360" w:lineRule="auto"/>
        <w:jc w:val="both"/>
        <w:rPr>
          <w:sz w:val="24"/>
        </w:rPr>
      </w:pPr>
      <w:r w:rsidRPr="00095404">
        <w:rPr>
          <w:b/>
          <w:bCs/>
          <w:sz w:val="24"/>
        </w:rPr>
        <w:t>Step 0</w:t>
      </w:r>
      <w:r>
        <w:rPr>
          <w:b/>
          <w:bCs/>
          <w:sz w:val="24"/>
        </w:rPr>
        <w:t>5</w:t>
      </w:r>
      <w:r w:rsidRPr="00095404">
        <w:rPr>
          <w:b/>
          <w:bCs/>
          <w:sz w:val="24"/>
        </w:rPr>
        <w:t>:</w:t>
      </w:r>
      <w:r w:rsidRPr="00095404">
        <w:rPr>
          <w:sz w:val="24"/>
        </w:rPr>
        <w:t xml:space="preserve">  Insert data into Manager table</w:t>
      </w:r>
      <w:r>
        <w:rPr>
          <w:sz w:val="24"/>
        </w:rPr>
        <w:t xml:space="preserve"> </w:t>
      </w:r>
      <w:r w:rsidRPr="00095404">
        <w:rPr>
          <w:b/>
          <w:bCs/>
          <w:sz w:val="24"/>
        </w:rPr>
        <w:t xml:space="preserve">(The manager record with ID =3) </w:t>
      </w:r>
      <w:r w:rsidRPr="00095404">
        <w:rPr>
          <w:sz w:val="24"/>
        </w:rPr>
        <w:t>and Project Table.</w:t>
      </w:r>
    </w:p>
    <w:p w14:paraId="5C75B51F" w14:textId="77777777" w:rsidR="009C1D18" w:rsidRPr="00F77C09" w:rsidRDefault="009C1D18" w:rsidP="009C1D18">
      <w:pPr>
        <w:spacing w:after="0" w:line="360" w:lineRule="auto"/>
        <w:jc w:val="both"/>
        <w:rPr>
          <w:sz w:val="24"/>
        </w:rPr>
      </w:pPr>
      <w:r w:rsidRPr="00F77C09">
        <w:rPr>
          <w:b/>
          <w:bCs/>
          <w:sz w:val="24"/>
        </w:rPr>
        <w:t>Step 0</w:t>
      </w:r>
      <w:r>
        <w:rPr>
          <w:b/>
          <w:bCs/>
          <w:sz w:val="24"/>
        </w:rPr>
        <w:t>6</w:t>
      </w:r>
      <w:r w:rsidRPr="00F77C09">
        <w:rPr>
          <w:b/>
          <w:bCs/>
          <w:sz w:val="24"/>
        </w:rPr>
        <w:t>:</w:t>
      </w:r>
      <w:r w:rsidRPr="00F77C09">
        <w:rPr>
          <w:sz w:val="24"/>
        </w:rPr>
        <w:t xml:space="preserve">  Now delete the Manager with ID 3. Then select all data from both tables. </w:t>
      </w:r>
      <w:r w:rsidRPr="00B05FAE">
        <w:rPr>
          <w:i/>
          <w:iCs/>
          <w:color w:val="FF0000"/>
          <w:sz w:val="24"/>
        </w:rPr>
        <w:t>Observe and explain the result</w:t>
      </w:r>
      <w:r w:rsidRPr="00F77C09">
        <w:rPr>
          <w:i/>
          <w:iCs/>
          <w:sz w:val="24"/>
        </w:rPr>
        <w:t>.</w:t>
      </w:r>
    </w:p>
    <w:p w14:paraId="2AB25814" w14:textId="77777777" w:rsidR="009C1D18" w:rsidRPr="006E3899" w:rsidRDefault="009C1D18" w:rsidP="009C1D18">
      <w:pPr>
        <w:spacing w:after="0" w:line="360" w:lineRule="auto"/>
        <w:jc w:val="both"/>
        <w:rPr>
          <w:i/>
          <w:iCs/>
          <w:color w:val="FF0000"/>
          <w:sz w:val="24"/>
        </w:rPr>
      </w:pPr>
      <w:r w:rsidRPr="00F77C09">
        <w:rPr>
          <w:b/>
          <w:bCs/>
          <w:sz w:val="24"/>
        </w:rPr>
        <w:t>Step 0</w:t>
      </w:r>
      <w:r>
        <w:rPr>
          <w:b/>
          <w:bCs/>
          <w:sz w:val="24"/>
        </w:rPr>
        <w:t>7</w:t>
      </w:r>
      <w:r w:rsidRPr="00F77C09">
        <w:rPr>
          <w:b/>
          <w:bCs/>
          <w:sz w:val="24"/>
        </w:rPr>
        <w:t>:</w:t>
      </w:r>
      <w:r w:rsidRPr="00F77C09">
        <w:rPr>
          <w:sz w:val="24"/>
        </w:rPr>
        <w:t xml:space="preserve">  </w:t>
      </w:r>
      <w:r>
        <w:rPr>
          <w:sz w:val="24"/>
        </w:rPr>
        <w:t>Inset the Manager record with ID is 3.</w:t>
      </w:r>
    </w:p>
    <w:p w14:paraId="17EF4FA7" w14:textId="52CF7EAD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7D3B97D9" w14:textId="723D5A56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36BF94D9" w14:textId="6EBE0931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0B739E21" w14:textId="6D861F3E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4D6983C3" w14:textId="63F09B97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208DE233" w14:textId="7E2B790B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64CF95E0" w14:textId="0AB5AE63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76EFB0AD" w14:textId="6459DD33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6687CD35" w14:textId="02D868BD" w:rsidR="00E83FDF" w:rsidRDefault="00E83FDF" w:rsidP="009D7495">
      <w:pPr>
        <w:spacing w:after="0" w:line="480" w:lineRule="auto"/>
        <w:jc w:val="both"/>
        <w:rPr>
          <w:sz w:val="24"/>
        </w:rPr>
      </w:pPr>
    </w:p>
    <w:p w14:paraId="3C0D7B4A" w14:textId="77777777" w:rsidR="00112B0F" w:rsidRDefault="00112B0F" w:rsidP="009D60F5">
      <w:pPr>
        <w:spacing w:after="0" w:line="480" w:lineRule="auto"/>
        <w:jc w:val="both"/>
        <w:rPr>
          <w:sz w:val="24"/>
        </w:rPr>
      </w:pPr>
    </w:p>
    <w:p w14:paraId="7378172B" w14:textId="356342FC" w:rsidR="009D60F5" w:rsidRPr="00CE256E" w:rsidRDefault="009D60F5" w:rsidP="009D60F5">
      <w:pPr>
        <w:spacing w:after="0" w:line="480" w:lineRule="auto"/>
        <w:jc w:val="both"/>
        <w:rPr>
          <w:b/>
          <w:bCs/>
          <w:sz w:val="24"/>
        </w:rPr>
      </w:pPr>
      <w:r w:rsidRPr="00CE256E">
        <w:rPr>
          <w:b/>
          <w:bCs/>
          <w:sz w:val="24"/>
        </w:rPr>
        <w:lastRenderedPageBreak/>
        <w:t xml:space="preserve">Section </w:t>
      </w:r>
      <w:r>
        <w:rPr>
          <w:b/>
          <w:bCs/>
          <w:sz w:val="24"/>
        </w:rPr>
        <w:t>E</w:t>
      </w:r>
      <w:r w:rsidRPr="00CE256E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Working with Options: ON UPDATE </w:t>
      </w:r>
      <w:r w:rsidR="005E01D8">
        <w:rPr>
          <w:b/>
          <w:bCs/>
          <w:sz w:val="24"/>
        </w:rPr>
        <w:t>CASCADE</w:t>
      </w:r>
    </w:p>
    <w:p w14:paraId="611DBF7C" w14:textId="77777777" w:rsidR="009D60F5" w:rsidRDefault="009D60F5" w:rsidP="009D60F5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1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A25C2E">
        <w:rPr>
          <w:sz w:val="24"/>
        </w:rPr>
        <w:t>Alter the table and drop the foreign key constraint on Project table.</w:t>
      </w:r>
    </w:p>
    <w:p w14:paraId="4D47E36B" w14:textId="77777777" w:rsidR="009D60F5" w:rsidRDefault="009D60F5" w:rsidP="009D60F5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FA2D6" wp14:editId="29B6AF4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657850" cy="5334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467FD" w14:textId="77777777" w:rsidR="009D60F5" w:rsidRPr="007058D0" w:rsidRDefault="009D60F5" w:rsidP="009D60F5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063633C6" w14:textId="77777777" w:rsidR="009D60F5" w:rsidRPr="007058D0" w:rsidRDefault="009D60F5" w:rsidP="009D60F5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drop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A2D6" id="Text Box 13" o:spid="_x0000_s1032" type="#_x0000_t202" style="position:absolute;left:0;text-align:left;margin-left:0;margin-top:.85pt;width:445.5pt;height:4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" fillcolor="white [3201]" strokeweight=".5pt">
                <v:textbox>
                  <w:txbxContent>
                    <w:p w14:paraId="68A467FD" w14:textId="77777777" w:rsidR="009D60F5" w:rsidRPr="007058D0" w:rsidRDefault="009D60F5" w:rsidP="009D60F5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063633C6" w14:textId="77777777" w:rsidR="009D60F5" w:rsidRPr="007058D0" w:rsidRDefault="009D60F5" w:rsidP="009D60F5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drop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EC64E0" w14:textId="77777777" w:rsidR="009D60F5" w:rsidRDefault="009D60F5" w:rsidP="009D60F5">
      <w:pPr>
        <w:spacing w:after="0" w:line="480" w:lineRule="auto"/>
        <w:jc w:val="both"/>
        <w:rPr>
          <w:sz w:val="24"/>
        </w:rPr>
      </w:pPr>
    </w:p>
    <w:p w14:paraId="1A67FC7C" w14:textId="10E7E1C6" w:rsidR="009D60F5" w:rsidRPr="00B05FAE" w:rsidRDefault="009D60F5" w:rsidP="009D60F5">
      <w:pPr>
        <w:spacing w:after="0" w:line="360" w:lineRule="auto"/>
        <w:jc w:val="both"/>
        <w:rPr>
          <w:b/>
          <w:bCs/>
          <w:sz w:val="24"/>
        </w:rPr>
      </w:pPr>
      <w:r w:rsidRPr="00C96524">
        <w:rPr>
          <w:b/>
          <w:bCs/>
          <w:sz w:val="24"/>
        </w:rPr>
        <w:t>Step 0</w:t>
      </w:r>
      <w:r w:rsidR="005E01D8">
        <w:rPr>
          <w:b/>
          <w:bCs/>
          <w:sz w:val="24"/>
        </w:rPr>
        <w:t>2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Delete all the records from Project table.</w:t>
      </w:r>
    </w:p>
    <w:p w14:paraId="224DDA5F" w14:textId="1E34EBE4" w:rsidR="009D60F5" w:rsidRPr="0083743F" w:rsidRDefault="009D60F5" w:rsidP="009D60F5">
      <w:pPr>
        <w:spacing w:after="0" w:line="480" w:lineRule="auto"/>
        <w:jc w:val="both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E1D57" wp14:editId="12E0FAE6">
                <wp:simplePos x="0" y="0"/>
                <wp:positionH relativeFrom="margin">
                  <wp:posOffset>-400050</wp:posOffset>
                </wp:positionH>
                <wp:positionV relativeFrom="paragraph">
                  <wp:posOffset>437515</wp:posOffset>
                </wp:positionV>
                <wp:extent cx="6810375" cy="8001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CE4C1" w14:textId="77777777" w:rsidR="009D60F5" w:rsidRPr="00041E95" w:rsidRDefault="009D60F5" w:rsidP="009D60F5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3490B84D" w14:textId="3E1E9C9B" w:rsidR="009D60F5" w:rsidRPr="00EC269B" w:rsidRDefault="009D60F5" w:rsidP="009D60F5">
                            <w:pPr>
                              <w:spacing w:line="36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ADD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FOREIGN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KEY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REFERENCES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269B" w:rsidRPr="00EC269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ON</w:t>
                            </w:r>
                            <w:r w:rsidR="00EC269B" w:rsidRPr="00EC269B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269B" w:rsidRPr="00EC269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UPDATE</w:t>
                            </w:r>
                            <w:r w:rsidR="00EC269B" w:rsidRPr="00EC269B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269B" w:rsidRPr="00EC269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1D57" id="Text Box 14" o:spid="_x0000_s1033" type="#_x0000_t202" style="position:absolute;left:0;text-align:left;margin-left:-31.5pt;margin-top:34.45pt;width:536.2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" fillcolor="white [3201]" strokeweight=".5pt">
                <v:textbox>
                  <w:txbxContent>
                    <w:p w14:paraId="686CE4C1" w14:textId="77777777" w:rsidR="009D60F5" w:rsidRPr="00041E95" w:rsidRDefault="009D60F5" w:rsidP="009D60F5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3490B84D" w14:textId="3E1E9C9B" w:rsidR="009D60F5" w:rsidRPr="00EC269B" w:rsidRDefault="009D60F5" w:rsidP="009D60F5">
                      <w:pPr>
                        <w:spacing w:line="360" w:lineRule="auto"/>
                        <w:rPr>
                          <w:sz w:val="12"/>
                          <w:szCs w:val="12"/>
                        </w:rPr>
                      </w:pP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ADD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FOREIGN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KEY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REFERENCES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EC269B" w:rsidRPr="00EC269B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ON</w:t>
                      </w:r>
                      <w:r w:rsidR="00EC269B" w:rsidRPr="00EC269B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EC269B" w:rsidRPr="00EC269B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UPDATE</w:t>
                      </w:r>
                      <w:r w:rsidR="00EC269B" w:rsidRPr="00EC269B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EC269B" w:rsidRPr="00EC269B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CASCADE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6524">
        <w:rPr>
          <w:b/>
          <w:bCs/>
          <w:sz w:val="24"/>
        </w:rPr>
        <w:t>Step 0</w:t>
      </w:r>
      <w:r w:rsidR="005E01D8">
        <w:rPr>
          <w:b/>
          <w:bCs/>
          <w:sz w:val="24"/>
        </w:rPr>
        <w:t>3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83743F">
        <w:rPr>
          <w:sz w:val="24"/>
        </w:rPr>
        <w:t xml:space="preserve">Add the foreign key with ON </w:t>
      </w:r>
      <w:r w:rsidR="00CA0208">
        <w:rPr>
          <w:sz w:val="24"/>
        </w:rPr>
        <w:t>UPDATE</w:t>
      </w:r>
      <w:r w:rsidRPr="0083743F">
        <w:rPr>
          <w:sz w:val="24"/>
        </w:rPr>
        <w:t xml:space="preserve"> </w:t>
      </w:r>
      <w:r w:rsidR="00CA0208">
        <w:rPr>
          <w:sz w:val="24"/>
        </w:rPr>
        <w:t>CASCADE</w:t>
      </w:r>
      <w:r w:rsidRPr="0083743F">
        <w:rPr>
          <w:sz w:val="24"/>
        </w:rPr>
        <w:t xml:space="preserve"> option. </w:t>
      </w:r>
    </w:p>
    <w:p w14:paraId="1FBF2044" w14:textId="05801851" w:rsidR="009D60F5" w:rsidRPr="0083743F" w:rsidRDefault="009D60F5" w:rsidP="009D60F5">
      <w:pPr>
        <w:pStyle w:val="ListParagraph"/>
        <w:spacing w:after="0" w:line="480" w:lineRule="auto"/>
        <w:ind w:left="360"/>
        <w:jc w:val="both"/>
        <w:rPr>
          <w:b/>
          <w:color w:val="FF0000"/>
          <w:sz w:val="24"/>
        </w:rPr>
      </w:pPr>
    </w:p>
    <w:p w14:paraId="02459B90" w14:textId="77777777" w:rsidR="009D60F5" w:rsidRDefault="009D60F5" w:rsidP="009D60F5">
      <w:pPr>
        <w:pStyle w:val="ListParagraph"/>
        <w:spacing w:after="0" w:line="480" w:lineRule="auto"/>
        <w:ind w:left="360"/>
        <w:jc w:val="both"/>
        <w:rPr>
          <w:b/>
          <w:sz w:val="24"/>
        </w:rPr>
      </w:pPr>
    </w:p>
    <w:p w14:paraId="436D8209" w14:textId="77777777" w:rsidR="009D60F5" w:rsidRDefault="009D60F5" w:rsidP="009D60F5">
      <w:pPr>
        <w:spacing w:after="0" w:line="360" w:lineRule="auto"/>
        <w:jc w:val="both"/>
        <w:rPr>
          <w:b/>
          <w:bCs/>
          <w:sz w:val="24"/>
        </w:rPr>
      </w:pPr>
    </w:p>
    <w:p w14:paraId="5B2258E1" w14:textId="567C1C3E" w:rsidR="009D60F5" w:rsidRPr="00095404" w:rsidRDefault="009D60F5" w:rsidP="009D60F5">
      <w:pPr>
        <w:spacing w:after="0" w:line="360" w:lineRule="auto"/>
        <w:jc w:val="both"/>
        <w:rPr>
          <w:sz w:val="24"/>
        </w:rPr>
      </w:pPr>
      <w:r w:rsidRPr="00095404">
        <w:rPr>
          <w:b/>
          <w:bCs/>
          <w:sz w:val="24"/>
        </w:rPr>
        <w:t>Step 0</w:t>
      </w:r>
      <w:r w:rsidR="00615562">
        <w:rPr>
          <w:b/>
          <w:bCs/>
          <w:sz w:val="24"/>
        </w:rPr>
        <w:t>4</w:t>
      </w:r>
      <w:r w:rsidRPr="00095404">
        <w:rPr>
          <w:b/>
          <w:bCs/>
          <w:sz w:val="24"/>
        </w:rPr>
        <w:t>:</w:t>
      </w:r>
      <w:r w:rsidRPr="00095404">
        <w:rPr>
          <w:sz w:val="24"/>
        </w:rPr>
        <w:t xml:space="preserve">  Insert data into Project Table.</w:t>
      </w:r>
    </w:p>
    <w:p w14:paraId="4FB896C4" w14:textId="4C665FB0" w:rsidR="009D60F5" w:rsidRDefault="009D60F5" w:rsidP="009D60F5">
      <w:pPr>
        <w:spacing w:after="0" w:line="360" w:lineRule="auto"/>
        <w:jc w:val="both"/>
        <w:rPr>
          <w:i/>
          <w:iCs/>
          <w:sz w:val="24"/>
        </w:rPr>
      </w:pPr>
      <w:r w:rsidRPr="00F77C09">
        <w:rPr>
          <w:b/>
          <w:bCs/>
          <w:sz w:val="24"/>
        </w:rPr>
        <w:t>Step 0</w:t>
      </w:r>
      <w:r w:rsidR="00615562">
        <w:rPr>
          <w:b/>
          <w:bCs/>
          <w:sz w:val="24"/>
        </w:rPr>
        <w:t>5</w:t>
      </w:r>
      <w:r w:rsidRPr="00F77C09">
        <w:rPr>
          <w:b/>
          <w:bCs/>
          <w:sz w:val="24"/>
        </w:rPr>
        <w:t>:</w:t>
      </w:r>
      <w:r w:rsidRPr="00F77C09">
        <w:rPr>
          <w:sz w:val="24"/>
        </w:rPr>
        <w:t xml:space="preserve">  Now </w:t>
      </w:r>
      <w:r w:rsidR="00615562">
        <w:rPr>
          <w:sz w:val="24"/>
        </w:rPr>
        <w:t>update</w:t>
      </w:r>
      <w:r w:rsidRPr="00F77C09">
        <w:rPr>
          <w:sz w:val="24"/>
        </w:rPr>
        <w:t xml:space="preserve"> the Manager with ID 3</w:t>
      </w:r>
      <w:r w:rsidR="00615562">
        <w:rPr>
          <w:sz w:val="24"/>
        </w:rPr>
        <w:t xml:space="preserve"> with 10</w:t>
      </w:r>
      <w:r w:rsidRPr="00F77C09">
        <w:rPr>
          <w:sz w:val="24"/>
        </w:rPr>
        <w:t xml:space="preserve">. Then select all data from both tables. </w:t>
      </w:r>
      <w:r w:rsidRPr="00B05FAE">
        <w:rPr>
          <w:i/>
          <w:iCs/>
          <w:color w:val="FF0000"/>
          <w:sz w:val="24"/>
        </w:rPr>
        <w:t>Observe and explain the result</w:t>
      </w:r>
      <w:r w:rsidRPr="00F77C09">
        <w:rPr>
          <w:i/>
          <w:iCs/>
          <w:sz w:val="24"/>
        </w:rPr>
        <w:t>.</w:t>
      </w:r>
    </w:p>
    <w:p w14:paraId="0E71CB51" w14:textId="77777777" w:rsidR="004D61BD" w:rsidRPr="00F77C09" w:rsidRDefault="004D61BD" w:rsidP="009D60F5">
      <w:pPr>
        <w:spacing w:after="0" w:line="360" w:lineRule="auto"/>
        <w:jc w:val="both"/>
        <w:rPr>
          <w:sz w:val="24"/>
        </w:rPr>
      </w:pPr>
    </w:p>
    <w:p w14:paraId="1F4079A1" w14:textId="0678B39D" w:rsidR="00EC269B" w:rsidRPr="00CE256E" w:rsidRDefault="00EC269B" w:rsidP="00EC269B">
      <w:pPr>
        <w:spacing w:after="0" w:line="480" w:lineRule="auto"/>
        <w:jc w:val="both"/>
        <w:rPr>
          <w:b/>
          <w:bCs/>
          <w:sz w:val="24"/>
        </w:rPr>
      </w:pPr>
      <w:r w:rsidRPr="00CE256E">
        <w:rPr>
          <w:b/>
          <w:bCs/>
          <w:sz w:val="24"/>
        </w:rPr>
        <w:t xml:space="preserve">Section </w:t>
      </w:r>
      <w:r>
        <w:rPr>
          <w:b/>
          <w:bCs/>
          <w:sz w:val="24"/>
        </w:rPr>
        <w:t>F</w:t>
      </w:r>
      <w:r w:rsidRPr="00CE256E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Working with Options: ON UPDATE SET NULL</w:t>
      </w:r>
    </w:p>
    <w:p w14:paraId="0786C73F" w14:textId="77777777" w:rsidR="00EC269B" w:rsidRDefault="00EC269B" w:rsidP="00EC269B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1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A25C2E">
        <w:rPr>
          <w:sz w:val="24"/>
        </w:rPr>
        <w:t>Alter the table and drop the foreign key constraint on Project table.</w:t>
      </w:r>
    </w:p>
    <w:p w14:paraId="58966BE1" w14:textId="77777777" w:rsidR="00EC269B" w:rsidRDefault="00EC269B" w:rsidP="00EC269B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C7285" wp14:editId="6D42214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657850" cy="5334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C5C40" w14:textId="77777777" w:rsidR="00EC269B" w:rsidRPr="007058D0" w:rsidRDefault="00EC269B" w:rsidP="00EC269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7C3BD1FF" w14:textId="77777777" w:rsidR="00EC269B" w:rsidRPr="007058D0" w:rsidRDefault="00EC269B" w:rsidP="00EC269B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drop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7285" id="Text Box 15" o:spid="_x0000_s1034" type="#_x0000_t202" style="position:absolute;left:0;text-align:left;margin-left:0;margin-top:.85pt;width:445.5pt;height:42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" fillcolor="white [3201]" strokeweight=".5pt">
                <v:textbox>
                  <w:txbxContent>
                    <w:p w14:paraId="330C5C40" w14:textId="77777777" w:rsidR="00EC269B" w:rsidRPr="007058D0" w:rsidRDefault="00EC269B" w:rsidP="00EC269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7C3BD1FF" w14:textId="77777777" w:rsidR="00EC269B" w:rsidRPr="007058D0" w:rsidRDefault="00EC269B" w:rsidP="00EC269B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drop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56A79" w14:textId="77777777" w:rsidR="00EC269B" w:rsidRDefault="00EC269B" w:rsidP="00EC269B">
      <w:pPr>
        <w:spacing w:after="0" w:line="480" w:lineRule="auto"/>
        <w:jc w:val="both"/>
        <w:rPr>
          <w:sz w:val="24"/>
        </w:rPr>
      </w:pPr>
    </w:p>
    <w:p w14:paraId="53C269F0" w14:textId="14F9D952" w:rsidR="00EC269B" w:rsidRDefault="00EC269B" w:rsidP="00EC269B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2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Delete all the records from Project table.</w:t>
      </w:r>
    </w:p>
    <w:p w14:paraId="5012DB2E" w14:textId="585AB7AE" w:rsidR="001F31F1" w:rsidRPr="001F31F1" w:rsidRDefault="001F31F1" w:rsidP="00EC269B">
      <w:pPr>
        <w:spacing w:after="0" w:line="360" w:lineRule="auto"/>
        <w:jc w:val="both"/>
        <w:rPr>
          <w:b/>
          <w:bCs/>
          <w:sz w:val="24"/>
        </w:rPr>
      </w:pPr>
      <w:r w:rsidRPr="001F31F1">
        <w:rPr>
          <w:b/>
          <w:bCs/>
          <w:sz w:val="24"/>
        </w:rPr>
        <w:t>Step 03:</w:t>
      </w:r>
      <w:r>
        <w:rPr>
          <w:b/>
          <w:bCs/>
          <w:sz w:val="24"/>
        </w:rPr>
        <w:t xml:space="preserve"> </w:t>
      </w:r>
      <w:r>
        <w:rPr>
          <w:sz w:val="24"/>
        </w:rPr>
        <w:t>Update</w:t>
      </w:r>
      <w:r w:rsidRPr="00F77C09">
        <w:rPr>
          <w:sz w:val="24"/>
        </w:rPr>
        <w:t xml:space="preserve"> the Manager with ID </w:t>
      </w:r>
      <w:r>
        <w:rPr>
          <w:sz w:val="24"/>
        </w:rPr>
        <w:t>10 with 3</w:t>
      </w:r>
      <w:r w:rsidRPr="00F77C09">
        <w:rPr>
          <w:sz w:val="24"/>
        </w:rPr>
        <w:t>.</w:t>
      </w:r>
    </w:p>
    <w:p w14:paraId="64670F0D" w14:textId="5625A97B" w:rsidR="00EC269B" w:rsidRPr="0083743F" w:rsidRDefault="00EC269B" w:rsidP="00EC269B">
      <w:pPr>
        <w:spacing w:after="0" w:line="480" w:lineRule="auto"/>
        <w:jc w:val="both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4374E" wp14:editId="45CA64F5">
                <wp:simplePos x="0" y="0"/>
                <wp:positionH relativeFrom="margin">
                  <wp:posOffset>-400050</wp:posOffset>
                </wp:positionH>
                <wp:positionV relativeFrom="paragraph">
                  <wp:posOffset>437515</wp:posOffset>
                </wp:positionV>
                <wp:extent cx="6810375" cy="8001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2E744" w14:textId="77777777" w:rsidR="00EC269B" w:rsidRPr="00041E95" w:rsidRDefault="00EC269B" w:rsidP="00EC269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6DEEE6C7" w14:textId="399A0505" w:rsidR="00EC269B" w:rsidRPr="00EC269B" w:rsidRDefault="00EC269B" w:rsidP="00EC269B">
                            <w:pPr>
                              <w:spacing w:line="36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ADD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FOREIGN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KEY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REFERENCES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0BBD" w:rsidRPr="00F90BB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ON</w:t>
                            </w:r>
                            <w:r w:rsidR="00F90BBD" w:rsidRPr="00F90BBD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0BBD" w:rsidRPr="00F90BB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UPDATE</w:t>
                            </w:r>
                            <w:r w:rsidR="00F90BBD" w:rsidRPr="00F90BBD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0BBD" w:rsidRPr="00F90BB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SET</w:t>
                            </w:r>
                            <w:r w:rsidR="00F90BBD" w:rsidRPr="00F90BBD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0BBD" w:rsidRPr="00F90BBD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374E" id="Text Box 16" o:spid="_x0000_s1035" type="#_x0000_t202" style="position:absolute;left:0;text-align:left;margin-left:-31.5pt;margin-top:34.45pt;width:536.2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" fillcolor="white [3201]" strokeweight=".5pt">
                <v:textbox>
                  <w:txbxContent>
                    <w:p w14:paraId="3982E744" w14:textId="77777777" w:rsidR="00EC269B" w:rsidRPr="00041E95" w:rsidRDefault="00EC269B" w:rsidP="00EC269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6DEEE6C7" w14:textId="399A0505" w:rsidR="00EC269B" w:rsidRPr="00EC269B" w:rsidRDefault="00EC269B" w:rsidP="00EC269B">
                      <w:pPr>
                        <w:spacing w:line="360" w:lineRule="auto"/>
                        <w:rPr>
                          <w:sz w:val="12"/>
                          <w:szCs w:val="12"/>
                        </w:rPr>
                      </w:pP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ADD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FOREIGN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KEY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REFERENCES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F90BBD" w:rsidRPr="00F90BBD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ON</w:t>
                      </w:r>
                      <w:r w:rsidR="00F90BBD" w:rsidRPr="00F90BBD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F90BBD" w:rsidRPr="00F90BBD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UPDATE</w:t>
                      </w:r>
                      <w:r w:rsidR="00F90BBD" w:rsidRPr="00F90BBD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F90BBD" w:rsidRPr="00F90BBD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SET</w:t>
                      </w:r>
                      <w:r w:rsidR="00F90BBD" w:rsidRPr="00F90BBD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F90BBD" w:rsidRPr="00F90BBD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6524">
        <w:rPr>
          <w:b/>
          <w:bCs/>
          <w:sz w:val="24"/>
        </w:rPr>
        <w:t>Step 0</w:t>
      </w:r>
      <w:r w:rsidR="00B239DE">
        <w:rPr>
          <w:b/>
          <w:bCs/>
          <w:sz w:val="24"/>
        </w:rPr>
        <w:t>4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83743F">
        <w:rPr>
          <w:sz w:val="24"/>
        </w:rPr>
        <w:t xml:space="preserve">Add the foreign key with ON </w:t>
      </w:r>
      <w:r w:rsidR="00CA0208">
        <w:rPr>
          <w:sz w:val="24"/>
        </w:rPr>
        <w:t>UPDATE</w:t>
      </w:r>
      <w:r w:rsidRPr="0083743F">
        <w:rPr>
          <w:sz w:val="24"/>
        </w:rPr>
        <w:t xml:space="preserve"> </w:t>
      </w:r>
      <w:r>
        <w:rPr>
          <w:sz w:val="24"/>
        </w:rPr>
        <w:t xml:space="preserve">SET </w:t>
      </w:r>
      <w:r w:rsidR="00CA0208">
        <w:rPr>
          <w:sz w:val="24"/>
        </w:rPr>
        <w:t>NULL</w:t>
      </w:r>
      <w:r w:rsidRPr="0083743F">
        <w:rPr>
          <w:sz w:val="24"/>
        </w:rPr>
        <w:t xml:space="preserve"> option. </w:t>
      </w:r>
    </w:p>
    <w:p w14:paraId="60B95105" w14:textId="77777777" w:rsidR="00EC269B" w:rsidRPr="0083743F" w:rsidRDefault="00EC269B" w:rsidP="00EC269B">
      <w:pPr>
        <w:pStyle w:val="ListParagraph"/>
        <w:spacing w:after="0" w:line="480" w:lineRule="auto"/>
        <w:ind w:left="360"/>
        <w:jc w:val="both"/>
        <w:rPr>
          <w:b/>
          <w:color w:val="FF0000"/>
          <w:sz w:val="24"/>
        </w:rPr>
      </w:pPr>
    </w:p>
    <w:p w14:paraId="40660ADA" w14:textId="77777777" w:rsidR="00EC269B" w:rsidRDefault="00EC269B" w:rsidP="00EC269B">
      <w:pPr>
        <w:pStyle w:val="ListParagraph"/>
        <w:spacing w:after="0" w:line="480" w:lineRule="auto"/>
        <w:ind w:left="360"/>
        <w:jc w:val="both"/>
        <w:rPr>
          <w:b/>
          <w:sz w:val="24"/>
        </w:rPr>
      </w:pPr>
    </w:p>
    <w:p w14:paraId="25BB2576" w14:textId="77777777" w:rsidR="00EC269B" w:rsidRDefault="00EC269B" w:rsidP="00EC269B">
      <w:pPr>
        <w:spacing w:after="0" w:line="360" w:lineRule="auto"/>
        <w:jc w:val="both"/>
        <w:rPr>
          <w:b/>
          <w:bCs/>
          <w:sz w:val="24"/>
        </w:rPr>
      </w:pPr>
    </w:p>
    <w:p w14:paraId="1798F8A9" w14:textId="776576C1" w:rsidR="00EC269B" w:rsidRPr="00095404" w:rsidRDefault="00EC269B" w:rsidP="00EC269B">
      <w:pPr>
        <w:spacing w:after="0" w:line="360" w:lineRule="auto"/>
        <w:jc w:val="both"/>
        <w:rPr>
          <w:sz w:val="24"/>
        </w:rPr>
      </w:pPr>
      <w:r w:rsidRPr="00095404">
        <w:rPr>
          <w:b/>
          <w:bCs/>
          <w:sz w:val="24"/>
        </w:rPr>
        <w:t>Step 0</w:t>
      </w:r>
      <w:r w:rsidR="00B239DE">
        <w:rPr>
          <w:b/>
          <w:bCs/>
          <w:sz w:val="24"/>
        </w:rPr>
        <w:t>5</w:t>
      </w:r>
      <w:r w:rsidRPr="00095404">
        <w:rPr>
          <w:b/>
          <w:bCs/>
          <w:sz w:val="24"/>
        </w:rPr>
        <w:t>:</w:t>
      </w:r>
      <w:r w:rsidRPr="00095404">
        <w:rPr>
          <w:sz w:val="24"/>
        </w:rPr>
        <w:t xml:space="preserve">  Insert data into Project Table.</w:t>
      </w:r>
    </w:p>
    <w:p w14:paraId="6288283C" w14:textId="63FDCD58" w:rsidR="00EC269B" w:rsidRPr="00F77C09" w:rsidRDefault="00EC269B" w:rsidP="00EC269B">
      <w:pPr>
        <w:spacing w:after="0" w:line="360" w:lineRule="auto"/>
        <w:jc w:val="both"/>
        <w:rPr>
          <w:sz w:val="24"/>
        </w:rPr>
      </w:pPr>
      <w:r w:rsidRPr="00F77C09">
        <w:rPr>
          <w:b/>
          <w:bCs/>
          <w:sz w:val="24"/>
        </w:rPr>
        <w:t>Step 0</w:t>
      </w:r>
      <w:r w:rsidR="00B239DE">
        <w:rPr>
          <w:b/>
          <w:bCs/>
          <w:sz w:val="24"/>
        </w:rPr>
        <w:t>6</w:t>
      </w:r>
      <w:r w:rsidRPr="00F77C09">
        <w:rPr>
          <w:b/>
          <w:bCs/>
          <w:sz w:val="24"/>
        </w:rPr>
        <w:t>:</w:t>
      </w:r>
      <w:r w:rsidRPr="00F77C09">
        <w:rPr>
          <w:sz w:val="24"/>
        </w:rPr>
        <w:t xml:space="preserve">  Now </w:t>
      </w:r>
      <w:r>
        <w:rPr>
          <w:sz w:val="24"/>
        </w:rPr>
        <w:t>update</w:t>
      </w:r>
      <w:r w:rsidRPr="00F77C09">
        <w:rPr>
          <w:sz w:val="24"/>
        </w:rPr>
        <w:t xml:space="preserve"> the Manager with ID 3</w:t>
      </w:r>
      <w:r>
        <w:rPr>
          <w:sz w:val="24"/>
        </w:rPr>
        <w:t xml:space="preserve"> with 10</w:t>
      </w:r>
      <w:r w:rsidRPr="00F77C09">
        <w:rPr>
          <w:sz w:val="24"/>
        </w:rPr>
        <w:t xml:space="preserve">. Then select all data from both tables. </w:t>
      </w:r>
      <w:r w:rsidRPr="00B05FAE">
        <w:rPr>
          <w:i/>
          <w:iCs/>
          <w:color w:val="FF0000"/>
          <w:sz w:val="24"/>
        </w:rPr>
        <w:t>Observe and explain the result</w:t>
      </w:r>
      <w:r w:rsidRPr="00F77C09">
        <w:rPr>
          <w:i/>
          <w:iCs/>
          <w:sz w:val="24"/>
        </w:rPr>
        <w:t>.</w:t>
      </w:r>
    </w:p>
    <w:p w14:paraId="035C8387" w14:textId="6493631E" w:rsidR="00F90BBD" w:rsidRPr="00CE256E" w:rsidRDefault="00F90BBD" w:rsidP="00F90BBD">
      <w:pPr>
        <w:spacing w:after="0" w:line="480" w:lineRule="auto"/>
        <w:jc w:val="both"/>
        <w:rPr>
          <w:b/>
          <w:bCs/>
          <w:sz w:val="24"/>
        </w:rPr>
      </w:pPr>
      <w:r w:rsidRPr="00CE256E">
        <w:rPr>
          <w:b/>
          <w:bCs/>
          <w:sz w:val="24"/>
        </w:rPr>
        <w:lastRenderedPageBreak/>
        <w:t xml:space="preserve">Section </w:t>
      </w:r>
      <w:r w:rsidR="00E446C5">
        <w:rPr>
          <w:b/>
          <w:bCs/>
          <w:sz w:val="24"/>
        </w:rPr>
        <w:t>G</w:t>
      </w:r>
      <w:r w:rsidRPr="00CE256E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Working with Options: ON UPDATE SET DEFAULT</w:t>
      </w:r>
    </w:p>
    <w:p w14:paraId="0F2E817A" w14:textId="77777777" w:rsidR="00F90BBD" w:rsidRDefault="00F90BBD" w:rsidP="00F90BBD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1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A25C2E">
        <w:rPr>
          <w:sz w:val="24"/>
        </w:rPr>
        <w:t>Alter the table and drop the foreign key constraint on Project table.</w:t>
      </w:r>
    </w:p>
    <w:p w14:paraId="0629D7FA" w14:textId="77777777" w:rsidR="00F90BBD" w:rsidRDefault="00F90BBD" w:rsidP="00F90BBD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820770" wp14:editId="69644E5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657850" cy="5334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613DF" w14:textId="77777777" w:rsidR="00F90BBD" w:rsidRPr="007058D0" w:rsidRDefault="00F90BBD" w:rsidP="00F90BB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697516DE" w14:textId="77777777" w:rsidR="00F90BBD" w:rsidRPr="007058D0" w:rsidRDefault="00F90BBD" w:rsidP="00F90BBD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drop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7058D0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0770" id="Text Box 17" o:spid="_x0000_s1036" type="#_x0000_t202" style="position:absolute;left:0;text-align:left;margin-left:0;margin-top:.85pt;width:445.5pt;height:42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" fillcolor="white [3201]" strokeweight=".5pt">
                <v:textbox>
                  <w:txbxContent>
                    <w:p w14:paraId="264613DF" w14:textId="77777777" w:rsidR="00F90BBD" w:rsidRPr="007058D0" w:rsidRDefault="00F90BBD" w:rsidP="00F90BB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697516DE" w14:textId="77777777" w:rsidR="00F90BBD" w:rsidRPr="007058D0" w:rsidRDefault="00F90BBD" w:rsidP="00F90BBD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drop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7058D0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F3D35" w14:textId="77777777" w:rsidR="00F90BBD" w:rsidRDefault="00F90BBD" w:rsidP="00F90BBD">
      <w:pPr>
        <w:spacing w:after="0" w:line="480" w:lineRule="auto"/>
        <w:jc w:val="both"/>
        <w:rPr>
          <w:sz w:val="24"/>
        </w:rPr>
      </w:pPr>
    </w:p>
    <w:p w14:paraId="10EBD440" w14:textId="77777777" w:rsidR="00F90BBD" w:rsidRDefault="00F90BBD" w:rsidP="00F90BBD">
      <w:pPr>
        <w:spacing w:after="0" w:line="360" w:lineRule="auto"/>
        <w:jc w:val="both"/>
        <w:rPr>
          <w:sz w:val="24"/>
        </w:rPr>
      </w:pP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2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Delete all the records from Project table.</w:t>
      </w:r>
    </w:p>
    <w:p w14:paraId="423A655B" w14:textId="77777777" w:rsidR="00F90BBD" w:rsidRPr="001F31F1" w:rsidRDefault="00F90BBD" w:rsidP="00F90BBD">
      <w:pPr>
        <w:spacing w:after="0" w:line="360" w:lineRule="auto"/>
        <w:jc w:val="both"/>
        <w:rPr>
          <w:b/>
          <w:bCs/>
          <w:sz w:val="24"/>
        </w:rPr>
      </w:pPr>
      <w:r w:rsidRPr="001F31F1">
        <w:rPr>
          <w:b/>
          <w:bCs/>
          <w:sz w:val="24"/>
        </w:rPr>
        <w:t>Step 03:</w:t>
      </w:r>
      <w:r>
        <w:rPr>
          <w:b/>
          <w:bCs/>
          <w:sz w:val="24"/>
        </w:rPr>
        <w:t xml:space="preserve"> </w:t>
      </w:r>
      <w:r>
        <w:rPr>
          <w:sz w:val="24"/>
        </w:rPr>
        <w:t>Update</w:t>
      </w:r>
      <w:r w:rsidRPr="00F77C09">
        <w:rPr>
          <w:sz w:val="24"/>
        </w:rPr>
        <w:t xml:space="preserve"> the Manager with ID </w:t>
      </w:r>
      <w:r>
        <w:rPr>
          <w:sz w:val="24"/>
        </w:rPr>
        <w:t>10 with 3</w:t>
      </w:r>
      <w:r w:rsidRPr="00F77C09">
        <w:rPr>
          <w:sz w:val="24"/>
        </w:rPr>
        <w:t>.</w:t>
      </w:r>
    </w:p>
    <w:p w14:paraId="554F202F" w14:textId="52A8DF0C" w:rsidR="00F90BBD" w:rsidRPr="0083743F" w:rsidRDefault="00F90BBD" w:rsidP="00F90BBD">
      <w:pPr>
        <w:spacing w:after="0" w:line="480" w:lineRule="auto"/>
        <w:jc w:val="both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1E6D25" wp14:editId="524E02DA">
                <wp:simplePos x="0" y="0"/>
                <wp:positionH relativeFrom="margin">
                  <wp:posOffset>-400050</wp:posOffset>
                </wp:positionH>
                <wp:positionV relativeFrom="paragraph">
                  <wp:posOffset>437515</wp:posOffset>
                </wp:positionV>
                <wp:extent cx="6810375" cy="8001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61BA8" w14:textId="77777777" w:rsidR="00F90BBD" w:rsidRPr="00041E95" w:rsidRDefault="00F90BBD" w:rsidP="00F90BBD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ALTER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TABLE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Project </w:t>
                            </w:r>
                          </w:p>
                          <w:p w14:paraId="30EFAE16" w14:textId="3E9F5BFA" w:rsidR="00F90BBD" w:rsidRPr="00EC269B" w:rsidRDefault="00F90BBD" w:rsidP="00F90BBD">
                            <w:pPr>
                              <w:spacing w:line="36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ADD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CONSTRAINT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manager_fk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FOREIGN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KEY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REFERENCES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Manager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MgrID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4"/>
                                <w:szCs w:val="24"/>
                              </w:rPr>
                              <w:t>)</w:t>
                            </w:r>
                            <w:r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90BB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ON</w:t>
                            </w:r>
                            <w:r w:rsidRPr="00F90BBD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90BBD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UPDATE</w:t>
                            </w:r>
                            <w:r w:rsidRPr="00F90BBD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2256"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SET</w:t>
                            </w:r>
                            <w:r w:rsidR="000B2256" w:rsidRPr="00041E95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2256" w:rsidRPr="00041E95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6D25" id="Text Box 18" o:spid="_x0000_s1037" type="#_x0000_t202" style="position:absolute;left:0;text-align:left;margin-left:-31.5pt;margin-top:34.45pt;width:536.2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" fillcolor="white [3201]" strokeweight=".5pt">
                <v:textbox>
                  <w:txbxContent>
                    <w:p w14:paraId="00D61BA8" w14:textId="77777777" w:rsidR="00F90BBD" w:rsidRPr="00041E95" w:rsidRDefault="00F90BBD" w:rsidP="00F90BBD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ALTER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TABLE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Project </w:t>
                      </w:r>
                    </w:p>
                    <w:p w14:paraId="30EFAE16" w14:textId="3E9F5BFA" w:rsidR="00F90BBD" w:rsidRPr="00EC269B" w:rsidRDefault="00F90BBD" w:rsidP="00F90BBD">
                      <w:pPr>
                        <w:spacing w:line="360" w:lineRule="auto"/>
                        <w:rPr>
                          <w:sz w:val="12"/>
                          <w:szCs w:val="12"/>
                        </w:rPr>
                      </w:pP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ADD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CONSTRAINT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manager_fk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FOREIGN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KEY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REFERENCES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Manager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(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MgrID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color w:val="808080"/>
                          <w:sz w:val="24"/>
                          <w:szCs w:val="24"/>
                        </w:rPr>
                        <w:t>)</w:t>
                      </w:r>
                      <w:r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F90BBD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ON</w:t>
                      </w:r>
                      <w:r w:rsidRPr="00F90BBD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F90BBD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UPDATE</w:t>
                      </w:r>
                      <w:r w:rsidRPr="00F90BBD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0B2256"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SET</w:t>
                      </w:r>
                      <w:r w:rsidR="000B2256" w:rsidRPr="00041E95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0B2256" w:rsidRPr="00041E95">
                        <w:rPr>
                          <w:rFonts w:ascii="Courier New" w:hAnsi="Courier New" w:cs="Courier New"/>
                          <w:noProof/>
                          <w:color w:val="0000FF"/>
                          <w:sz w:val="24"/>
                          <w:szCs w:val="24"/>
                        </w:rPr>
                        <w:t>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6524">
        <w:rPr>
          <w:b/>
          <w:bCs/>
          <w:sz w:val="24"/>
        </w:rPr>
        <w:t>Step 0</w:t>
      </w:r>
      <w:r>
        <w:rPr>
          <w:b/>
          <w:bCs/>
          <w:sz w:val="24"/>
        </w:rPr>
        <w:t>4</w:t>
      </w:r>
      <w:r w:rsidRPr="00C96524">
        <w:rPr>
          <w:b/>
          <w:bCs/>
          <w:sz w:val="24"/>
        </w:rPr>
        <w:t>:</w:t>
      </w:r>
      <w:r>
        <w:rPr>
          <w:sz w:val="24"/>
        </w:rPr>
        <w:t xml:space="preserve">  </w:t>
      </w:r>
      <w:r w:rsidRPr="0083743F">
        <w:rPr>
          <w:sz w:val="24"/>
        </w:rPr>
        <w:t xml:space="preserve">Add the foreign key with ON </w:t>
      </w:r>
      <w:r>
        <w:rPr>
          <w:sz w:val="24"/>
        </w:rPr>
        <w:t>UPDATE</w:t>
      </w:r>
      <w:r w:rsidRPr="0083743F">
        <w:rPr>
          <w:sz w:val="24"/>
        </w:rPr>
        <w:t xml:space="preserve"> </w:t>
      </w:r>
      <w:r>
        <w:rPr>
          <w:sz w:val="24"/>
        </w:rPr>
        <w:t>SET DEFAULT</w:t>
      </w:r>
      <w:r w:rsidRPr="0083743F">
        <w:rPr>
          <w:sz w:val="24"/>
        </w:rPr>
        <w:t xml:space="preserve"> option. </w:t>
      </w:r>
    </w:p>
    <w:p w14:paraId="579299E4" w14:textId="77777777" w:rsidR="00F90BBD" w:rsidRPr="0083743F" w:rsidRDefault="00F90BBD" w:rsidP="00F90BBD">
      <w:pPr>
        <w:pStyle w:val="ListParagraph"/>
        <w:spacing w:after="0" w:line="480" w:lineRule="auto"/>
        <w:ind w:left="360"/>
        <w:jc w:val="both"/>
        <w:rPr>
          <w:b/>
          <w:color w:val="FF0000"/>
          <w:sz w:val="24"/>
        </w:rPr>
      </w:pPr>
    </w:p>
    <w:p w14:paraId="2E26B278" w14:textId="77777777" w:rsidR="00F90BBD" w:rsidRDefault="00F90BBD" w:rsidP="00F90BBD">
      <w:pPr>
        <w:pStyle w:val="ListParagraph"/>
        <w:spacing w:after="0" w:line="480" w:lineRule="auto"/>
        <w:ind w:left="360"/>
        <w:jc w:val="both"/>
        <w:rPr>
          <w:b/>
          <w:sz w:val="24"/>
        </w:rPr>
      </w:pPr>
    </w:p>
    <w:p w14:paraId="1D997BFD" w14:textId="77777777" w:rsidR="00F90BBD" w:rsidRDefault="00F90BBD" w:rsidP="00F90BBD">
      <w:pPr>
        <w:spacing w:after="0" w:line="360" w:lineRule="auto"/>
        <w:jc w:val="both"/>
        <w:rPr>
          <w:b/>
          <w:bCs/>
          <w:sz w:val="24"/>
        </w:rPr>
      </w:pPr>
    </w:p>
    <w:p w14:paraId="24365CF2" w14:textId="77777777" w:rsidR="00F90BBD" w:rsidRPr="00095404" w:rsidRDefault="00F90BBD" w:rsidP="00F90BBD">
      <w:pPr>
        <w:spacing w:after="0" w:line="360" w:lineRule="auto"/>
        <w:jc w:val="both"/>
        <w:rPr>
          <w:sz w:val="24"/>
        </w:rPr>
      </w:pPr>
      <w:r w:rsidRPr="00095404">
        <w:rPr>
          <w:b/>
          <w:bCs/>
          <w:sz w:val="24"/>
        </w:rPr>
        <w:t>Step 0</w:t>
      </w:r>
      <w:r>
        <w:rPr>
          <w:b/>
          <w:bCs/>
          <w:sz w:val="24"/>
        </w:rPr>
        <w:t>5</w:t>
      </w:r>
      <w:r w:rsidRPr="00095404">
        <w:rPr>
          <w:b/>
          <w:bCs/>
          <w:sz w:val="24"/>
        </w:rPr>
        <w:t>:</w:t>
      </w:r>
      <w:r w:rsidRPr="00095404">
        <w:rPr>
          <w:sz w:val="24"/>
        </w:rPr>
        <w:t xml:space="preserve">  Insert data into Project Table.</w:t>
      </w:r>
    </w:p>
    <w:p w14:paraId="5498870E" w14:textId="77777777" w:rsidR="00F90BBD" w:rsidRPr="00F77C09" w:rsidRDefault="00F90BBD" w:rsidP="00F90BBD">
      <w:pPr>
        <w:spacing w:after="0" w:line="360" w:lineRule="auto"/>
        <w:jc w:val="both"/>
        <w:rPr>
          <w:sz w:val="24"/>
        </w:rPr>
      </w:pPr>
      <w:r w:rsidRPr="00F77C09">
        <w:rPr>
          <w:b/>
          <w:bCs/>
          <w:sz w:val="24"/>
        </w:rPr>
        <w:t>Step 0</w:t>
      </w:r>
      <w:r>
        <w:rPr>
          <w:b/>
          <w:bCs/>
          <w:sz w:val="24"/>
        </w:rPr>
        <w:t>6</w:t>
      </w:r>
      <w:r w:rsidRPr="00F77C09">
        <w:rPr>
          <w:b/>
          <w:bCs/>
          <w:sz w:val="24"/>
        </w:rPr>
        <w:t>:</w:t>
      </w:r>
      <w:r w:rsidRPr="00F77C09">
        <w:rPr>
          <w:sz w:val="24"/>
        </w:rPr>
        <w:t xml:space="preserve">  Now </w:t>
      </w:r>
      <w:r>
        <w:rPr>
          <w:sz w:val="24"/>
        </w:rPr>
        <w:t>update</w:t>
      </w:r>
      <w:r w:rsidRPr="00F77C09">
        <w:rPr>
          <w:sz w:val="24"/>
        </w:rPr>
        <w:t xml:space="preserve"> the Manager with ID 3</w:t>
      </w:r>
      <w:r>
        <w:rPr>
          <w:sz w:val="24"/>
        </w:rPr>
        <w:t xml:space="preserve"> with 10</w:t>
      </w:r>
      <w:r w:rsidRPr="00F77C09">
        <w:rPr>
          <w:sz w:val="24"/>
        </w:rPr>
        <w:t xml:space="preserve">. Then select all data from both tables. </w:t>
      </w:r>
      <w:r w:rsidRPr="00B05FAE">
        <w:rPr>
          <w:i/>
          <w:iCs/>
          <w:color w:val="FF0000"/>
          <w:sz w:val="24"/>
        </w:rPr>
        <w:t>Observe and explain the result</w:t>
      </w:r>
      <w:r w:rsidRPr="00F77C09">
        <w:rPr>
          <w:i/>
          <w:iCs/>
          <w:sz w:val="24"/>
        </w:rPr>
        <w:t>.</w:t>
      </w:r>
    </w:p>
    <w:p w14:paraId="5901BF15" w14:textId="77777777" w:rsidR="00EC269B" w:rsidRDefault="00EC269B" w:rsidP="009D7495">
      <w:pPr>
        <w:spacing w:after="0" w:line="480" w:lineRule="auto"/>
        <w:jc w:val="both"/>
        <w:rPr>
          <w:sz w:val="24"/>
        </w:rPr>
      </w:pPr>
    </w:p>
    <w:p w14:paraId="4E39F3DF" w14:textId="204D7FF0" w:rsidR="00D00D83" w:rsidRDefault="00D00D83" w:rsidP="009D7495">
      <w:pPr>
        <w:spacing w:after="0" w:line="480" w:lineRule="auto"/>
        <w:jc w:val="both"/>
        <w:rPr>
          <w:sz w:val="24"/>
        </w:rPr>
      </w:pPr>
    </w:p>
    <w:p w14:paraId="5831F06E" w14:textId="0EE1886D" w:rsidR="00D00D83" w:rsidRDefault="00D00D83" w:rsidP="009D7495">
      <w:pPr>
        <w:spacing w:after="0" w:line="480" w:lineRule="auto"/>
        <w:jc w:val="both"/>
        <w:rPr>
          <w:sz w:val="24"/>
        </w:rPr>
      </w:pPr>
    </w:p>
    <w:p w14:paraId="7D3B769D" w14:textId="77777777" w:rsidR="00D00D83" w:rsidRPr="009D7495" w:rsidRDefault="00D00D83" w:rsidP="009D7495">
      <w:pPr>
        <w:spacing w:after="0" w:line="480" w:lineRule="auto"/>
        <w:jc w:val="both"/>
        <w:rPr>
          <w:sz w:val="24"/>
        </w:rPr>
      </w:pPr>
    </w:p>
    <w:p w14:paraId="35F595F6" w14:textId="2986D5E3" w:rsidR="004C381C" w:rsidRDefault="004C381C" w:rsidP="00CC1163">
      <w:pPr>
        <w:spacing w:after="0" w:line="48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4C81EF0" w14:textId="7C579CE0" w:rsidR="004C381C" w:rsidRDefault="004C381C" w:rsidP="00CC1163">
      <w:pPr>
        <w:spacing w:after="0" w:line="48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482A2659" w14:textId="28C77995" w:rsidR="004C381C" w:rsidRDefault="004C381C" w:rsidP="00CC1163">
      <w:pPr>
        <w:spacing w:after="0" w:line="48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7A9FCFD7" w14:textId="404B6BC8" w:rsidR="004C381C" w:rsidRDefault="004C381C" w:rsidP="00CC1163">
      <w:pPr>
        <w:spacing w:after="0" w:line="48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872AA01" w14:textId="55218402" w:rsidR="003B1448" w:rsidRDefault="003B1448" w:rsidP="00CC1163">
      <w:pPr>
        <w:spacing w:after="0" w:line="48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01D228A8" w14:textId="766E6608" w:rsidR="00A702BB" w:rsidRDefault="00A702BB" w:rsidP="00CC1163">
      <w:pPr>
        <w:spacing w:after="0" w:line="48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044D392C" w14:textId="2197058F" w:rsidR="00A702BB" w:rsidRDefault="00A702BB" w:rsidP="00CC1163">
      <w:pPr>
        <w:spacing w:after="0" w:line="48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39BCF7BF" w14:textId="21792817" w:rsidR="00A702BB" w:rsidRDefault="00A702BB" w:rsidP="00CC1163">
      <w:pPr>
        <w:spacing w:after="0" w:line="480" w:lineRule="auto"/>
        <w:jc w:val="both"/>
        <w:rPr>
          <w:rFonts w:ascii="Courier New" w:hAnsi="Courier New" w:cs="Courier New"/>
          <w:noProof/>
          <w:color w:val="808080"/>
          <w:sz w:val="20"/>
          <w:szCs w:val="20"/>
        </w:rPr>
      </w:pPr>
    </w:p>
    <w:bookmarkEnd w:id="0"/>
    <w:p w14:paraId="6891F4DD" w14:textId="426BB500" w:rsidR="00CC1163" w:rsidRPr="00CC1163" w:rsidRDefault="00CC1163" w:rsidP="00CC1163">
      <w:pPr>
        <w:tabs>
          <w:tab w:val="left" w:pos="1200"/>
        </w:tabs>
        <w:rPr>
          <w:sz w:val="24"/>
          <w:szCs w:val="24"/>
        </w:rPr>
      </w:pPr>
    </w:p>
    <w:sectPr w:rsidR="00CC1163" w:rsidRPr="00CC116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038D5" w14:textId="77777777" w:rsidR="00D14360" w:rsidRDefault="00D14360" w:rsidP="001B345E">
      <w:pPr>
        <w:spacing w:after="0" w:line="240" w:lineRule="auto"/>
      </w:pPr>
      <w:r>
        <w:separator/>
      </w:r>
    </w:p>
  </w:endnote>
  <w:endnote w:type="continuationSeparator" w:id="0">
    <w:p w14:paraId="0CE846B9" w14:textId="77777777" w:rsidR="00D14360" w:rsidRDefault="00D14360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624D0078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CAQC_20</w:t>
            </w:r>
            <w:r w:rsidR="000C1A61">
              <w:rPr>
                <w:b/>
                <w:bCs/>
                <w:i/>
                <w:sz w:val="20"/>
                <w:szCs w:val="20"/>
              </w:rPr>
              <w:t>2</w:t>
            </w:r>
            <w:r w:rsidR="006205BD">
              <w:rPr>
                <w:b/>
                <w:bCs/>
                <w:i/>
                <w:sz w:val="20"/>
                <w:szCs w:val="20"/>
              </w:rPr>
              <w:t>1</w:t>
            </w:r>
            <w:r>
              <w:rPr>
                <w:b/>
                <w:bCs/>
                <w:i/>
                <w:sz w:val="20"/>
                <w:szCs w:val="20"/>
              </w:rPr>
              <w:t>©SLIIT</w:t>
            </w:r>
            <w:r w:rsidR="00FB2D4C">
              <w:rPr>
                <w:b/>
                <w:bCs/>
                <w:i/>
                <w:sz w:val="20"/>
                <w:szCs w:val="20"/>
              </w:rPr>
              <w:t>A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BD1BC8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BD1BC8">
              <w:rPr>
                <w:b/>
                <w:bCs/>
                <w:i/>
                <w:noProof/>
                <w:sz w:val="20"/>
                <w:szCs w:val="20"/>
              </w:rPr>
              <w:t>2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E3494F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0E64A" w14:textId="77777777" w:rsidR="00D14360" w:rsidRDefault="00D14360" w:rsidP="001B345E">
      <w:pPr>
        <w:spacing w:after="0" w:line="240" w:lineRule="auto"/>
      </w:pPr>
      <w:r>
        <w:separator/>
      </w:r>
    </w:p>
  </w:footnote>
  <w:footnote w:type="continuationSeparator" w:id="0">
    <w:p w14:paraId="3B302499" w14:textId="77777777" w:rsidR="00D14360" w:rsidRDefault="00D14360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391D"/>
    <w:multiLevelType w:val="hybridMultilevel"/>
    <w:tmpl w:val="B134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D3619"/>
    <w:multiLevelType w:val="hybridMultilevel"/>
    <w:tmpl w:val="1D0A5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D7CB1"/>
    <w:multiLevelType w:val="hybridMultilevel"/>
    <w:tmpl w:val="B9D8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74933"/>
    <w:multiLevelType w:val="hybridMultilevel"/>
    <w:tmpl w:val="A886C3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4563DF4">
      <w:start w:val="1"/>
      <w:numFmt w:val="lowerRoman"/>
      <w:lvlText w:val="(%2)"/>
      <w:lvlJc w:val="left"/>
      <w:pPr>
        <w:ind w:left="1080" w:hanging="360"/>
      </w:pPr>
      <w:rPr>
        <w:rFonts w:asciiTheme="minorHAnsi" w:hAnsiTheme="minorHAnsi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964047"/>
    <w:multiLevelType w:val="hybridMultilevel"/>
    <w:tmpl w:val="3634C65E"/>
    <w:lvl w:ilvl="0" w:tplc="2EE68E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84CC7"/>
    <w:multiLevelType w:val="hybridMultilevel"/>
    <w:tmpl w:val="D1509844"/>
    <w:lvl w:ilvl="0" w:tplc="9DBE2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7FD2561"/>
    <w:multiLevelType w:val="hybridMultilevel"/>
    <w:tmpl w:val="52D070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B67554"/>
    <w:multiLevelType w:val="hybridMultilevel"/>
    <w:tmpl w:val="BDCCD022"/>
    <w:lvl w:ilvl="0" w:tplc="9DBE2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8DC56">
      <w:start w:val="1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AAD622">
      <w:start w:val="1"/>
      <w:numFmt w:val="lowerLetter"/>
      <w:lvlText w:val="%3)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0F40F10">
      <w:start w:val="1"/>
      <w:numFmt w:val="lowerLett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DDE7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FC7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92A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C3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9B23FEC"/>
    <w:multiLevelType w:val="hybridMultilevel"/>
    <w:tmpl w:val="43FA5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C942FF"/>
    <w:multiLevelType w:val="hybridMultilevel"/>
    <w:tmpl w:val="FD402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BA42D2"/>
    <w:multiLevelType w:val="hybridMultilevel"/>
    <w:tmpl w:val="8060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NbK0sLAwtTSwMLNQ0lEKTi0uzszPAykwqQUA5QQExSwAAAA="/>
  </w:docVars>
  <w:rsids>
    <w:rsidRoot w:val="00E63518"/>
    <w:rsid w:val="00001F51"/>
    <w:rsid w:val="00013B83"/>
    <w:rsid w:val="000174C1"/>
    <w:rsid w:val="000315AC"/>
    <w:rsid w:val="00041E95"/>
    <w:rsid w:val="00095404"/>
    <w:rsid w:val="000A0F44"/>
    <w:rsid w:val="000A41D1"/>
    <w:rsid w:val="000B2256"/>
    <w:rsid w:val="000B274E"/>
    <w:rsid w:val="000C1A61"/>
    <w:rsid w:val="000C6670"/>
    <w:rsid w:val="000E4CFA"/>
    <w:rsid w:val="00112B0F"/>
    <w:rsid w:val="0011430D"/>
    <w:rsid w:val="00175A6C"/>
    <w:rsid w:val="0018659D"/>
    <w:rsid w:val="001A2487"/>
    <w:rsid w:val="001B345E"/>
    <w:rsid w:val="001C5FD5"/>
    <w:rsid w:val="001D1A12"/>
    <w:rsid w:val="001E27D6"/>
    <w:rsid w:val="001F31F1"/>
    <w:rsid w:val="0025356D"/>
    <w:rsid w:val="002A12FC"/>
    <w:rsid w:val="002A2B40"/>
    <w:rsid w:val="002D499F"/>
    <w:rsid w:val="002F2B6F"/>
    <w:rsid w:val="003270FC"/>
    <w:rsid w:val="00385996"/>
    <w:rsid w:val="00387083"/>
    <w:rsid w:val="003B1448"/>
    <w:rsid w:val="004010BB"/>
    <w:rsid w:val="004024B3"/>
    <w:rsid w:val="00405916"/>
    <w:rsid w:val="00411BF1"/>
    <w:rsid w:val="00424430"/>
    <w:rsid w:val="00435705"/>
    <w:rsid w:val="00474FEF"/>
    <w:rsid w:val="004C381C"/>
    <w:rsid w:val="004D53C5"/>
    <w:rsid w:val="004D61BD"/>
    <w:rsid w:val="004F586E"/>
    <w:rsid w:val="00505A40"/>
    <w:rsid w:val="005202B9"/>
    <w:rsid w:val="00525698"/>
    <w:rsid w:val="0052776E"/>
    <w:rsid w:val="005320AD"/>
    <w:rsid w:val="00540BF1"/>
    <w:rsid w:val="00542B6F"/>
    <w:rsid w:val="00567CEA"/>
    <w:rsid w:val="00582144"/>
    <w:rsid w:val="005D01AA"/>
    <w:rsid w:val="005E01D8"/>
    <w:rsid w:val="005F3547"/>
    <w:rsid w:val="00603605"/>
    <w:rsid w:val="0061125E"/>
    <w:rsid w:val="0061500D"/>
    <w:rsid w:val="00615404"/>
    <w:rsid w:val="00615562"/>
    <w:rsid w:val="006205BD"/>
    <w:rsid w:val="00623670"/>
    <w:rsid w:val="00625874"/>
    <w:rsid w:val="00632977"/>
    <w:rsid w:val="00662BEF"/>
    <w:rsid w:val="00680FC6"/>
    <w:rsid w:val="006A30F8"/>
    <w:rsid w:val="006E3899"/>
    <w:rsid w:val="006F7738"/>
    <w:rsid w:val="007055C4"/>
    <w:rsid w:val="007058D0"/>
    <w:rsid w:val="00710B6B"/>
    <w:rsid w:val="007157BD"/>
    <w:rsid w:val="00720844"/>
    <w:rsid w:val="00744CB2"/>
    <w:rsid w:val="00756CD9"/>
    <w:rsid w:val="007642D4"/>
    <w:rsid w:val="007A69B4"/>
    <w:rsid w:val="007C136E"/>
    <w:rsid w:val="007E2649"/>
    <w:rsid w:val="00800C55"/>
    <w:rsid w:val="00806D02"/>
    <w:rsid w:val="00823551"/>
    <w:rsid w:val="0083743F"/>
    <w:rsid w:val="00846E4C"/>
    <w:rsid w:val="008739F1"/>
    <w:rsid w:val="0089136F"/>
    <w:rsid w:val="00891E39"/>
    <w:rsid w:val="00893586"/>
    <w:rsid w:val="008C72D0"/>
    <w:rsid w:val="008E3A38"/>
    <w:rsid w:val="008E4D7E"/>
    <w:rsid w:val="008F0A80"/>
    <w:rsid w:val="009015C2"/>
    <w:rsid w:val="0090637E"/>
    <w:rsid w:val="00927144"/>
    <w:rsid w:val="00930262"/>
    <w:rsid w:val="0094655D"/>
    <w:rsid w:val="00946ECC"/>
    <w:rsid w:val="00960444"/>
    <w:rsid w:val="009613A5"/>
    <w:rsid w:val="00962D9E"/>
    <w:rsid w:val="00963D11"/>
    <w:rsid w:val="009C1D18"/>
    <w:rsid w:val="009D60F5"/>
    <w:rsid w:val="009D7495"/>
    <w:rsid w:val="009D7CB5"/>
    <w:rsid w:val="009F5B43"/>
    <w:rsid w:val="00A0100A"/>
    <w:rsid w:val="00A062CE"/>
    <w:rsid w:val="00A22BB9"/>
    <w:rsid w:val="00A25C2E"/>
    <w:rsid w:val="00A417CE"/>
    <w:rsid w:val="00A50F9E"/>
    <w:rsid w:val="00A702BB"/>
    <w:rsid w:val="00A96C49"/>
    <w:rsid w:val="00AC1462"/>
    <w:rsid w:val="00AE3216"/>
    <w:rsid w:val="00B05FAE"/>
    <w:rsid w:val="00B06187"/>
    <w:rsid w:val="00B123B6"/>
    <w:rsid w:val="00B1711F"/>
    <w:rsid w:val="00B239DE"/>
    <w:rsid w:val="00B424A3"/>
    <w:rsid w:val="00BA48DC"/>
    <w:rsid w:val="00BD1A92"/>
    <w:rsid w:val="00BD1BC8"/>
    <w:rsid w:val="00BE28A4"/>
    <w:rsid w:val="00BF1790"/>
    <w:rsid w:val="00BF1F3F"/>
    <w:rsid w:val="00C1058E"/>
    <w:rsid w:val="00C10C0D"/>
    <w:rsid w:val="00C55726"/>
    <w:rsid w:val="00C74650"/>
    <w:rsid w:val="00C81974"/>
    <w:rsid w:val="00C96524"/>
    <w:rsid w:val="00CA0208"/>
    <w:rsid w:val="00CC1163"/>
    <w:rsid w:val="00CE256E"/>
    <w:rsid w:val="00D00D83"/>
    <w:rsid w:val="00D14360"/>
    <w:rsid w:val="00D51ACE"/>
    <w:rsid w:val="00D65708"/>
    <w:rsid w:val="00D871F9"/>
    <w:rsid w:val="00D87265"/>
    <w:rsid w:val="00E3406C"/>
    <w:rsid w:val="00E3494F"/>
    <w:rsid w:val="00E41036"/>
    <w:rsid w:val="00E446C5"/>
    <w:rsid w:val="00E5311A"/>
    <w:rsid w:val="00E57635"/>
    <w:rsid w:val="00E63518"/>
    <w:rsid w:val="00E7150A"/>
    <w:rsid w:val="00E83FDF"/>
    <w:rsid w:val="00E851FF"/>
    <w:rsid w:val="00EC1412"/>
    <w:rsid w:val="00EC269B"/>
    <w:rsid w:val="00EC5E24"/>
    <w:rsid w:val="00F21144"/>
    <w:rsid w:val="00F76945"/>
    <w:rsid w:val="00F77C09"/>
    <w:rsid w:val="00F90BBD"/>
    <w:rsid w:val="00F941A1"/>
    <w:rsid w:val="00FB2D4C"/>
    <w:rsid w:val="00F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0444"/>
    <w:pPr>
      <w:ind w:left="720"/>
      <w:contextualSpacing/>
    </w:pPr>
  </w:style>
  <w:style w:type="table" w:styleId="TableGrid">
    <w:name w:val="Table Grid"/>
    <w:basedOn w:val="TableNormal"/>
    <w:uiPriority w:val="39"/>
    <w:rsid w:val="00C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1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3.dotx</Template>
  <TotalTime>486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Ruchira Manikkarachichi</cp:lastModifiedBy>
  <cp:revision>222</cp:revision>
  <dcterms:created xsi:type="dcterms:W3CDTF">2018-02-13T11:22:00Z</dcterms:created>
  <dcterms:modified xsi:type="dcterms:W3CDTF">2021-09-06T13:07:00Z</dcterms:modified>
</cp:coreProperties>
</file>