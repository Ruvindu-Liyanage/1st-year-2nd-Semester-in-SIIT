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EC0E9" w14:textId="36DCDD30" w:rsidR="003270FC" w:rsidRPr="00774FDE" w:rsidRDefault="003270FC" w:rsidP="009F45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705EEA" w14:textId="51322E4C" w:rsidR="004F586E" w:rsidRPr="001C1445" w:rsidRDefault="003E53C3" w:rsidP="009F45D6">
      <w:pPr>
        <w:pBdr>
          <w:top w:val="single" w:sz="4" w:space="1" w:color="auto"/>
        </w:pBdr>
        <w:ind w:firstLine="72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3F1780" wp14:editId="01CAC5BA">
            <wp:simplePos x="0" y="0"/>
            <wp:positionH relativeFrom="column">
              <wp:posOffset>114300</wp:posOffset>
            </wp:positionH>
            <wp:positionV relativeFrom="paragraph">
              <wp:posOffset>253365</wp:posOffset>
            </wp:positionV>
            <wp:extent cx="638175" cy="714375"/>
            <wp:effectExtent l="0" t="0" r="9525" b="9525"/>
            <wp:wrapSquare wrapText="bothSides"/>
            <wp:docPr id="6" name="Picture 5" descr="C:\Users\Yasas\AppData\Local\Microsoft\Windows\Temporary Internet Files\Content.Outlook\XP3YMCA6\SLIIT Academy Logo Final Colour (003).png">
              <a:extLst xmlns:a="http://schemas.openxmlformats.org/drawingml/2006/main">
                <a:ext uri="{FF2B5EF4-FFF2-40B4-BE49-F238E27FC236}">
                  <a16:creationId xmlns:a16="http://schemas.microsoft.com/office/drawing/2014/main" id="{CEB4B577-AE42-4AED-B84A-D4ED3C26DB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Yasas\AppData\Local\Microsoft\Windows\Temporary Internet Files\Content.Outlook\XP3YMCA6\SLIIT Academy Logo Final Colour (003).png">
                      <a:extLst>
                        <a:ext uri="{FF2B5EF4-FFF2-40B4-BE49-F238E27FC236}">
                          <a16:creationId xmlns:a16="http://schemas.microsoft.com/office/drawing/2014/main" id="{CEB4B577-AE42-4AED-B84A-D4ED3C26DB3A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0FC" w:rsidRPr="001C1445">
        <w:rPr>
          <w:b/>
          <w:sz w:val="28"/>
          <w:szCs w:val="28"/>
        </w:rPr>
        <w:t xml:space="preserve">Higher Diploma </w:t>
      </w:r>
      <w:r w:rsidR="00405916" w:rsidRPr="001C1445">
        <w:rPr>
          <w:b/>
          <w:sz w:val="28"/>
          <w:szCs w:val="28"/>
        </w:rPr>
        <w:t>in Information Technology</w:t>
      </w:r>
    </w:p>
    <w:p w14:paraId="47F6127F" w14:textId="01079A7B" w:rsidR="00405916" w:rsidRPr="001C1445" w:rsidRDefault="00405916" w:rsidP="003E53C3">
      <w:pPr>
        <w:ind w:left="2160" w:firstLine="720"/>
        <w:rPr>
          <w:b/>
          <w:color w:val="002060"/>
          <w:sz w:val="28"/>
          <w:szCs w:val="28"/>
        </w:rPr>
      </w:pPr>
      <w:r w:rsidRPr="001C1445">
        <w:rPr>
          <w:b/>
          <w:color w:val="002060"/>
          <w:sz w:val="28"/>
          <w:szCs w:val="28"/>
        </w:rPr>
        <w:t>Database Management Systems</w:t>
      </w:r>
    </w:p>
    <w:p w14:paraId="463063A9" w14:textId="7193E12B" w:rsidR="00405916" w:rsidRPr="001C1445" w:rsidRDefault="00405916" w:rsidP="003E53C3">
      <w:pPr>
        <w:ind w:left="2880" w:firstLine="720"/>
        <w:rPr>
          <w:b/>
          <w:sz w:val="24"/>
          <w:szCs w:val="24"/>
        </w:rPr>
      </w:pPr>
      <w:r w:rsidRPr="001C1445">
        <w:rPr>
          <w:b/>
          <w:sz w:val="24"/>
          <w:szCs w:val="24"/>
        </w:rPr>
        <w:t xml:space="preserve">Year 1 Semester 2 – </w:t>
      </w:r>
      <w:r w:rsidR="003E3AAD">
        <w:rPr>
          <w:b/>
          <w:sz w:val="24"/>
          <w:szCs w:val="24"/>
        </w:rPr>
        <w:t>202</w:t>
      </w:r>
      <w:r w:rsidR="00921706">
        <w:rPr>
          <w:b/>
          <w:sz w:val="24"/>
          <w:szCs w:val="24"/>
        </w:rPr>
        <w:t>1</w:t>
      </w:r>
    </w:p>
    <w:p w14:paraId="528A757A" w14:textId="0224C8B8" w:rsidR="00474FEF" w:rsidRPr="003E53C3" w:rsidRDefault="005D166B" w:rsidP="003E53C3">
      <w:pPr>
        <w:pBdr>
          <w:bottom w:val="single" w:sz="4" w:space="1" w:color="auto"/>
        </w:pBd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    </w:t>
      </w:r>
      <w:r w:rsidR="00472B47">
        <w:rPr>
          <w:b/>
          <w:color w:val="002060"/>
          <w:sz w:val="24"/>
          <w:szCs w:val="24"/>
        </w:rPr>
        <w:t xml:space="preserve"> </w:t>
      </w:r>
      <w:r w:rsidR="00474FEF" w:rsidRPr="001C1445">
        <w:rPr>
          <w:b/>
          <w:color w:val="002060"/>
          <w:sz w:val="24"/>
          <w:szCs w:val="24"/>
        </w:rPr>
        <w:t>Worksheet 0</w:t>
      </w:r>
      <w:r w:rsidR="007072CC">
        <w:rPr>
          <w:b/>
          <w:color w:val="002060"/>
          <w:sz w:val="24"/>
          <w:szCs w:val="24"/>
        </w:rPr>
        <w:t>5</w:t>
      </w:r>
    </w:p>
    <w:p w14:paraId="4930D102" w14:textId="4EE9485B" w:rsidR="007072CC" w:rsidRPr="007072CC" w:rsidRDefault="007072CC" w:rsidP="00E41460">
      <w:p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7072CC">
        <w:rPr>
          <w:rFonts w:cstheme="minorHAnsi"/>
          <w:sz w:val="24"/>
          <w:szCs w:val="24"/>
        </w:rPr>
        <w:t xml:space="preserve">Consider the following relation </w:t>
      </w:r>
      <w:r w:rsidRPr="007072CC">
        <w:rPr>
          <w:rFonts w:eastAsiaTheme="majorEastAsia" w:cstheme="minorHAnsi"/>
          <w:sz w:val="24"/>
          <w:szCs w:val="24"/>
        </w:rPr>
        <w:t>Musician</w:t>
      </w:r>
      <w:r w:rsidRPr="007072CC">
        <w:rPr>
          <w:rFonts w:cstheme="minorHAnsi"/>
          <w:sz w:val="24"/>
          <w:szCs w:val="24"/>
        </w:rPr>
        <w:t xml:space="preserve"> and answer the following questions.</w:t>
      </w:r>
    </w:p>
    <w:p w14:paraId="4B95699F" w14:textId="02E01EE3" w:rsidR="008319A1" w:rsidRPr="005647AE" w:rsidRDefault="002602F4" w:rsidP="00E41460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</w:t>
      </w:r>
      <w:r w:rsidR="008319A1">
        <w:rPr>
          <w:rFonts w:cstheme="minorHAnsi"/>
          <w:bCs/>
          <w:sz w:val="24"/>
          <w:szCs w:val="24"/>
        </w:rPr>
        <w:t>Musician</w:t>
      </w:r>
      <w:r w:rsidR="008319A1" w:rsidRPr="00D133F1">
        <w:rPr>
          <w:rFonts w:cstheme="minorHAnsi"/>
          <w:bCs/>
          <w:sz w:val="24"/>
          <w:szCs w:val="24"/>
        </w:rPr>
        <w:t xml:space="preserve"> (</w:t>
      </w:r>
      <w:r w:rsidR="005647AE" w:rsidRPr="00E8469E">
        <w:rPr>
          <w:rFonts w:cstheme="minorHAnsi"/>
          <w:bCs/>
          <w:sz w:val="24"/>
          <w:szCs w:val="24"/>
          <w:u w:val="single"/>
        </w:rPr>
        <w:t>MuscianID</w:t>
      </w:r>
      <w:r w:rsidR="005647AE" w:rsidRPr="005647AE">
        <w:rPr>
          <w:rFonts w:cstheme="minorHAnsi"/>
          <w:bCs/>
          <w:sz w:val="24"/>
          <w:szCs w:val="24"/>
        </w:rPr>
        <w:t>, MuscianName, Category, Rank, Instrument</w:t>
      </w:r>
      <w:r w:rsidR="008319A1" w:rsidRPr="005647AE">
        <w:rPr>
          <w:rFonts w:cstheme="minorHAnsi"/>
          <w:bCs/>
          <w:sz w:val="24"/>
          <w:szCs w:val="24"/>
        </w:rPr>
        <w:t>)</w:t>
      </w:r>
    </w:p>
    <w:p w14:paraId="49677B8B" w14:textId="77777777" w:rsidR="005647AE" w:rsidRPr="00FE44FF" w:rsidRDefault="005647AE" w:rsidP="00E41460">
      <w:pPr>
        <w:pStyle w:val="ListParagraph"/>
        <w:numPr>
          <w:ilvl w:val="0"/>
          <w:numId w:val="9"/>
        </w:numPr>
        <w:tabs>
          <w:tab w:val="left" w:pos="1095"/>
        </w:tabs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  <w:r w:rsidRPr="00CE597D">
        <w:rPr>
          <w:rFonts w:cstheme="minorHAnsi"/>
          <w:sz w:val="24"/>
          <w:szCs w:val="24"/>
        </w:rPr>
        <w:t xml:space="preserve">Create the relation </w:t>
      </w:r>
      <w:r w:rsidRPr="00CE597D">
        <w:rPr>
          <w:rFonts w:eastAsiaTheme="majorEastAsia" w:cstheme="minorHAnsi"/>
          <w:sz w:val="24"/>
          <w:szCs w:val="24"/>
        </w:rPr>
        <w:t xml:space="preserve">Musician </w:t>
      </w:r>
      <w:r w:rsidRPr="00CE597D">
        <w:rPr>
          <w:rFonts w:cstheme="minorHAnsi"/>
          <w:sz w:val="24"/>
          <w:szCs w:val="24"/>
        </w:rPr>
        <w:t xml:space="preserve">with the </w:t>
      </w:r>
      <w:r>
        <w:rPr>
          <w:rFonts w:cstheme="minorHAnsi"/>
          <w:sz w:val="24"/>
          <w:szCs w:val="24"/>
        </w:rPr>
        <w:t>following considerations.</w:t>
      </w:r>
    </w:p>
    <w:p w14:paraId="21FB571E" w14:textId="77777777" w:rsidR="005647AE" w:rsidRDefault="005647AE" w:rsidP="00E41460">
      <w:pPr>
        <w:pStyle w:val="ListParagraph"/>
        <w:numPr>
          <w:ilvl w:val="0"/>
          <w:numId w:val="10"/>
        </w:numPr>
        <w:tabs>
          <w:tab w:val="left" w:pos="1095"/>
        </w:tabs>
        <w:spacing w:after="0" w:line="360" w:lineRule="auto"/>
        <w:ind w:left="1095"/>
        <w:jc w:val="both"/>
        <w:rPr>
          <w:rFonts w:cstheme="minorHAnsi"/>
          <w:sz w:val="24"/>
          <w:szCs w:val="24"/>
        </w:rPr>
      </w:pPr>
      <w:r w:rsidRPr="00CE597D">
        <w:rPr>
          <w:rFonts w:cstheme="minorHAnsi"/>
          <w:sz w:val="24"/>
          <w:szCs w:val="24"/>
        </w:rPr>
        <w:t>Select appropriate data types.</w:t>
      </w:r>
    </w:p>
    <w:p w14:paraId="4249E8A6" w14:textId="77777777" w:rsidR="005647AE" w:rsidRPr="001B28CD" w:rsidRDefault="005647AE" w:rsidP="00E41460">
      <w:pPr>
        <w:pStyle w:val="ListParagraph"/>
        <w:numPr>
          <w:ilvl w:val="0"/>
          <w:numId w:val="10"/>
        </w:numPr>
        <w:tabs>
          <w:tab w:val="left" w:pos="1095"/>
        </w:tabs>
        <w:spacing w:after="0" w:line="360" w:lineRule="auto"/>
        <w:ind w:left="1095"/>
        <w:jc w:val="both"/>
        <w:rPr>
          <w:rFonts w:cstheme="minorHAnsi"/>
          <w:sz w:val="24"/>
          <w:szCs w:val="24"/>
        </w:rPr>
      </w:pPr>
      <w:r w:rsidRPr="00CE597D">
        <w:rPr>
          <w:rFonts w:eastAsiaTheme="majorEastAsia" w:cstheme="minorHAnsi"/>
          <w:sz w:val="24"/>
          <w:szCs w:val="24"/>
        </w:rPr>
        <w:t xml:space="preserve">Implement </w:t>
      </w:r>
      <w:r>
        <w:rPr>
          <w:rFonts w:eastAsiaTheme="majorEastAsia" w:cstheme="minorHAnsi"/>
          <w:sz w:val="24"/>
          <w:szCs w:val="24"/>
        </w:rPr>
        <w:t xml:space="preserve">the following constraints on </w:t>
      </w:r>
      <w:r w:rsidRPr="00CE597D">
        <w:rPr>
          <w:rFonts w:eastAsiaTheme="majorEastAsia" w:cstheme="minorHAnsi"/>
          <w:sz w:val="24"/>
          <w:szCs w:val="24"/>
        </w:rPr>
        <w:t>Musician</w:t>
      </w:r>
      <w:r>
        <w:rPr>
          <w:rFonts w:eastAsiaTheme="majorEastAsia" w:cstheme="minorHAnsi"/>
          <w:sz w:val="24"/>
          <w:szCs w:val="24"/>
        </w:rPr>
        <w:t xml:space="preserve"> relation.</w:t>
      </w:r>
    </w:p>
    <w:p w14:paraId="286EFE79" w14:textId="77777777" w:rsidR="005647AE" w:rsidRPr="0042772C" w:rsidRDefault="005647AE" w:rsidP="00E41460">
      <w:pPr>
        <w:pStyle w:val="ListParagraph"/>
        <w:numPr>
          <w:ilvl w:val="0"/>
          <w:numId w:val="10"/>
        </w:num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Primary key</w:t>
      </w:r>
      <w:r w:rsidRPr="00CE597D">
        <w:rPr>
          <w:rFonts w:eastAsiaTheme="majorEastAsia" w:cstheme="minorHAnsi"/>
          <w:sz w:val="24"/>
          <w:szCs w:val="24"/>
        </w:rPr>
        <w:t xml:space="preserve"> constraint</w:t>
      </w:r>
      <w:r>
        <w:rPr>
          <w:rFonts w:eastAsiaTheme="majorEastAsia" w:cstheme="minorHAnsi"/>
          <w:sz w:val="24"/>
          <w:szCs w:val="24"/>
        </w:rPr>
        <w:t xml:space="preserve"> on </w:t>
      </w:r>
      <w:r w:rsidRPr="00FE44FF">
        <w:rPr>
          <w:rFonts w:eastAsiaTheme="majorEastAsia" w:cstheme="minorHAnsi"/>
          <w:sz w:val="24"/>
          <w:szCs w:val="24"/>
        </w:rPr>
        <w:t>MuscianID</w:t>
      </w:r>
      <w:r>
        <w:rPr>
          <w:rFonts w:eastAsiaTheme="majorEastAsia" w:cstheme="minorHAnsi"/>
          <w:sz w:val="24"/>
          <w:szCs w:val="24"/>
        </w:rPr>
        <w:t>.</w:t>
      </w:r>
    </w:p>
    <w:p w14:paraId="45253D73" w14:textId="77777777" w:rsidR="005647AE" w:rsidRPr="00C23C70" w:rsidRDefault="005647AE" w:rsidP="00E41460">
      <w:pPr>
        <w:pStyle w:val="ListParagraph"/>
        <w:numPr>
          <w:ilvl w:val="0"/>
          <w:numId w:val="10"/>
        </w:num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All the musicians should have a name. (musician name should not be null)</w:t>
      </w:r>
    </w:p>
    <w:p w14:paraId="40B34848" w14:textId="3893D065" w:rsidR="005647AE" w:rsidRPr="00BE3FA9" w:rsidRDefault="00E10481" w:rsidP="00E41460">
      <w:pPr>
        <w:pStyle w:val="ListParagraph"/>
        <w:numPr>
          <w:ilvl w:val="0"/>
          <w:numId w:val="10"/>
        </w:num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D</w:t>
      </w:r>
      <w:r w:rsidR="005647AE">
        <w:rPr>
          <w:rFonts w:eastAsiaTheme="majorEastAsia" w:cstheme="minorHAnsi"/>
          <w:sz w:val="24"/>
          <w:szCs w:val="24"/>
        </w:rPr>
        <w:t>efault value of musician rank is 4.</w:t>
      </w:r>
    </w:p>
    <w:p w14:paraId="38E8D463" w14:textId="77777777" w:rsidR="005647AE" w:rsidRPr="00E90743" w:rsidRDefault="005647AE" w:rsidP="00E41460">
      <w:pPr>
        <w:pStyle w:val="ListParagraph"/>
        <w:numPr>
          <w:ilvl w:val="0"/>
          <w:numId w:val="10"/>
        </w:num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E90743">
        <w:rPr>
          <w:rFonts w:eastAsiaTheme="majorEastAsia" w:cstheme="minorHAnsi"/>
          <w:sz w:val="24"/>
          <w:szCs w:val="24"/>
        </w:rPr>
        <w:t xml:space="preserve">Check constraint on Category column to ensure that musician category is either ‘Pop’, ‘Rock’, ‘Reggae’ and ‘Classical’.  </w:t>
      </w:r>
    </w:p>
    <w:p w14:paraId="23BC893A" w14:textId="05C1DFD2" w:rsidR="00C23C70" w:rsidRPr="005647AE" w:rsidRDefault="005647AE" w:rsidP="00E41460">
      <w:pPr>
        <w:pStyle w:val="ListParagraph"/>
        <w:numPr>
          <w:ilvl w:val="0"/>
          <w:numId w:val="9"/>
        </w:numPr>
        <w:tabs>
          <w:tab w:val="left" w:pos="1095"/>
        </w:tabs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  <w:r w:rsidRPr="004877A2">
        <w:rPr>
          <w:rFonts w:cstheme="minorHAnsi"/>
          <w:sz w:val="24"/>
          <w:szCs w:val="24"/>
        </w:rPr>
        <w:t>Insert the sample data into the table.</w:t>
      </w:r>
    </w:p>
    <w:p w14:paraId="07C93F8B" w14:textId="13AE6099" w:rsidR="00474FEF" w:rsidRDefault="00CA5A2C" w:rsidP="00661F0A">
      <w:pPr>
        <w:spacing w:after="0" w:line="360" w:lineRule="auto"/>
        <w:jc w:val="both"/>
        <w:rPr>
          <w:rFonts w:eastAsiaTheme="majorEastAsia" w:cstheme="minorHAnsi"/>
          <w:b/>
          <w:bCs/>
          <w:sz w:val="24"/>
          <w:szCs w:val="24"/>
        </w:rPr>
      </w:pPr>
      <w:r w:rsidRPr="00CA5A2C">
        <w:rPr>
          <w:rFonts w:eastAsiaTheme="majorEastAsia" w:cstheme="minorHAnsi"/>
          <w:b/>
          <w:bCs/>
          <w:sz w:val="24"/>
          <w:szCs w:val="24"/>
        </w:rPr>
        <w:t>Musician</w:t>
      </w:r>
    </w:p>
    <w:tbl>
      <w:tblPr>
        <w:tblStyle w:val="TableGrid"/>
        <w:tblW w:w="6973" w:type="dxa"/>
        <w:tblInd w:w="0" w:type="dxa"/>
        <w:tblLook w:val="04A0" w:firstRow="1" w:lastRow="0" w:firstColumn="1" w:lastColumn="0" w:noHBand="0" w:noVBand="1"/>
      </w:tblPr>
      <w:tblGrid>
        <w:gridCol w:w="1385"/>
        <w:gridCol w:w="1742"/>
        <w:gridCol w:w="1356"/>
        <w:gridCol w:w="1102"/>
        <w:gridCol w:w="1388"/>
      </w:tblGrid>
      <w:tr w:rsidR="00065A0B" w:rsidRPr="00661F0A" w14:paraId="3D44F9F2" w14:textId="11BD2440" w:rsidTr="00065A0B">
        <w:trPr>
          <w:trHeight w:val="318"/>
        </w:trPr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7F15340D" w14:textId="0D447B0A" w:rsidR="00065A0B" w:rsidRPr="00FE44FF" w:rsidRDefault="00065A0B" w:rsidP="00661F0A">
            <w:pPr>
              <w:spacing w:line="360" w:lineRule="auto"/>
              <w:rPr>
                <w:rFonts w:eastAsiaTheme="majorEastAsia" w:cstheme="minorHAnsi"/>
                <w:bCs/>
                <w:sz w:val="24"/>
                <w:szCs w:val="24"/>
                <w:u w:val="single"/>
              </w:rPr>
            </w:pPr>
            <w:r w:rsidRPr="00FE44FF">
              <w:rPr>
                <w:rFonts w:eastAsiaTheme="majorEastAsia" w:cstheme="minorHAnsi"/>
                <w:sz w:val="24"/>
                <w:szCs w:val="24"/>
                <w:u w:val="single"/>
              </w:rPr>
              <w:t>MuscianID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6B7AE083" w14:textId="32357600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bCs/>
                <w:sz w:val="24"/>
                <w:szCs w:val="24"/>
              </w:rPr>
            </w:pPr>
            <w:r w:rsidRPr="007072CC">
              <w:rPr>
                <w:rFonts w:eastAsiaTheme="majorEastAsia" w:cstheme="minorHAnsi"/>
                <w:sz w:val="24"/>
                <w:szCs w:val="24"/>
              </w:rPr>
              <w:t>Muscian</w:t>
            </w:r>
            <w:r>
              <w:rPr>
                <w:rFonts w:eastAsiaTheme="majorEastAsia" w:cstheme="minorHAnsi"/>
                <w:sz w:val="24"/>
                <w:szCs w:val="24"/>
              </w:rPr>
              <w:t>N</w:t>
            </w:r>
            <w:r w:rsidRPr="007072CC">
              <w:rPr>
                <w:rFonts w:eastAsiaTheme="majorEastAsia" w:cstheme="minorHAnsi"/>
                <w:sz w:val="24"/>
                <w:szCs w:val="24"/>
              </w:rPr>
              <w:t>ame</w:t>
            </w:r>
          </w:p>
        </w:tc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6404034A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bCs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bCs/>
                <w:sz w:val="24"/>
                <w:szCs w:val="24"/>
              </w:rPr>
              <w:t>Category</w:t>
            </w:r>
          </w:p>
        </w:tc>
        <w:tc>
          <w:tcPr>
            <w:tcW w:w="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08FF17E9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bCs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bCs/>
                <w:sz w:val="24"/>
                <w:szCs w:val="24"/>
              </w:rPr>
              <w:t>Rank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</w:tcPr>
          <w:p w14:paraId="20247309" w14:textId="6679CA8E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bCs/>
                <w:sz w:val="24"/>
                <w:szCs w:val="24"/>
              </w:rPr>
            </w:pPr>
            <w:r>
              <w:rPr>
                <w:rFonts w:eastAsiaTheme="majorEastAsia" w:cstheme="minorHAnsi"/>
                <w:bCs/>
                <w:sz w:val="24"/>
                <w:szCs w:val="24"/>
              </w:rPr>
              <w:t>Instrument</w:t>
            </w:r>
          </w:p>
        </w:tc>
      </w:tr>
      <w:tr w:rsidR="00065A0B" w:rsidRPr="00661F0A" w14:paraId="0BA03AAE" w14:textId="29FB4C2F" w:rsidTr="00065A0B">
        <w:trPr>
          <w:trHeight w:val="318"/>
        </w:trPr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358A83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12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0F9604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Selena</w:t>
            </w:r>
          </w:p>
        </w:tc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AC36F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Pop</w:t>
            </w:r>
          </w:p>
        </w:tc>
        <w:tc>
          <w:tcPr>
            <w:tcW w:w="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286B11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677A0" w14:textId="3FF2E15D" w:rsidR="00065A0B" w:rsidRPr="00542784" w:rsidRDefault="00795FE3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542784">
              <w:rPr>
                <w:rFonts w:eastAsiaTheme="majorEastAsia" w:cstheme="minorHAnsi"/>
                <w:sz w:val="24"/>
                <w:szCs w:val="24"/>
              </w:rPr>
              <w:t>Guitar</w:t>
            </w:r>
          </w:p>
        </w:tc>
      </w:tr>
      <w:tr w:rsidR="00065A0B" w:rsidRPr="00661F0A" w14:paraId="3902B89F" w14:textId="560BB707" w:rsidTr="00065A0B">
        <w:trPr>
          <w:trHeight w:val="318"/>
        </w:trPr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F7CDF9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14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59C1A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Davis</w:t>
            </w:r>
          </w:p>
        </w:tc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6278B3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Rock</w:t>
            </w:r>
          </w:p>
        </w:tc>
        <w:tc>
          <w:tcPr>
            <w:tcW w:w="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BD2A0C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7961FC" w14:textId="08333F40" w:rsidR="00065A0B" w:rsidRPr="00542784" w:rsidRDefault="00795FE3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542784">
              <w:rPr>
                <w:rFonts w:eastAsiaTheme="majorEastAsia" w:cstheme="minorHAnsi"/>
                <w:sz w:val="24"/>
                <w:szCs w:val="24"/>
              </w:rPr>
              <w:t>Piano</w:t>
            </w:r>
          </w:p>
        </w:tc>
      </w:tr>
      <w:tr w:rsidR="00065A0B" w:rsidRPr="00661F0A" w14:paraId="77974A7F" w14:textId="24C93423" w:rsidTr="00065A0B">
        <w:trPr>
          <w:trHeight w:val="318"/>
        </w:trPr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717052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15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EEDB58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Keanu</w:t>
            </w:r>
          </w:p>
        </w:tc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61ABD7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Reggae</w:t>
            </w:r>
          </w:p>
        </w:tc>
        <w:tc>
          <w:tcPr>
            <w:tcW w:w="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0A2E19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1F8A8" w14:textId="10EC2933" w:rsidR="00065A0B" w:rsidRPr="00542784" w:rsidRDefault="00795FE3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542784">
              <w:rPr>
                <w:rFonts w:eastAsiaTheme="majorEastAsia" w:cstheme="minorHAnsi"/>
                <w:sz w:val="24"/>
                <w:szCs w:val="24"/>
              </w:rPr>
              <w:t>Guitar</w:t>
            </w:r>
          </w:p>
        </w:tc>
      </w:tr>
      <w:tr w:rsidR="00065A0B" w:rsidRPr="00661F0A" w14:paraId="19FA5680" w14:textId="366FCFD5" w:rsidTr="00065A0B">
        <w:trPr>
          <w:trHeight w:val="318"/>
        </w:trPr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11ED0A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17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BF58B3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Ravi</w:t>
            </w:r>
          </w:p>
        </w:tc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BA8A1F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Classical</w:t>
            </w:r>
          </w:p>
        </w:tc>
        <w:tc>
          <w:tcPr>
            <w:tcW w:w="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518F7B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5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4E170" w14:textId="3A0519A7" w:rsidR="00065A0B" w:rsidRPr="00542784" w:rsidRDefault="00C30D98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542784">
              <w:rPr>
                <w:rFonts w:eastAsiaTheme="majorEastAsia" w:cstheme="minorHAnsi"/>
                <w:sz w:val="24"/>
                <w:szCs w:val="24"/>
              </w:rPr>
              <w:t>Flute</w:t>
            </w:r>
          </w:p>
        </w:tc>
      </w:tr>
      <w:tr w:rsidR="00065A0B" w:rsidRPr="00661F0A" w14:paraId="7F3E65BE" w14:textId="684056CB" w:rsidTr="00065A0B">
        <w:trPr>
          <w:trHeight w:val="318"/>
        </w:trPr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526DF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24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0FF99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Neela</w:t>
            </w:r>
          </w:p>
        </w:tc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A481B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Classical</w:t>
            </w:r>
          </w:p>
        </w:tc>
        <w:tc>
          <w:tcPr>
            <w:tcW w:w="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CCFE24" w14:textId="7A597436" w:rsidR="00065A0B" w:rsidRPr="00661F0A" w:rsidRDefault="001F5724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DEFAULT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E9007" w14:textId="0F73B28C" w:rsidR="00065A0B" w:rsidRPr="00542784" w:rsidRDefault="00C30D98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542784">
              <w:rPr>
                <w:rFonts w:eastAsiaTheme="majorEastAsia" w:cstheme="minorHAnsi"/>
                <w:sz w:val="24"/>
                <w:szCs w:val="24"/>
              </w:rPr>
              <w:t>Piano</w:t>
            </w:r>
          </w:p>
        </w:tc>
      </w:tr>
      <w:tr w:rsidR="00065A0B" w:rsidRPr="00661F0A" w14:paraId="77053DA1" w14:textId="71A0FF43" w:rsidTr="00065A0B">
        <w:trPr>
          <w:trHeight w:val="318"/>
        </w:trPr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D232D8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25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55604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Kevin</w:t>
            </w:r>
          </w:p>
        </w:tc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F1D794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Pop</w:t>
            </w:r>
          </w:p>
        </w:tc>
        <w:tc>
          <w:tcPr>
            <w:tcW w:w="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E839FB" w14:textId="77777777" w:rsidR="00065A0B" w:rsidRPr="00661F0A" w:rsidRDefault="00065A0B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D9D48" w14:textId="1D78C488" w:rsidR="00065A0B" w:rsidRPr="00542784" w:rsidRDefault="00EB3F2A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542784">
              <w:rPr>
                <w:rFonts w:eastAsiaTheme="majorEastAsia" w:cstheme="minorHAnsi"/>
                <w:sz w:val="24"/>
                <w:szCs w:val="24"/>
              </w:rPr>
              <w:t>Guitar</w:t>
            </w:r>
          </w:p>
        </w:tc>
      </w:tr>
      <w:tr w:rsidR="00C30D98" w:rsidRPr="00661F0A" w14:paraId="0ED49E31" w14:textId="77777777" w:rsidTr="00065A0B">
        <w:trPr>
          <w:trHeight w:val="318"/>
        </w:trPr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9F9744" w14:textId="588F46BA" w:rsidR="00C30D98" w:rsidRPr="00661F0A" w:rsidRDefault="00C30D98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27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AE6F8" w14:textId="722B54AE" w:rsidR="00C30D98" w:rsidRPr="00661F0A" w:rsidRDefault="00EB3F2A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Lucas</w:t>
            </w:r>
          </w:p>
        </w:tc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B74B6" w14:textId="73C1D9EA" w:rsidR="00C30D98" w:rsidRPr="00661F0A" w:rsidRDefault="00EB3F2A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Reggae</w:t>
            </w:r>
          </w:p>
        </w:tc>
        <w:tc>
          <w:tcPr>
            <w:tcW w:w="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941EF" w14:textId="6ED1C8B0" w:rsidR="00C30D98" w:rsidRPr="00661F0A" w:rsidRDefault="00EB3F2A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5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3432B" w14:textId="717568FF" w:rsidR="00C30D98" w:rsidRPr="00542784" w:rsidRDefault="00FD4447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542784">
              <w:rPr>
                <w:rFonts w:eastAsiaTheme="majorEastAsia" w:cstheme="minorHAnsi"/>
                <w:sz w:val="24"/>
                <w:szCs w:val="24"/>
              </w:rPr>
              <w:t>Flute</w:t>
            </w:r>
          </w:p>
        </w:tc>
      </w:tr>
      <w:tr w:rsidR="00C30D98" w:rsidRPr="00661F0A" w14:paraId="08325071" w14:textId="77777777" w:rsidTr="00065A0B">
        <w:trPr>
          <w:trHeight w:val="318"/>
        </w:trPr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0AFA0" w14:textId="2417AA40" w:rsidR="00C30D98" w:rsidRPr="00661F0A" w:rsidRDefault="00542784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29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E500A" w14:textId="5FAA04D0" w:rsidR="00C30D98" w:rsidRPr="00661F0A" w:rsidRDefault="00542784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Aiden</w:t>
            </w:r>
          </w:p>
        </w:tc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14AFA" w14:textId="1BD58287" w:rsidR="00C30D98" w:rsidRPr="00661F0A" w:rsidRDefault="00FD4447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Classical</w:t>
            </w:r>
          </w:p>
        </w:tc>
        <w:tc>
          <w:tcPr>
            <w:tcW w:w="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62D45" w14:textId="004A36C8" w:rsidR="00C30D98" w:rsidRPr="00661F0A" w:rsidRDefault="00FD4447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35861" w14:textId="13F02F10" w:rsidR="00C30D98" w:rsidRPr="00542784" w:rsidRDefault="00FD4447" w:rsidP="00661F0A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542784">
              <w:rPr>
                <w:rFonts w:eastAsiaTheme="majorEastAsia" w:cstheme="minorHAnsi"/>
                <w:sz w:val="24"/>
                <w:szCs w:val="24"/>
              </w:rPr>
              <w:t>Guitar</w:t>
            </w:r>
          </w:p>
        </w:tc>
      </w:tr>
    </w:tbl>
    <w:p w14:paraId="0568759A" w14:textId="3A10B183" w:rsidR="00774FCA" w:rsidRDefault="00774FCA" w:rsidP="00774FCA">
      <w:p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D76C7D5" w14:textId="19462B62" w:rsidR="00EB3194" w:rsidRDefault="00EB3194" w:rsidP="00774FCA">
      <w:p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3FB0D05" w14:textId="77777777" w:rsidR="001D2273" w:rsidRPr="00774FCA" w:rsidRDefault="001D2273" w:rsidP="00774FCA">
      <w:p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750291E" w14:textId="65CD47EE" w:rsidR="001D2273" w:rsidRDefault="00037BEF" w:rsidP="00E41460">
      <w:pPr>
        <w:pStyle w:val="ListParagraph"/>
        <w:numPr>
          <w:ilvl w:val="0"/>
          <w:numId w:val="9"/>
        </w:numPr>
        <w:tabs>
          <w:tab w:val="left" w:pos="1095"/>
        </w:tabs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Insert the following records to the </w:t>
      </w:r>
      <w:r w:rsidR="00A40EA5">
        <w:rPr>
          <w:rFonts w:cstheme="minorHAnsi"/>
          <w:sz w:val="24"/>
          <w:szCs w:val="24"/>
        </w:rPr>
        <w:t xml:space="preserve">Musician table and comment on the </w:t>
      </w:r>
      <w:r w:rsidR="00436976">
        <w:rPr>
          <w:rFonts w:cstheme="minorHAnsi"/>
          <w:sz w:val="24"/>
          <w:szCs w:val="24"/>
        </w:rPr>
        <w:t>result.</w:t>
      </w:r>
    </w:p>
    <w:p w14:paraId="4C74C0A0" w14:textId="77777777" w:rsidR="00A40EA5" w:rsidRPr="00A40EA5" w:rsidRDefault="00A40EA5" w:rsidP="00E41460">
      <w:pPr>
        <w:spacing w:after="0" w:line="360" w:lineRule="auto"/>
        <w:ind w:left="360"/>
        <w:jc w:val="both"/>
        <w:rPr>
          <w:rFonts w:eastAsiaTheme="majorEastAsia" w:cstheme="minorHAnsi"/>
          <w:b/>
          <w:bCs/>
          <w:sz w:val="24"/>
          <w:szCs w:val="24"/>
        </w:rPr>
      </w:pPr>
      <w:r w:rsidRPr="00A40EA5">
        <w:rPr>
          <w:rFonts w:eastAsiaTheme="majorEastAsia" w:cstheme="minorHAnsi"/>
          <w:b/>
          <w:bCs/>
          <w:sz w:val="24"/>
          <w:szCs w:val="24"/>
        </w:rPr>
        <w:t>Musician</w:t>
      </w:r>
    </w:p>
    <w:tbl>
      <w:tblPr>
        <w:tblStyle w:val="TableGrid"/>
        <w:tblW w:w="6986" w:type="dxa"/>
        <w:tblInd w:w="360" w:type="dxa"/>
        <w:tblLook w:val="04A0" w:firstRow="1" w:lastRow="0" w:firstColumn="1" w:lastColumn="0" w:noHBand="0" w:noVBand="1"/>
      </w:tblPr>
      <w:tblGrid>
        <w:gridCol w:w="1427"/>
        <w:gridCol w:w="1780"/>
        <w:gridCol w:w="1435"/>
        <w:gridCol w:w="930"/>
        <w:gridCol w:w="1414"/>
      </w:tblGrid>
      <w:tr w:rsidR="00A40EA5" w:rsidRPr="00661F0A" w14:paraId="260B4341" w14:textId="77777777" w:rsidTr="00436976">
        <w:trPr>
          <w:trHeight w:val="275"/>
        </w:trPr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360E8F65" w14:textId="77777777" w:rsidR="00A40EA5" w:rsidRPr="00FE44FF" w:rsidRDefault="00A40EA5" w:rsidP="00E41460">
            <w:pPr>
              <w:spacing w:line="360" w:lineRule="auto"/>
              <w:rPr>
                <w:rFonts w:eastAsiaTheme="majorEastAsia" w:cstheme="minorHAnsi"/>
                <w:bCs/>
                <w:sz w:val="24"/>
                <w:szCs w:val="24"/>
                <w:u w:val="single"/>
              </w:rPr>
            </w:pPr>
            <w:r w:rsidRPr="00FE44FF">
              <w:rPr>
                <w:rFonts w:eastAsiaTheme="majorEastAsia" w:cstheme="minorHAnsi"/>
                <w:sz w:val="24"/>
                <w:szCs w:val="24"/>
                <w:u w:val="single"/>
              </w:rPr>
              <w:t>MuscianID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679FE44A" w14:textId="77777777" w:rsidR="00A40EA5" w:rsidRPr="00661F0A" w:rsidRDefault="00A40EA5" w:rsidP="00E41460">
            <w:pPr>
              <w:spacing w:line="360" w:lineRule="auto"/>
              <w:rPr>
                <w:rFonts w:eastAsiaTheme="majorEastAsia" w:cstheme="minorHAnsi"/>
                <w:bCs/>
                <w:sz w:val="24"/>
                <w:szCs w:val="24"/>
              </w:rPr>
            </w:pPr>
            <w:r w:rsidRPr="007072CC">
              <w:rPr>
                <w:rFonts w:eastAsiaTheme="majorEastAsia" w:cstheme="minorHAnsi"/>
                <w:sz w:val="24"/>
                <w:szCs w:val="24"/>
              </w:rPr>
              <w:t>Muscian</w:t>
            </w:r>
            <w:r>
              <w:rPr>
                <w:rFonts w:eastAsiaTheme="majorEastAsia" w:cstheme="minorHAnsi"/>
                <w:sz w:val="24"/>
                <w:szCs w:val="24"/>
              </w:rPr>
              <w:t>N</w:t>
            </w:r>
            <w:r w:rsidRPr="007072CC">
              <w:rPr>
                <w:rFonts w:eastAsiaTheme="majorEastAsia" w:cstheme="minorHAnsi"/>
                <w:sz w:val="24"/>
                <w:szCs w:val="24"/>
              </w:rPr>
              <w:t>ame</w:t>
            </w:r>
          </w:p>
        </w:tc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7C05D979" w14:textId="77777777" w:rsidR="00A40EA5" w:rsidRPr="00661F0A" w:rsidRDefault="00A40EA5" w:rsidP="00E41460">
            <w:pPr>
              <w:spacing w:line="360" w:lineRule="auto"/>
              <w:rPr>
                <w:rFonts w:eastAsiaTheme="majorEastAsia" w:cstheme="minorHAnsi"/>
                <w:bCs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bCs/>
                <w:sz w:val="24"/>
                <w:szCs w:val="24"/>
              </w:rPr>
              <w:t>Category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0774FB0F" w14:textId="77777777" w:rsidR="00A40EA5" w:rsidRPr="00661F0A" w:rsidRDefault="00A40EA5" w:rsidP="00E41460">
            <w:pPr>
              <w:spacing w:line="360" w:lineRule="auto"/>
              <w:rPr>
                <w:rFonts w:eastAsiaTheme="majorEastAsia" w:cstheme="minorHAnsi"/>
                <w:bCs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bCs/>
                <w:sz w:val="24"/>
                <w:szCs w:val="24"/>
              </w:rPr>
              <w:t>Rank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</w:tcPr>
          <w:p w14:paraId="2DD02AEB" w14:textId="77777777" w:rsidR="00A40EA5" w:rsidRPr="00661F0A" w:rsidRDefault="00A40EA5" w:rsidP="00E41460">
            <w:pPr>
              <w:spacing w:line="360" w:lineRule="auto"/>
              <w:rPr>
                <w:rFonts w:eastAsiaTheme="majorEastAsia" w:cstheme="minorHAnsi"/>
                <w:bCs/>
                <w:sz w:val="24"/>
                <w:szCs w:val="24"/>
              </w:rPr>
            </w:pPr>
            <w:r>
              <w:rPr>
                <w:rFonts w:eastAsiaTheme="majorEastAsia" w:cstheme="minorHAnsi"/>
                <w:bCs/>
                <w:sz w:val="24"/>
                <w:szCs w:val="24"/>
              </w:rPr>
              <w:t>Instrument</w:t>
            </w:r>
          </w:p>
        </w:tc>
      </w:tr>
      <w:tr w:rsidR="00A40EA5" w:rsidRPr="00661F0A" w14:paraId="5F9A9182" w14:textId="77777777" w:rsidTr="00436976">
        <w:trPr>
          <w:trHeight w:val="275"/>
        </w:trPr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1FCBD7" w14:textId="2A8B89B3" w:rsidR="00A40EA5" w:rsidRPr="00661F0A" w:rsidRDefault="00600839" w:rsidP="00E41460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30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DBA58F" w14:textId="657DE8FF" w:rsidR="00A40EA5" w:rsidRPr="00661F0A" w:rsidRDefault="00A40EA5" w:rsidP="00E41460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null</w:t>
            </w:r>
          </w:p>
        </w:tc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6B5077" w14:textId="77777777" w:rsidR="00A40EA5" w:rsidRPr="00661F0A" w:rsidRDefault="00A40EA5" w:rsidP="00E41460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Pop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FAC643" w14:textId="77777777" w:rsidR="00A40EA5" w:rsidRPr="00661F0A" w:rsidRDefault="00A40EA5" w:rsidP="00E41460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4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4DACB" w14:textId="77777777" w:rsidR="00A40EA5" w:rsidRPr="00542784" w:rsidRDefault="00A40EA5" w:rsidP="00E41460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542784">
              <w:rPr>
                <w:rFonts w:eastAsiaTheme="majorEastAsia" w:cstheme="minorHAnsi"/>
                <w:sz w:val="24"/>
                <w:szCs w:val="24"/>
              </w:rPr>
              <w:t>Guitar</w:t>
            </w:r>
          </w:p>
        </w:tc>
      </w:tr>
      <w:tr w:rsidR="00A40EA5" w:rsidRPr="00661F0A" w14:paraId="4E728E3E" w14:textId="77777777" w:rsidTr="00436976">
        <w:trPr>
          <w:trHeight w:val="275"/>
        </w:trPr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CD1A7E" w14:textId="03391AB7" w:rsidR="00A40EA5" w:rsidRPr="00661F0A" w:rsidRDefault="00600839" w:rsidP="00E41460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32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7E2DB1" w14:textId="24C99D0F" w:rsidR="00A40EA5" w:rsidRPr="00661F0A" w:rsidRDefault="006C5EDC" w:rsidP="00E41460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Oliver</w:t>
            </w:r>
          </w:p>
        </w:tc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AB9194" w14:textId="11530EF5" w:rsidR="00A40EA5" w:rsidRPr="00661F0A" w:rsidRDefault="00027FE2" w:rsidP="00E41460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Hiphop</w:t>
            </w:r>
          </w:p>
        </w:tc>
        <w:tc>
          <w:tcPr>
            <w:tcW w:w="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CB009" w14:textId="3AEE7E16" w:rsidR="00A40EA5" w:rsidRPr="00661F0A" w:rsidRDefault="00297145" w:rsidP="00E41460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5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FA17DF" w14:textId="77777777" w:rsidR="00A40EA5" w:rsidRPr="00542784" w:rsidRDefault="00A40EA5" w:rsidP="00E41460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542784">
              <w:rPr>
                <w:rFonts w:eastAsiaTheme="majorEastAsia" w:cstheme="minorHAnsi"/>
                <w:sz w:val="24"/>
                <w:szCs w:val="24"/>
              </w:rPr>
              <w:t>Piano</w:t>
            </w:r>
          </w:p>
        </w:tc>
      </w:tr>
    </w:tbl>
    <w:p w14:paraId="7F313826" w14:textId="77777777" w:rsidR="00A40EA5" w:rsidRPr="00A40EA5" w:rsidRDefault="00A40EA5" w:rsidP="00E41460">
      <w:p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3C9FD06" w14:textId="2BFA2AFE" w:rsidR="004877A2" w:rsidRPr="004877A2" w:rsidRDefault="00106C66" w:rsidP="00E41460">
      <w:pPr>
        <w:pStyle w:val="ListParagraph"/>
        <w:numPr>
          <w:ilvl w:val="0"/>
          <w:numId w:val="9"/>
        </w:numPr>
        <w:tabs>
          <w:tab w:val="left" w:pos="1095"/>
        </w:tabs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Modify</w:t>
      </w:r>
      <w:r w:rsidR="004877A2" w:rsidRPr="004877A2">
        <w:rPr>
          <w:rFonts w:cstheme="minorHAnsi"/>
          <w:sz w:val="24"/>
          <w:szCs w:val="24"/>
        </w:rPr>
        <w:t xml:space="preserve"> the </w:t>
      </w:r>
      <w:r w:rsidR="004877A2" w:rsidRPr="004877A2">
        <w:rPr>
          <w:rFonts w:eastAsiaTheme="majorEastAsia" w:cstheme="minorHAnsi"/>
          <w:sz w:val="24"/>
          <w:szCs w:val="24"/>
        </w:rPr>
        <w:t xml:space="preserve">Musician </w:t>
      </w:r>
      <w:r w:rsidR="004877A2" w:rsidRPr="004877A2">
        <w:rPr>
          <w:rFonts w:cstheme="minorHAnsi"/>
          <w:sz w:val="24"/>
          <w:szCs w:val="24"/>
        </w:rPr>
        <w:t xml:space="preserve">relation and add a new column ‘Country’ to store the country of a musician. Use appropriate data type.           </w:t>
      </w:r>
      <w:r w:rsidR="004877A2" w:rsidRPr="004877A2">
        <w:rPr>
          <w:rFonts w:eastAsiaTheme="majorEastAsia" w:cstheme="minorHAnsi"/>
          <w:sz w:val="24"/>
          <w:szCs w:val="24"/>
        </w:rPr>
        <w:tab/>
      </w:r>
      <w:r w:rsidR="004877A2" w:rsidRPr="004877A2">
        <w:rPr>
          <w:rFonts w:eastAsiaTheme="majorEastAsia" w:cstheme="minorHAnsi"/>
          <w:sz w:val="24"/>
          <w:szCs w:val="24"/>
        </w:rPr>
        <w:tab/>
      </w:r>
      <w:r w:rsidR="004877A2" w:rsidRPr="004877A2">
        <w:rPr>
          <w:rFonts w:eastAsiaTheme="majorEastAsia" w:cstheme="minorHAnsi"/>
          <w:sz w:val="24"/>
          <w:szCs w:val="24"/>
        </w:rPr>
        <w:tab/>
      </w:r>
      <w:r w:rsidR="004877A2" w:rsidRPr="004877A2">
        <w:rPr>
          <w:rFonts w:eastAsiaTheme="majorEastAsia" w:cstheme="minorHAnsi"/>
          <w:sz w:val="24"/>
          <w:szCs w:val="24"/>
        </w:rPr>
        <w:tab/>
        <w:t xml:space="preserve">                   </w:t>
      </w:r>
    </w:p>
    <w:p w14:paraId="285C9815" w14:textId="1EF4DF24" w:rsidR="004877A2" w:rsidRPr="004877A2" w:rsidRDefault="004877A2" w:rsidP="00E41460">
      <w:pPr>
        <w:pStyle w:val="ListParagraph"/>
        <w:numPr>
          <w:ilvl w:val="0"/>
          <w:numId w:val="9"/>
        </w:numPr>
        <w:tabs>
          <w:tab w:val="left" w:pos="1095"/>
        </w:tabs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  <w:r w:rsidRPr="004877A2">
        <w:rPr>
          <w:rFonts w:eastAsiaTheme="majorEastAsia" w:cstheme="minorHAnsi"/>
          <w:sz w:val="24"/>
          <w:szCs w:val="24"/>
        </w:rPr>
        <w:t>Update the country column as follow</w:t>
      </w:r>
      <w:r>
        <w:rPr>
          <w:rFonts w:eastAsiaTheme="majorEastAsia" w:cstheme="minorHAnsi"/>
          <w:sz w:val="24"/>
          <w:szCs w:val="24"/>
        </w:rPr>
        <w:t>s:</w:t>
      </w:r>
      <w:r w:rsidRPr="004877A2">
        <w:rPr>
          <w:rFonts w:ascii="Times New Roman" w:eastAsiaTheme="majorEastAsia" w:hAnsi="Times New Roman" w:cs="Times New Roman"/>
          <w:sz w:val="24"/>
          <w:szCs w:val="24"/>
        </w:rPr>
        <w:tab/>
      </w:r>
      <w:r w:rsidRPr="004877A2">
        <w:rPr>
          <w:rFonts w:ascii="Times New Roman" w:eastAsiaTheme="majorEastAsia" w:hAnsi="Times New Roman" w:cs="Times New Roman"/>
          <w:sz w:val="24"/>
          <w:szCs w:val="24"/>
        </w:rPr>
        <w:tab/>
        <w:t xml:space="preserve">      </w:t>
      </w:r>
      <w:r w:rsidRPr="004877A2">
        <w:rPr>
          <w:rFonts w:ascii="Times New Roman" w:eastAsiaTheme="majorEastAsia" w:hAnsi="Times New Roman" w:cs="Times New Roman"/>
          <w:sz w:val="24"/>
          <w:szCs w:val="24"/>
        </w:rPr>
        <w:tab/>
      </w:r>
      <w:r w:rsidRPr="004877A2">
        <w:rPr>
          <w:rFonts w:ascii="Times New Roman" w:eastAsiaTheme="majorEastAsia" w:hAnsi="Times New Roman" w:cs="Times New Roman"/>
          <w:sz w:val="24"/>
          <w:szCs w:val="24"/>
        </w:rPr>
        <w:tab/>
        <w:t xml:space="preserve">       </w:t>
      </w:r>
    </w:p>
    <w:tbl>
      <w:tblPr>
        <w:tblStyle w:val="TableGrid"/>
        <w:tblW w:w="9428" w:type="dxa"/>
        <w:tblInd w:w="-5" w:type="dxa"/>
        <w:tblLook w:val="04A0" w:firstRow="1" w:lastRow="0" w:firstColumn="1" w:lastColumn="0" w:noHBand="0" w:noVBand="1"/>
      </w:tblPr>
      <w:tblGrid>
        <w:gridCol w:w="1436"/>
        <w:gridCol w:w="1620"/>
        <w:gridCol w:w="2035"/>
        <w:gridCol w:w="1227"/>
        <w:gridCol w:w="1400"/>
        <w:gridCol w:w="1710"/>
      </w:tblGrid>
      <w:tr w:rsidR="00F93B87" w:rsidRPr="004877A2" w14:paraId="14B1FACD" w14:textId="77777777" w:rsidTr="00F93B87">
        <w:trPr>
          <w:trHeight w:val="370"/>
        </w:trPr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03432198" w14:textId="7B09920E" w:rsidR="00F93B87" w:rsidRPr="004877A2" w:rsidRDefault="00F93B87" w:rsidP="00F93B87">
            <w:pPr>
              <w:spacing w:line="360" w:lineRule="auto"/>
              <w:rPr>
                <w:rFonts w:eastAsiaTheme="majorEastAsia" w:cstheme="minorHAnsi"/>
                <w:b/>
                <w:sz w:val="24"/>
                <w:szCs w:val="24"/>
                <w:u w:val="single"/>
              </w:rPr>
            </w:pPr>
            <w:r w:rsidRPr="00FE44FF">
              <w:rPr>
                <w:rFonts w:eastAsiaTheme="majorEastAsia" w:cstheme="minorHAnsi"/>
                <w:sz w:val="24"/>
                <w:szCs w:val="24"/>
                <w:u w:val="single"/>
              </w:rPr>
              <w:t>MuscianID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416C6E07" w14:textId="47FC0F98" w:rsidR="00F93B87" w:rsidRPr="004877A2" w:rsidRDefault="00F93B87" w:rsidP="00F93B87">
            <w:pPr>
              <w:spacing w:line="360" w:lineRule="auto"/>
              <w:rPr>
                <w:rFonts w:eastAsiaTheme="majorEastAsia" w:cstheme="minorHAnsi"/>
                <w:b/>
                <w:sz w:val="24"/>
                <w:szCs w:val="24"/>
              </w:rPr>
            </w:pPr>
            <w:r w:rsidRPr="007072CC">
              <w:rPr>
                <w:rFonts w:eastAsiaTheme="majorEastAsia" w:cstheme="minorHAnsi"/>
                <w:sz w:val="24"/>
                <w:szCs w:val="24"/>
              </w:rPr>
              <w:t>Muscian</w:t>
            </w:r>
            <w:r>
              <w:rPr>
                <w:rFonts w:eastAsiaTheme="majorEastAsia" w:cstheme="minorHAnsi"/>
                <w:sz w:val="24"/>
                <w:szCs w:val="24"/>
              </w:rPr>
              <w:t>N</w:t>
            </w:r>
            <w:r w:rsidRPr="007072CC">
              <w:rPr>
                <w:rFonts w:eastAsiaTheme="majorEastAsia" w:cstheme="minorHAnsi"/>
                <w:sz w:val="24"/>
                <w:szCs w:val="24"/>
              </w:rPr>
              <w:t>ame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77C5EA05" w14:textId="0D03FF15" w:rsidR="00F93B87" w:rsidRPr="004877A2" w:rsidRDefault="00F93B87" w:rsidP="00F93B87">
            <w:pPr>
              <w:spacing w:line="360" w:lineRule="auto"/>
              <w:rPr>
                <w:rFonts w:eastAsiaTheme="majorEastAsia" w:cstheme="minorHAnsi"/>
                <w:b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bCs/>
                <w:sz w:val="24"/>
                <w:szCs w:val="24"/>
              </w:rPr>
              <w:t>Category</w:t>
            </w:r>
          </w:p>
        </w:tc>
        <w:tc>
          <w:tcPr>
            <w:tcW w:w="1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7EAFACBC" w14:textId="37ED3848" w:rsidR="00F93B87" w:rsidRPr="004877A2" w:rsidRDefault="00F93B87" w:rsidP="00F93B87">
            <w:pPr>
              <w:spacing w:line="360" w:lineRule="auto"/>
              <w:rPr>
                <w:rFonts w:eastAsiaTheme="majorEastAsia" w:cstheme="minorHAnsi"/>
                <w:b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bCs/>
                <w:sz w:val="24"/>
                <w:szCs w:val="24"/>
              </w:rPr>
              <w:t>Rank</w:t>
            </w:r>
          </w:p>
        </w:tc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</w:tcPr>
          <w:p w14:paraId="6CCEB345" w14:textId="12CBA675" w:rsidR="00F93B87" w:rsidRPr="004877A2" w:rsidRDefault="00F93B87" w:rsidP="00F93B87">
            <w:pPr>
              <w:spacing w:line="360" w:lineRule="auto"/>
              <w:rPr>
                <w:rFonts w:eastAsiaTheme="majorEastAsia" w:cstheme="minorHAnsi"/>
                <w:bCs/>
                <w:sz w:val="24"/>
                <w:szCs w:val="24"/>
              </w:rPr>
            </w:pPr>
            <w:r>
              <w:rPr>
                <w:rFonts w:eastAsiaTheme="majorEastAsia" w:cstheme="minorHAnsi"/>
                <w:bCs/>
                <w:sz w:val="24"/>
                <w:szCs w:val="24"/>
              </w:rPr>
              <w:t>Instrument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3482B04B" w14:textId="6B2B0794" w:rsidR="00F93B87" w:rsidRPr="004877A2" w:rsidRDefault="00F93B87" w:rsidP="00F93B87">
            <w:pPr>
              <w:spacing w:line="360" w:lineRule="auto"/>
              <w:rPr>
                <w:rFonts w:eastAsiaTheme="majorEastAsia" w:cstheme="minorHAnsi"/>
                <w:bCs/>
                <w:sz w:val="24"/>
                <w:szCs w:val="24"/>
              </w:rPr>
            </w:pPr>
            <w:r w:rsidRPr="004877A2">
              <w:rPr>
                <w:rFonts w:eastAsiaTheme="majorEastAsia" w:cstheme="minorHAnsi"/>
                <w:bCs/>
                <w:sz w:val="24"/>
                <w:szCs w:val="24"/>
              </w:rPr>
              <w:t>Country</w:t>
            </w:r>
          </w:p>
        </w:tc>
      </w:tr>
      <w:tr w:rsidR="00B5184D" w:rsidRPr="004877A2" w14:paraId="341A8010" w14:textId="77777777" w:rsidTr="00F93B87">
        <w:trPr>
          <w:trHeight w:val="352"/>
        </w:trPr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EF3DE1" w14:textId="3837BA9A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12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258515" w14:textId="59BE3C19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Selena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6F2DC7" w14:textId="13456559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Pop</w:t>
            </w:r>
          </w:p>
        </w:tc>
        <w:tc>
          <w:tcPr>
            <w:tcW w:w="1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3BF924" w14:textId="0C79C10B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4</w:t>
            </w:r>
          </w:p>
        </w:tc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57E35D" w14:textId="3E111818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542784">
              <w:rPr>
                <w:rFonts w:eastAsiaTheme="majorEastAsia" w:cstheme="minorHAnsi"/>
                <w:sz w:val="24"/>
                <w:szCs w:val="24"/>
              </w:rPr>
              <w:t>Guitar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9C9C9" w:themeFill="accent3" w:themeFillTint="99"/>
            <w:hideMark/>
          </w:tcPr>
          <w:p w14:paraId="48D1CFB7" w14:textId="7DCB3AA3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4877A2">
              <w:rPr>
                <w:rFonts w:eastAsiaTheme="majorEastAsia" w:cstheme="minorHAnsi"/>
                <w:sz w:val="24"/>
                <w:szCs w:val="24"/>
              </w:rPr>
              <w:t>SriLanka</w:t>
            </w:r>
          </w:p>
        </w:tc>
      </w:tr>
      <w:tr w:rsidR="00B5184D" w:rsidRPr="004877A2" w14:paraId="6D2D5F5B" w14:textId="77777777" w:rsidTr="00F93B87">
        <w:trPr>
          <w:trHeight w:val="370"/>
        </w:trPr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FC4D2" w14:textId="253C69D4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14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1E926B" w14:textId="42526DB4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Davis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E3DC87" w14:textId="2094762E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Rock</w:t>
            </w:r>
          </w:p>
        </w:tc>
        <w:tc>
          <w:tcPr>
            <w:tcW w:w="1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8FEFBA" w14:textId="146DD5BB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4</w:t>
            </w:r>
          </w:p>
        </w:tc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BAF5AB" w14:textId="12F45C20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542784">
              <w:rPr>
                <w:rFonts w:eastAsiaTheme="majorEastAsia" w:cstheme="minorHAnsi"/>
                <w:sz w:val="24"/>
                <w:szCs w:val="24"/>
              </w:rPr>
              <w:t>Piano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9C9C9" w:themeFill="accent3" w:themeFillTint="99"/>
            <w:hideMark/>
          </w:tcPr>
          <w:p w14:paraId="34EC6D64" w14:textId="35AF78D3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4877A2">
              <w:rPr>
                <w:rFonts w:eastAsiaTheme="majorEastAsia" w:cstheme="minorHAnsi"/>
                <w:sz w:val="24"/>
                <w:szCs w:val="24"/>
              </w:rPr>
              <w:t>America</w:t>
            </w:r>
          </w:p>
        </w:tc>
      </w:tr>
      <w:tr w:rsidR="00B5184D" w:rsidRPr="004877A2" w14:paraId="2FCEFD63" w14:textId="77777777" w:rsidTr="00F93B87">
        <w:trPr>
          <w:trHeight w:val="352"/>
        </w:trPr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B01196" w14:textId="79023F9C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15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9F4DC7" w14:textId="0BA0A678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Keanu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77C487" w14:textId="17F697B0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Reggae</w:t>
            </w:r>
          </w:p>
        </w:tc>
        <w:tc>
          <w:tcPr>
            <w:tcW w:w="1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BB5061" w14:textId="502EDC87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3</w:t>
            </w:r>
          </w:p>
        </w:tc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824977" w14:textId="10C64B40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542784">
              <w:rPr>
                <w:rFonts w:eastAsiaTheme="majorEastAsia" w:cstheme="minorHAnsi"/>
                <w:sz w:val="24"/>
                <w:szCs w:val="24"/>
              </w:rPr>
              <w:t>Guitar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9C9C9" w:themeFill="accent3" w:themeFillTint="99"/>
            <w:hideMark/>
          </w:tcPr>
          <w:p w14:paraId="21074AD8" w14:textId="24D8D579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4877A2">
              <w:rPr>
                <w:rFonts w:eastAsiaTheme="majorEastAsia" w:cstheme="minorHAnsi"/>
                <w:sz w:val="24"/>
                <w:szCs w:val="24"/>
              </w:rPr>
              <w:t>Brazil</w:t>
            </w:r>
          </w:p>
        </w:tc>
      </w:tr>
      <w:tr w:rsidR="00B5184D" w:rsidRPr="004877A2" w14:paraId="2630EE36" w14:textId="77777777" w:rsidTr="00F93B87">
        <w:trPr>
          <w:trHeight w:val="370"/>
        </w:trPr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B8C4B" w14:textId="489DC71C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17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A1DE1B" w14:textId="733CE3F4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Ravi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D288DF" w14:textId="2255A241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Classical</w:t>
            </w:r>
          </w:p>
        </w:tc>
        <w:tc>
          <w:tcPr>
            <w:tcW w:w="1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9D5C3" w14:textId="57FAFEAB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5</w:t>
            </w:r>
          </w:p>
        </w:tc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81F7EA" w14:textId="1448748E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542784">
              <w:rPr>
                <w:rFonts w:eastAsiaTheme="majorEastAsia" w:cstheme="minorHAnsi"/>
                <w:sz w:val="24"/>
                <w:szCs w:val="24"/>
              </w:rPr>
              <w:t>Flute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9C9C9" w:themeFill="accent3" w:themeFillTint="99"/>
            <w:hideMark/>
          </w:tcPr>
          <w:p w14:paraId="7DEA7254" w14:textId="78957227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4877A2">
              <w:rPr>
                <w:rFonts w:eastAsiaTheme="majorEastAsia" w:cstheme="minorHAnsi"/>
                <w:sz w:val="24"/>
                <w:szCs w:val="24"/>
              </w:rPr>
              <w:t>SriLanka</w:t>
            </w:r>
          </w:p>
        </w:tc>
      </w:tr>
      <w:tr w:rsidR="00B5184D" w:rsidRPr="004877A2" w14:paraId="75C4340F" w14:textId="77777777" w:rsidTr="00F93B87">
        <w:trPr>
          <w:trHeight w:val="370"/>
        </w:trPr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2F6476" w14:textId="7B0A99A2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24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2DCA59" w14:textId="13B5EA7E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Neela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89D1C" w14:textId="062142F3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Classical</w:t>
            </w:r>
          </w:p>
        </w:tc>
        <w:tc>
          <w:tcPr>
            <w:tcW w:w="1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020C6" w14:textId="5FD3138E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DEFAULT</w:t>
            </w:r>
          </w:p>
        </w:tc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D05EBCA" w14:textId="4774A066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542784">
              <w:rPr>
                <w:rFonts w:eastAsiaTheme="majorEastAsia" w:cstheme="minorHAnsi"/>
                <w:sz w:val="24"/>
                <w:szCs w:val="24"/>
              </w:rPr>
              <w:t>Piano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9C9C9" w:themeFill="accent3" w:themeFillTint="99"/>
            <w:hideMark/>
          </w:tcPr>
          <w:p w14:paraId="0FA63176" w14:textId="43194F59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4877A2">
              <w:rPr>
                <w:rFonts w:eastAsiaTheme="majorEastAsia" w:cstheme="minorHAnsi"/>
                <w:sz w:val="24"/>
                <w:szCs w:val="24"/>
              </w:rPr>
              <w:t>India</w:t>
            </w:r>
          </w:p>
        </w:tc>
      </w:tr>
      <w:tr w:rsidR="00B5184D" w:rsidRPr="004877A2" w14:paraId="5A58455F" w14:textId="77777777" w:rsidTr="00F93B87">
        <w:trPr>
          <w:trHeight w:val="352"/>
        </w:trPr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0E2C7F" w14:textId="340B950C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25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CDC027" w14:textId="3193DC28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Kevin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184F7" w14:textId="765F2F80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Pop</w:t>
            </w:r>
          </w:p>
        </w:tc>
        <w:tc>
          <w:tcPr>
            <w:tcW w:w="1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66DEAF" w14:textId="046904B9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2</w:t>
            </w:r>
          </w:p>
        </w:tc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64A3921" w14:textId="75DE6D5E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542784">
              <w:rPr>
                <w:rFonts w:eastAsiaTheme="majorEastAsia" w:cstheme="minorHAnsi"/>
                <w:sz w:val="24"/>
                <w:szCs w:val="24"/>
              </w:rPr>
              <w:t>Guitar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9C9C9" w:themeFill="accent3" w:themeFillTint="99"/>
            <w:hideMark/>
          </w:tcPr>
          <w:p w14:paraId="5479A914" w14:textId="695112C7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4877A2">
              <w:rPr>
                <w:rFonts w:eastAsiaTheme="majorEastAsia" w:cstheme="minorHAnsi"/>
                <w:sz w:val="24"/>
                <w:szCs w:val="24"/>
              </w:rPr>
              <w:t>America</w:t>
            </w:r>
          </w:p>
        </w:tc>
      </w:tr>
      <w:tr w:rsidR="00B5184D" w:rsidRPr="004877A2" w14:paraId="1B48782D" w14:textId="77777777" w:rsidTr="00F93B87">
        <w:trPr>
          <w:trHeight w:val="352"/>
        </w:trPr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2E5BF" w14:textId="0F51B5DC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27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A49146" w14:textId="2955BA47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Lucas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60FCE" w14:textId="7027F633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Reggae</w:t>
            </w:r>
          </w:p>
        </w:tc>
        <w:tc>
          <w:tcPr>
            <w:tcW w:w="1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7948D3" w14:textId="18C2B6EE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5</w:t>
            </w:r>
          </w:p>
        </w:tc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13D538" w14:textId="256D90C0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542784">
              <w:rPr>
                <w:rFonts w:eastAsiaTheme="majorEastAsia" w:cstheme="minorHAnsi"/>
                <w:sz w:val="24"/>
                <w:szCs w:val="24"/>
              </w:rPr>
              <w:t>Flute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9C9C9" w:themeFill="accent3" w:themeFillTint="99"/>
          </w:tcPr>
          <w:p w14:paraId="44EB8B36" w14:textId="09DD6261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4877A2">
              <w:rPr>
                <w:rFonts w:eastAsiaTheme="majorEastAsia" w:cstheme="minorHAnsi"/>
                <w:sz w:val="24"/>
                <w:szCs w:val="24"/>
              </w:rPr>
              <w:t>Brazil</w:t>
            </w:r>
          </w:p>
        </w:tc>
      </w:tr>
      <w:tr w:rsidR="00B5184D" w:rsidRPr="004877A2" w14:paraId="10496DAC" w14:textId="77777777" w:rsidTr="00F93B87">
        <w:trPr>
          <w:trHeight w:val="352"/>
        </w:trPr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2FE860" w14:textId="57E86DF1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29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29919" w14:textId="31582012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Aiden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80F0E" w14:textId="6AAB2A4F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661F0A">
              <w:rPr>
                <w:rFonts w:eastAsiaTheme="majorEastAsia" w:cstheme="minorHAnsi"/>
                <w:sz w:val="24"/>
                <w:szCs w:val="24"/>
              </w:rPr>
              <w:t>Classical</w:t>
            </w:r>
          </w:p>
        </w:tc>
        <w:tc>
          <w:tcPr>
            <w:tcW w:w="1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963DB0" w14:textId="1234E315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3</w:t>
            </w:r>
          </w:p>
        </w:tc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B967B9" w14:textId="007612D8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542784">
              <w:rPr>
                <w:rFonts w:eastAsiaTheme="majorEastAsia" w:cstheme="minorHAnsi"/>
                <w:sz w:val="24"/>
                <w:szCs w:val="24"/>
              </w:rPr>
              <w:t>Guitar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9C9C9" w:themeFill="accent3" w:themeFillTint="99"/>
          </w:tcPr>
          <w:p w14:paraId="7EC96C37" w14:textId="622E211E" w:rsidR="00B5184D" w:rsidRPr="004877A2" w:rsidRDefault="00B5184D" w:rsidP="00B5184D">
            <w:pPr>
              <w:spacing w:line="360" w:lineRule="auto"/>
              <w:rPr>
                <w:rFonts w:eastAsiaTheme="majorEastAsia" w:cstheme="minorHAnsi"/>
                <w:sz w:val="24"/>
                <w:szCs w:val="24"/>
              </w:rPr>
            </w:pPr>
            <w:r w:rsidRPr="004877A2">
              <w:rPr>
                <w:rFonts w:eastAsiaTheme="majorEastAsia" w:cstheme="minorHAnsi"/>
                <w:sz w:val="24"/>
                <w:szCs w:val="24"/>
              </w:rPr>
              <w:t>America</w:t>
            </w:r>
          </w:p>
        </w:tc>
      </w:tr>
    </w:tbl>
    <w:p w14:paraId="3BD13FD7" w14:textId="26943000" w:rsidR="00CA5A2C" w:rsidRDefault="00CA5A2C" w:rsidP="003E53C3">
      <w:pPr>
        <w:spacing w:after="0" w:line="360" w:lineRule="auto"/>
        <w:ind w:firstLine="720"/>
        <w:jc w:val="both"/>
        <w:rPr>
          <w:rFonts w:eastAsiaTheme="majorEastAsia" w:cstheme="minorHAnsi"/>
          <w:b/>
          <w:bCs/>
          <w:sz w:val="24"/>
          <w:szCs w:val="24"/>
        </w:rPr>
      </w:pPr>
    </w:p>
    <w:p w14:paraId="1E022820" w14:textId="53CA08F9" w:rsidR="00223972" w:rsidRDefault="00223972" w:rsidP="003E53C3">
      <w:pPr>
        <w:spacing w:after="0" w:line="360" w:lineRule="auto"/>
        <w:ind w:firstLine="720"/>
        <w:jc w:val="both"/>
        <w:rPr>
          <w:rFonts w:eastAsiaTheme="majorEastAsia" w:cstheme="minorHAnsi"/>
          <w:b/>
          <w:bCs/>
          <w:sz w:val="24"/>
          <w:szCs w:val="24"/>
        </w:rPr>
      </w:pPr>
    </w:p>
    <w:p w14:paraId="08C71EE3" w14:textId="59F8A98E" w:rsidR="00223972" w:rsidRDefault="00223972" w:rsidP="003E53C3">
      <w:pPr>
        <w:spacing w:after="0" w:line="360" w:lineRule="auto"/>
        <w:ind w:firstLine="720"/>
        <w:jc w:val="both"/>
        <w:rPr>
          <w:rFonts w:eastAsiaTheme="majorEastAsia" w:cstheme="minorHAnsi"/>
          <w:b/>
          <w:bCs/>
          <w:sz w:val="24"/>
          <w:szCs w:val="24"/>
        </w:rPr>
      </w:pPr>
    </w:p>
    <w:p w14:paraId="338D842E" w14:textId="57149926" w:rsidR="00223972" w:rsidRDefault="00223972" w:rsidP="003E53C3">
      <w:pPr>
        <w:spacing w:after="0" w:line="360" w:lineRule="auto"/>
        <w:ind w:firstLine="720"/>
        <w:jc w:val="both"/>
        <w:rPr>
          <w:rFonts w:eastAsiaTheme="majorEastAsia" w:cstheme="minorHAnsi"/>
          <w:b/>
          <w:bCs/>
          <w:sz w:val="24"/>
          <w:szCs w:val="24"/>
        </w:rPr>
      </w:pPr>
    </w:p>
    <w:p w14:paraId="4C4428BC" w14:textId="6DDB9DA5" w:rsidR="00223972" w:rsidRDefault="00223972" w:rsidP="003E53C3">
      <w:pPr>
        <w:spacing w:after="0" w:line="360" w:lineRule="auto"/>
        <w:ind w:firstLine="720"/>
        <w:jc w:val="both"/>
        <w:rPr>
          <w:rFonts w:eastAsiaTheme="majorEastAsia" w:cstheme="minorHAnsi"/>
          <w:b/>
          <w:bCs/>
          <w:sz w:val="24"/>
          <w:szCs w:val="24"/>
        </w:rPr>
      </w:pPr>
    </w:p>
    <w:p w14:paraId="1D3BAB9E" w14:textId="15339CCD" w:rsidR="00223972" w:rsidRDefault="00223972" w:rsidP="003E53C3">
      <w:pPr>
        <w:spacing w:after="0" w:line="360" w:lineRule="auto"/>
        <w:ind w:firstLine="720"/>
        <w:jc w:val="both"/>
        <w:rPr>
          <w:rFonts w:eastAsiaTheme="majorEastAsia" w:cstheme="minorHAnsi"/>
          <w:b/>
          <w:bCs/>
          <w:sz w:val="24"/>
          <w:szCs w:val="24"/>
        </w:rPr>
      </w:pPr>
    </w:p>
    <w:p w14:paraId="78131420" w14:textId="0EF7FD8C" w:rsidR="00223972" w:rsidRDefault="00223972" w:rsidP="003E53C3">
      <w:pPr>
        <w:spacing w:after="0" w:line="360" w:lineRule="auto"/>
        <w:ind w:firstLine="720"/>
        <w:jc w:val="both"/>
        <w:rPr>
          <w:rFonts w:eastAsiaTheme="majorEastAsia" w:cstheme="minorHAnsi"/>
          <w:b/>
          <w:bCs/>
          <w:sz w:val="24"/>
          <w:szCs w:val="24"/>
        </w:rPr>
      </w:pPr>
    </w:p>
    <w:p w14:paraId="5AC6A951" w14:textId="125A70E1" w:rsidR="00223972" w:rsidRDefault="00223972" w:rsidP="003E53C3">
      <w:pPr>
        <w:spacing w:after="0" w:line="360" w:lineRule="auto"/>
        <w:ind w:firstLine="720"/>
        <w:jc w:val="both"/>
        <w:rPr>
          <w:rFonts w:eastAsiaTheme="majorEastAsia" w:cstheme="minorHAnsi"/>
          <w:b/>
          <w:bCs/>
          <w:sz w:val="24"/>
          <w:szCs w:val="24"/>
        </w:rPr>
      </w:pPr>
    </w:p>
    <w:p w14:paraId="32A92328" w14:textId="1DB690F2" w:rsidR="00223972" w:rsidRDefault="00223972" w:rsidP="003E53C3">
      <w:pPr>
        <w:spacing w:after="0" w:line="360" w:lineRule="auto"/>
        <w:ind w:firstLine="720"/>
        <w:jc w:val="both"/>
        <w:rPr>
          <w:rFonts w:eastAsiaTheme="majorEastAsia" w:cstheme="minorHAnsi"/>
          <w:b/>
          <w:bCs/>
          <w:sz w:val="24"/>
          <w:szCs w:val="24"/>
        </w:rPr>
      </w:pPr>
    </w:p>
    <w:p w14:paraId="7FE35E77" w14:textId="50ABF12B" w:rsidR="00223972" w:rsidRDefault="00223972" w:rsidP="003E53C3">
      <w:pPr>
        <w:spacing w:after="0" w:line="360" w:lineRule="auto"/>
        <w:ind w:firstLine="720"/>
        <w:jc w:val="both"/>
        <w:rPr>
          <w:rFonts w:eastAsiaTheme="majorEastAsia" w:cstheme="minorHAnsi"/>
          <w:b/>
          <w:bCs/>
          <w:sz w:val="24"/>
          <w:szCs w:val="24"/>
        </w:rPr>
      </w:pPr>
    </w:p>
    <w:p w14:paraId="6F4FD4DC" w14:textId="77777777" w:rsidR="00223972" w:rsidRDefault="00223972" w:rsidP="003E53C3">
      <w:pPr>
        <w:spacing w:after="0" w:line="360" w:lineRule="auto"/>
        <w:ind w:firstLine="720"/>
        <w:jc w:val="both"/>
        <w:rPr>
          <w:rFonts w:eastAsiaTheme="majorEastAsia" w:cstheme="minorHAnsi"/>
          <w:b/>
          <w:bCs/>
          <w:sz w:val="24"/>
          <w:szCs w:val="24"/>
        </w:rPr>
      </w:pPr>
    </w:p>
    <w:p w14:paraId="6E32017A" w14:textId="6A07FB56" w:rsidR="009D2D47" w:rsidRPr="009D2D47" w:rsidRDefault="009D2D47" w:rsidP="009D2D47">
      <w:pPr>
        <w:pStyle w:val="ListParagraph"/>
        <w:numPr>
          <w:ilvl w:val="0"/>
          <w:numId w:val="9"/>
        </w:numPr>
        <w:tabs>
          <w:tab w:val="left" w:pos="1095"/>
        </w:tabs>
        <w:spacing w:after="0" w:line="360" w:lineRule="auto"/>
        <w:ind w:left="360"/>
        <w:jc w:val="both"/>
        <w:rPr>
          <w:rFonts w:eastAsiaTheme="majorEastAsia" w:cstheme="minorHAnsi"/>
          <w:sz w:val="28"/>
          <w:szCs w:val="28"/>
        </w:rPr>
      </w:pPr>
      <w:r w:rsidRPr="009D2D47">
        <w:rPr>
          <w:rFonts w:cstheme="minorHAnsi"/>
          <w:sz w:val="24"/>
          <w:szCs w:val="24"/>
        </w:rPr>
        <w:lastRenderedPageBreak/>
        <w:t>Answer the following questions.</w:t>
      </w:r>
    </w:p>
    <w:p w14:paraId="02E6E5AA" w14:textId="77777777" w:rsidR="00BA0F20" w:rsidRPr="00BA0F20" w:rsidRDefault="00BA0F20" w:rsidP="00BA0F20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BA0F20">
        <w:rPr>
          <w:rFonts w:cstheme="minorHAnsi"/>
          <w:sz w:val="24"/>
          <w:szCs w:val="24"/>
        </w:rPr>
        <w:t>List the unique countries of musicians.   </w:t>
      </w:r>
    </w:p>
    <w:p w14:paraId="608D2078" w14:textId="77777777" w:rsidR="00D90460" w:rsidRDefault="00BA0F20" w:rsidP="00BA0F20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BA0F20">
        <w:rPr>
          <w:rFonts w:cstheme="minorHAnsi"/>
          <w:sz w:val="24"/>
          <w:szCs w:val="24"/>
        </w:rPr>
        <w:t>List musician ID and name of musicians from Sri Lanka with a rank above 3. </w:t>
      </w:r>
    </w:p>
    <w:p w14:paraId="6F055145" w14:textId="1AED06B4" w:rsidR="00BA0F20" w:rsidRPr="00BA0F20" w:rsidRDefault="00D90460" w:rsidP="00BA0F20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77160">
        <w:rPr>
          <w:rFonts w:eastAsiaTheme="majorEastAsia" w:cstheme="minorHAnsi"/>
          <w:sz w:val="24"/>
          <w:szCs w:val="24"/>
        </w:rPr>
        <w:t xml:space="preserve">List all musicians those who have a rank </w:t>
      </w:r>
      <w:r>
        <w:rPr>
          <w:rFonts w:eastAsiaTheme="majorEastAsia" w:cstheme="minorHAnsi"/>
          <w:sz w:val="24"/>
          <w:szCs w:val="24"/>
        </w:rPr>
        <w:t xml:space="preserve">less than to </w:t>
      </w:r>
      <w:r w:rsidRPr="00A77160">
        <w:rPr>
          <w:rFonts w:eastAsiaTheme="majorEastAsia" w:cstheme="minorHAnsi"/>
          <w:sz w:val="24"/>
          <w:szCs w:val="24"/>
        </w:rPr>
        <w:t>4 or category is “</w:t>
      </w:r>
      <w:r>
        <w:rPr>
          <w:rFonts w:eastAsiaTheme="majorEastAsia" w:cstheme="minorHAnsi"/>
          <w:sz w:val="24"/>
          <w:szCs w:val="24"/>
        </w:rPr>
        <w:t>Classical</w:t>
      </w:r>
      <w:r w:rsidRPr="00A77160">
        <w:rPr>
          <w:rFonts w:eastAsiaTheme="majorEastAsia" w:cstheme="minorHAnsi"/>
          <w:sz w:val="24"/>
          <w:szCs w:val="24"/>
        </w:rPr>
        <w:t>’</w:t>
      </w:r>
      <w:r>
        <w:rPr>
          <w:rFonts w:eastAsiaTheme="majorEastAsia" w:cstheme="minorHAnsi"/>
          <w:sz w:val="24"/>
          <w:szCs w:val="24"/>
        </w:rPr>
        <w:t>.</w:t>
      </w:r>
      <w:r w:rsidR="00BA0F20" w:rsidRPr="00BA0F20">
        <w:rPr>
          <w:rFonts w:cstheme="minorHAnsi"/>
          <w:sz w:val="24"/>
          <w:szCs w:val="24"/>
        </w:rPr>
        <w:t xml:space="preserve">   </w:t>
      </w:r>
    </w:p>
    <w:p w14:paraId="3A0BABD8" w14:textId="47712758" w:rsidR="00BA0F20" w:rsidRDefault="00BA0F20" w:rsidP="00BA0F20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BA0F20">
        <w:rPr>
          <w:rFonts w:cstheme="minorHAnsi"/>
          <w:sz w:val="24"/>
          <w:szCs w:val="24"/>
        </w:rPr>
        <w:t>List the details of the musicians whose name ends with n.</w:t>
      </w:r>
    </w:p>
    <w:p w14:paraId="5AFF2632" w14:textId="09693418" w:rsidR="00FB659B" w:rsidRPr="00BA0F20" w:rsidRDefault="00FB659B" w:rsidP="00BA0F20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List the name of all musicians who name start with a character between G and S</w:t>
      </w:r>
    </w:p>
    <w:p w14:paraId="6CCC5DE6" w14:textId="77777777" w:rsidR="00BA0F20" w:rsidRPr="00BA0F20" w:rsidRDefault="00BA0F20" w:rsidP="00BA0F20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BA0F20">
        <w:rPr>
          <w:rFonts w:cstheme="minorHAnsi"/>
          <w:sz w:val="24"/>
          <w:szCs w:val="24"/>
        </w:rPr>
        <w:t>List the details of the musicians whose musician IDs are between 20 and 30.</w:t>
      </w:r>
    </w:p>
    <w:p w14:paraId="773B37FD" w14:textId="77777777" w:rsidR="00BA0F20" w:rsidRPr="00BA0F20" w:rsidRDefault="00BA0F20" w:rsidP="00BA0F20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BA0F20">
        <w:rPr>
          <w:rFonts w:cstheme="minorHAnsi"/>
          <w:sz w:val="24"/>
          <w:szCs w:val="24"/>
        </w:rPr>
        <w:t>List musician ID and name of those play piano or guitar.                                         </w:t>
      </w:r>
    </w:p>
    <w:p w14:paraId="78CA0A6C" w14:textId="067F2C6D" w:rsidR="001B2C5E" w:rsidRDefault="00BA0F20" w:rsidP="00BA0F20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BA0F20">
        <w:rPr>
          <w:rFonts w:cstheme="minorHAnsi"/>
          <w:sz w:val="24"/>
          <w:szCs w:val="24"/>
        </w:rPr>
        <w:t xml:space="preserve">What is the average rank of a musician? </w:t>
      </w:r>
    </w:p>
    <w:p w14:paraId="47FD1A27" w14:textId="4D526EC2" w:rsidR="00530923" w:rsidRPr="00530923" w:rsidRDefault="00530923" w:rsidP="00BA0F20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530923">
        <w:rPr>
          <w:rFonts w:eastAsiaTheme="majorEastAsia" w:cstheme="minorHAnsi"/>
          <w:sz w:val="24"/>
          <w:szCs w:val="24"/>
        </w:rPr>
        <w:t>List the maximum rank of an American musician.</w:t>
      </w:r>
    </w:p>
    <w:p w14:paraId="35DFD36E" w14:textId="68135051" w:rsidR="00BA0F20" w:rsidRDefault="00BA0F20" w:rsidP="00BA0F20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BA0F20">
        <w:rPr>
          <w:rFonts w:cstheme="minorHAnsi"/>
          <w:sz w:val="24"/>
          <w:szCs w:val="24"/>
        </w:rPr>
        <w:t>How many unique categories are in the musician relation?   </w:t>
      </w:r>
    </w:p>
    <w:p w14:paraId="511A9121" w14:textId="77777777" w:rsidR="00A72C35" w:rsidRDefault="00A72C35" w:rsidP="00BA0F20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72C35">
        <w:rPr>
          <w:rFonts w:cstheme="minorHAnsi"/>
          <w:sz w:val="24"/>
          <w:szCs w:val="24"/>
        </w:rPr>
        <w:t>List the musician ID, name, and country. Sort the output using the country.</w:t>
      </w:r>
    </w:p>
    <w:p w14:paraId="66BEF9CD" w14:textId="691E7926" w:rsidR="00BA0F20" w:rsidRPr="00BA0F20" w:rsidRDefault="00BA0F20" w:rsidP="00BA0F20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BA0F20">
        <w:rPr>
          <w:rFonts w:cstheme="minorHAnsi"/>
          <w:sz w:val="24"/>
          <w:szCs w:val="24"/>
        </w:rPr>
        <w:t>List the Category and the number of musicians in each category. List only the categories which have more than one such musicians. sort the output in descending order of category.</w:t>
      </w:r>
    </w:p>
    <w:p w14:paraId="47821B51" w14:textId="77777777" w:rsidR="00BA0F20" w:rsidRPr="00BA0F20" w:rsidRDefault="00BA0F20" w:rsidP="00BA0F20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BA0F20">
        <w:rPr>
          <w:rFonts w:cstheme="minorHAnsi"/>
          <w:sz w:val="24"/>
          <w:szCs w:val="24"/>
        </w:rPr>
        <w:t>List the Instrument and number of musicians who play a particular instrument. sort the output in descending order of Instrument.</w:t>
      </w:r>
    </w:p>
    <w:p w14:paraId="32587509" w14:textId="3FE9451B" w:rsidR="009D2D47" w:rsidRPr="001B2C5E" w:rsidRDefault="009D2D47" w:rsidP="001B2C5E">
      <w:pPr>
        <w:tabs>
          <w:tab w:val="left" w:pos="1095"/>
        </w:tabs>
        <w:spacing w:after="0" w:line="360" w:lineRule="auto"/>
        <w:jc w:val="both"/>
        <w:rPr>
          <w:rFonts w:eastAsiaTheme="majorEastAsia" w:cstheme="minorHAnsi"/>
          <w:sz w:val="24"/>
          <w:szCs w:val="24"/>
        </w:rPr>
      </w:pPr>
      <w:r w:rsidRPr="001B2C5E">
        <w:rPr>
          <w:rFonts w:eastAsiaTheme="majorEastAsia" w:cstheme="minorHAnsi"/>
          <w:sz w:val="24"/>
          <w:szCs w:val="24"/>
        </w:rPr>
        <w:t xml:space="preserve">      </w:t>
      </w:r>
    </w:p>
    <w:p w14:paraId="1D9C0855" w14:textId="77777777" w:rsidR="00CA5A2C" w:rsidRPr="00CA5A2C" w:rsidRDefault="00CA5A2C" w:rsidP="003E53C3">
      <w:pPr>
        <w:spacing w:after="0" w:line="360" w:lineRule="auto"/>
        <w:ind w:firstLine="720"/>
        <w:jc w:val="both"/>
        <w:rPr>
          <w:rFonts w:cstheme="minorHAnsi"/>
          <w:b/>
          <w:bCs/>
          <w:sz w:val="24"/>
          <w:szCs w:val="24"/>
        </w:rPr>
      </w:pPr>
    </w:p>
    <w:p w14:paraId="65C9B11C" w14:textId="77777777" w:rsidR="00106C66" w:rsidRDefault="00106C66" w:rsidP="00106C66">
      <w:pPr>
        <w:pStyle w:val="ListParagraph"/>
        <w:numPr>
          <w:ilvl w:val="0"/>
          <w:numId w:val="9"/>
        </w:numPr>
        <w:tabs>
          <w:tab w:val="left" w:pos="1095"/>
        </w:tabs>
        <w:spacing w:after="0" w:line="360" w:lineRule="auto"/>
        <w:ind w:left="360"/>
        <w:jc w:val="both"/>
        <w:rPr>
          <w:rFonts w:eastAsiaTheme="majorEastAsia" w:cstheme="minorHAnsi"/>
          <w:sz w:val="24"/>
          <w:szCs w:val="24"/>
        </w:rPr>
      </w:pPr>
      <w:r w:rsidRPr="00236085">
        <w:rPr>
          <w:rFonts w:eastAsiaTheme="majorEastAsia" w:cstheme="minorHAnsi"/>
          <w:sz w:val="24"/>
          <w:szCs w:val="24"/>
        </w:rPr>
        <w:t>Delete all musicians whose rank is below 3.</w:t>
      </w:r>
    </w:p>
    <w:p w14:paraId="35A76F52" w14:textId="4EEF02CF" w:rsidR="00A532EC" w:rsidRDefault="00A532EC" w:rsidP="00774FDE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1EF9C61" w14:textId="604EF659" w:rsidR="00244223" w:rsidRDefault="00244223" w:rsidP="00774FDE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04DAE9E" w14:textId="4F30BEA9" w:rsidR="00244223" w:rsidRDefault="00244223" w:rsidP="00774FDE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A6EE593" w14:textId="45A654E2" w:rsidR="00405916" w:rsidRPr="00A532EC" w:rsidRDefault="00405916" w:rsidP="00A532EC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sectPr w:rsidR="00405916" w:rsidRPr="00A532E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8C0F6" w14:textId="77777777" w:rsidR="00A02A5B" w:rsidRDefault="00A02A5B" w:rsidP="001B345E">
      <w:pPr>
        <w:spacing w:after="0" w:line="240" w:lineRule="auto"/>
      </w:pPr>
      <w:r>
        <w:separator/>
      </w:r>
    </w:p>
  </w:endnote>
  <w:endnote w:type="continuationSeparator" w:id="0">
    <w:p w14:paraId="477C85E0" w14:textId="77777777" w:rsidR="00A02A5B" w:rsidRDefault="00A02A5B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</w:rPr>
      <w:id w:val="1303958733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50BE5D" w14:textId="6EE31A6E" w:rsidR="009D7CB5" w:rsidRDefault="00E63518">
            <w:pPr>
              <w:pStyle w:val="Footer"/>
              <w:jc w:val="right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CAQC_</w:t>
            </w:r>
            <w:r w:rsidR="00182505">
              <w:rPr>
                <w:b/>
                <w:bCs/>
                <w:i/>
                <w:sz w:val="20"/>
                <w:szCs w:val="20"/>
              </w:rPr>
              <w:t>202</w:t>
            </w:r>
            <w:r w:rsidR="008F789C">
              <w:rPr>
                <w:b/>
                <w:bCs/>
                <w:i/>
                <w:sz w:val="20"/>
                <w:szCs w:val="20"/>
              </w:rPr>
              <w:t>1</w:t>
            </w:r>
            <w:r>
              <w:rPr>
                <w:b/>
                <w:bCs/>
                <w:i/>
                <w:sz w:val="20"/>
                <w:szCs w:val="20"/>
              </w:rPr>
              <w:t>©SLIIT</w:t>
            </w:r>
            <w:r w:rsidR="004D76AF">
              <w:rPr>
                <w:b/>
                <w:bCs/>
                <w:i/>
                <w:sz w:val="20"/>
                <w:szCs w:val="20"/>
              </w:rPr>
              <w:t>A</w:t>
            </w:r>
            <w:r w:rsidRPr="009D7CB5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</w:t>
            </w:r>
            <w:r w:rsidR="009D7CB5" w:rsidRPr="00E63518">
              <w:rPr>
                <w:i/>
                <w:sz w:val="20"/>
                <w:szCs w:val="20"/>
              </w:rPr>
              <w:t xml:space="preserve">Page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F96EB0">
              <w:rPr>
                <w:b/>
                <w:bCs/>
                <w:i/>
                <w:noProof/>
                <w:sz w:val="20"/>
                <w:szCs w:val="20"/>
              </w:rPr>
              <w:t>2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  <w:r w:rsidR="009D7CB5" w:rsidRPr="00E63518">
              <w:rPr>
                <w:i/>
                <w:sz w:val="20"/>
                <w:szCs w:val="20"/>
              </w:rPr>
              <w:t xml:space="preserve"> of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F96EB0">
              <w:rPr>
                <w:b/>
                <w:bCs/>
                <w:i/>
                <w:noProof/>
                <w:sz w:val="20"/>
                <w:szCs w:val="20"/>
              </w:rPr>
              <w:t>2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</w:p>
          <w:p w14:paraId="64A3E49A" w14:textId="77777777" w:rsidR="009D7CB5" w:rsidRPr="009D7CB5" w:rsidRDefault="00E90743" w:rsidP="009D7CB5">
            <w:pPr>
              <w:pStyle w:val="Footer"/>
              <w:rPr>
                <w:i/>
              </w:rPr>
            </w:pPr>
          </w:p>
        </w:sdtContent>
      </w:sdt>
    </w:sdtContent>
  </w:sdt>
  <w:p w14:paraId="7E85DAA8" w14:textId="77777777" w:rsidR="001B345E" w:rsidRPr="009D7CB5" w:rsidRDefault="001B345E" w:rsidP="009D7CB5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3947C" w14:textId="77777777" w:rsidR="00A02A5B" w:rsidRDefault="00A02A5B" w:rsidP="001B345E">
      <w:pPr>
        <w:spacing w:after="0" w:line="240" w:lineRule="auto"/>
      </w:pPr>
      <w:r>
        <w:separator/>
      </w:r>
    </w:p>
  </w:footnote>
  <w:footnote w:type="continuationSeparator" w:id="0">
    <w:p w14:paraId="0DA95F70" w14:textId="77777777" w:rsidR="00A02A5B" w:rsidRDefault="00A02A5B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67965"/>
    <w:multiLevelType w:val="hybridMultilevel"/>
    <w:tmpl w:val="C7048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834165"/>
    <w:multiLevelType w:val="multilevel"/>
    <w:tmpl w:val="0FB8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A4088"/>
    <w:multiLevelType w:val="hybridMultilevel"/>
    <w:tmpl w:val="E5EA0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618DC56">
      <w:start w:val="1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F40F10">
      <w:start w:val="1"/>
      <w:numFmt w:val="lowerLetter"/>
      <w:lvlText w:val="%3)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0F40F10">
      <w:start w:val="1"/>
      <w:numFmt w:val="lowerLetter"/>
      <w:lvlText w:val="%4)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6DDE7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FC7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92A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DC9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DC3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5A84CC7"/>
    <w:multiLevelType w:val="hybridMultilevel"/>
    <w:tmpl w:val="FF90EF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618DC56">
      <w:start w:val="15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60F40F10">
      <w:start w:val="1"/>
      <w:numFmt w:val="lowerLetter"/>
      <w:lvlText w:val="%4)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6DDE747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EFC7B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92AF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3DC9B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4DC32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A4772A"/>
    <w:multiLevelType w:val="hybridMultilevel"/>
    <w:tmpl w:val="812CFE76"/>
    <w:lvl w:ilvl="0" w:tplc="60F40F10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24C13"/>
    <w:multiLevelType w:val="hybridMultilevel"/>
    <w:tmpl w:val="812CFE76"/>
    <w:lvl w:ilvl="0" w:tplc="60F40F10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67554"/>
    <w:multiLevelType w:val="hybridMultilevel"/>
    <w:tmpl w:val="BDCCD022"/>
    <w:lvl w:ilvl="0" w:tplc="9DBE2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18DC56">
      <w:start w:val="1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AAD622">
      <w:start w:val="1"/>
      <w:numFmt w:val="lowerLetter"/>
      <w:lvlText w:val="%3)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0F40F10">
      <w:start w:val="1"/>
      <w:numFmt w:val="lowerLetter"/>
      <w:lvlText w:val="%4)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6DDE7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FC7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92A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DC9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DC3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EC21BCA"/>
    <w:multiLevelType w:val="hybridMultilevel"/>
    <w:tmpl w:val="FD40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C245A"/>
    <w:multiLevelType w:val="hybridMultilevel"/>
    <w:tmpl w:val="76BA4354"/>
    <w:lvl w:ilvl="0" w:tplc="A5AAD622">
      <w:start w:val="1"/>
      <w:numFmt w:val="lowerLetter"/>
      <w:lvlText w:val="%1)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942FF"/>
    <w:multiLevelType w:val="hybridMultilevel"/>
    <w:tmpl w:val="650AA3A2"/>
    <w:lvl w:ilvl="0" w:tplc="E53CCE0C">
      <w:start w:val="1"/>
      <w:numFmt w:val="decimal"/>
      <w:lvlText w:val="%1."/>
      <w:lvlJc w:val="left"/>
      <w:pPr>
        <w:ind w:left="531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05195"/>
    <w:multiLevelType w:val="hybridMultilevel"/>
    <w:tmpl w:val="EB1085C4"/>
    <w:lvl w:ilvl="0" w:tplc="A5AAD622">
      <w:start w:val="1"/>
      <w:numFmt w:val="lowerLetter"/>
      <w:lvlText w:val="%1)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20B5C"/>
    <w:multiLevelType w:val="hybridMultilevel"/>
    <w:tmpl w:val="199839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2C55FD"/>
    <w:multiLevelType w:val="hybridMultilevel"/>
    <w:tmpl w:val="2458A90A"/>
    <w:lvl w:ilvl="0" w:tplc="A5AAD622">
      <w:start w:val="1"/>
      <w:numFmt w:val="lowerLetter"/>
      <w:lvlText w:val="%1)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F2DAD"/>
    <w:multiLevelType w:val="hybridMultilevel"/>
    <w:tmpl w:val="18364DFC"/>
    <w:lvl w:ilvl="0" w:tplc="04090017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40D66"/>
    <w:multiLevelType w:val="hybridMultilevel"/>
    <w:tmpl w:val="2A6AAB4C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8"/>
  </w:num>
  <w:num w:numId="5">
    <w:abstractNumId w:val="12"/>
  </w:num>
  <w:num w:numId="6">
    <w:abstractNumId w:val="2"/>
  </w:num>
  <w:num w:numId="7">
    <w:abstractNumId w:val="5"/>
  </w:num>
  <w:num w:numId="8">
    <w:abstractNumId w:val="4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7"/>
  </w:num>
  <w:num w:numId="12">
    <w:abstractNumId w:val="0"/>
  </w:num>
  <w:num w:numId="13">
    <w:abstractNumId w:val="14"/>
  </w:num>
  <w:num w:numId="14">
    <w:abstractNumId w:val="11"/>
  </w:num>
  <w:num w:numId="15">
    <w:abstractNumId w:val="1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wMDWxsADShsamJko6SsGpxcWZ+XkgBca1AESyPCgsAAAA"/>
  </w:docVars>
  <w:rsids>
    <w:rsidRoot w:val="00E63518"/>
    <w:rsid w:val="00013F3B"/>
    <w:rsid w:val="0002674D"/>
    <w:rsid w:val="00027FE2"/>
    <w:rsid w:val="00037BEF"/>
    <w:rsid w:val="00040513"/>
    <w:rsid w:val="00054032"/>
    <w:rsid w:val="00065A0B"/>
    <w:rsid w:val="00071563"/>
    <w:rsid w:val="000A0F44"/>
    <w:rsid w:val="000D1EEF"/>
    <w:rsid w:val="000E7BE1"/>
    <w:rsid w:val="000F63D3"/>
    <w:rsid w:val="00106C66"/>
    <w:rsid w:val="001253FC"/>
    <w:rsid w:val="00175A6C"/>
    <w:rsid w:val="00182505"/>
    <w:rsid w:val="0018619F"/>
    <w:rsid w:val="0018659D"/>
    <w:rsid w:val="001B28CD"/>
    <w:rsid w:val="001B2C5E"/>
    <w:rsid w:val="001B345E"/>
    <w:rsid w:val="001C1445"/>
    <w:rsid w:val="001D2273"/>
    <w:rsid w:val="001D35E9"/>
    <w:rsid w:val="001D7D0C"/>
    <w:rsid w:val="001F5724"/>
    <w:rsid w:val="00200E2A"/>
    <w:rsid w:val="00201A77"/>
    <w:rsid w:val="00214480"/>
    <w:rsid w:val="00223972"/>
    <w:rsid w:val="00236085"/>
    <w:rsid w:val="00244223"/>
    <w:rsid w:val="00244559"/>
    <w:rsid w:val="002602F4"/>
    <w:rsid w:val="00293E24"/>
    <w:rsid w:val="00297145"/>
    <w:rsid w:val="00303099"/>
    <w:rsid w:val="003213B6"/>
    <w:rsid w:val="003270FC"/>
    <w:rsid w:val="0032750D"/>
    <w:rsid w:val="0033637A"/>
    <w:rsid w:val="00357B2B"/>
    <w:rsid w:val="00360AD1"/>
    <w:rsid w:val="003879B8"/>
    <w:rsid w:val="003D1AA8"/>
    <w:rsid w:val="003D608C"/>
    <w:rsid w:val="003E12CC"/>
    <w:rsid w:val="003E3AAD"/>
    <w:rsid w:val="003E53C3"/>
    <w:rsid w:val="003F1FA8"/>
    <w:rsid w:val="00405916"/>
    <w:rsid w:val="00416495"/>
    <w:rsid w:val="00417DF1"/>
    <w:rsid w:val="00420A2D"/>
    <w:rsid w:val="0042772C"/>
    <w:rsid w:val="00436976"/>
    <w:rsid w:val="00450C85"/>
    <w:rsid w:val="00461BCE"/>
    <w:rsid w:val="00472B47"/>
    <w:rsid w:val="00474FEF"/>
    <w:rsid w:val="004877A2"/>
    <w:rsid w:val="004A2469"/>
    <w:rsid w:val="004D76AF"/>
    <w:rsid w:val="004D7C34"/>
    <w:rsid w:val="004F586E"/>
    <w:rsid w:val="004F61C6"/>
    <w:rsid w:val="004F67D1"/>
    <w:rsid w:val="00510CD6"/>
    <w:rsid w:val="005113A3"/>
    <w:rsid w:val="00530923"/>
    <w:rsid w:val="005340A0"/>
    <w:rsid w:val="00542784"/>
    <w:rsid w:val="005647AE"/>
    <w:rsid w:val="00596AFA"/>
    <w:rsid w:val="005C204C"/>
    <w:rsid w:val="005C54AD"/>
    <w:rsid w:val="005D166B"/>
    <w:rsid w:val="00600839"/>
    <w:rsid w:val="00605ED5"/>
    <w:rsid w:val="00625874"/>
    <w:rsid w:val="0063502C"/>
    <w:rsid w:val="006574EE"/>
    <w:rsid w:val="006576BE"/>
    <w:rsid w:val="00661F0A"/>
    <w:rsid w:val="006676BE"/>
    <w:rsid w:val="00673E8B"/>
    <w:rsid w:val="006822C6"/>
    <w:rsid w:val="006A6B1E"/>
    <w:rsid w:val="006C20B7"/>
    <w:rsid w:val="006C5EDC"/>
    <w:rsid w:val="006D4640"/>
    <w:rsid w:val="006E11AC"/>
    <w:rsid w:val="007016D5"/>
    <w:rsid w:val="007072CC"/>
    <w:rsid w:val="0074262D"/>
    <w:rsid w:val="007626FA"/>
    <w:rsid w:val="00766210"/>
    <w:rsid w:val="00774FCA"/>
    <w:rsid w:val="00774FDE"/>
    <w:rsid w:val="00783F99"/>
    <w:rsid w:val="00795FE3"/>
    <w:rsid w:val="007A69B4"/>
    <w:rsid w:val="00803164"/>
    <w:rsid w:val="00803E78"/>
    <w:rsid w:val="008319A1"/>
    <w:rsid w:val="00832AEE"/>
    <w:rsid w:val="00846BAE"/>
    <w:rsid w:val="00872FA1"/>
    <w:rsid w:val="0087359A"/>
    <w:rsid w:val="008849EA"/>
    <w:rsid w:val="008B2DCF"/>
    <w:rsid w:val="008E3A38"/>
    <w:rsid w:val="008E4E35"/>
    <w:rsid w:val="008F789C"/>
    <w:rsid w:val="00921706"/>
    <w:rsid w:val="00943C6E"/>
    <w:rsid w:val="0094655D"/>
    <w:rsid w:val="00960444"/>
    <w:rsid w:val="009671A7"/>
    <w:rsid w:val="009A704A"/>
    <w:rsid w:val="009A79E4"/>
    <w:rsid w:val="009B2D33"/>
    <w:rsid w:val="009C36F0"/>
    <w:rsid w:val="009C4B27"/>
    <w:rsid w:val="009D2D47"/>
    <w:rsid w:val="009D7CB5"/>
    <w:rsid w:val="009F45D6"/>
    <w:rsid w:val="00A02A5B"/>
    <w:rsid w:val="00A1432E"/>
    <w:rsid w:val="00A40EA5"/>
    <w:rsid w:val="00A532EC"/>
    <w:rsid w:val="00A648C6"/>
    <w:rsid w:val="00A72C35"/>
    <w:rsid w:val="00AD57C8"/>
    <w:rsid w:val="00AD6ECD"/>
    <w:rsid w:val="00B0217E"/>
    <w:rsid w:val="00B024C1"/>
    <w:rsid w:val="00B317F2"/>
    <w:rsid w:val="00B424A3"/>
    <w:rsid w:val="00B5184D"/>
    <w:rsid w:val="00B650EA"/>
    <w:rsid w:val="00B741E6"/>
    <w:rsid w:val="00BA0F20"/>
    <w:rsid w:val="00BA3E32"/>
    <w:rsid w:val="00BA7A04"/>
    <w:rsid w:val="00BC277E"/>
    <w:rsid w:val="00BD1A92"/>
    <w:rsid w:val="00BE0A88"/>
    <w:rsid w:val="00BE3FA9"/>
    <w:rsid w:val="00BF61DC"/>
    <w:rsid w:val="00C14DDF"/>
    <w:rsid w:val="00C23C70"/>
    <w:rsid w:val="00C30D98"/>
    <w:rsid w:val="00C85237"/>
    <w:rsid w:val="00C94F7D"/>
    <w:rsid w:val="00CA19B1"/>
    <w:rsid w:val="00CA5A2C"/>
    <w:rsid w:val="00CB329B"/>
    <w:rsid w:val="00CD43D7"/>
    <w:rsid w:val="00CE597D"/>
    <w:rsid w:val="00D133F1"/>
    <w:rsid w:val="00D1711F"/>
    <w:rsid w:val="00D31E7A"/>
    <w:rsid w:val="00D34502"/>
    <w:rsid w:val="00D46830"/>
    <w:rsid w:val="00D54FB7"/>
    <w:rsid w:val="00D866D1"/>
    <w:rsid w:val="00D87F5D"/>
    <w:rsid w:val="00D90460"/>
    <w:rsid w:val="00DA7665"/>
    <w:rsid w:val="00DE368B"/>
    <w:rsid w:val="00DE7560"/>
    <w:rsid w:val="00E10481"/>
    <w:rsid w:val="00E3282E"/>
    <w:rsid w:val="00E41460"/>
    <w:rsid w:val="00E55375"/>
    <w:rsid w:val="00E61DA0"/>
    <w:rsid w:val="00E63518"/>
    <w:rsid w:val="00E6627C"/>
    <w:rsid w:val="00E80994"/>
    <w:rsid w:val="00E8469E"/>
    <w:rsid w:val="00E90743"/>
    <w:rsid w:val="00E959B8"/>
    <w:rsid w:val="00EA1A09"/>
    <w:rsid w:val="00EA7C88"/>
    <w:rsid w:val="00EB3194"/>
    <w:rsid w:val="00EB3F2A"/>
    <w:rsid w:val="00EF6647"/>
    <w:rsid w:val="00F02346"/>
    <w:rsid w:val="00F365EE"/>
    <w:rsid w:val="00F76945"/>
    <w:rsid w:val="00F93B87"/>
    <w:rsid w:val="00F941A1"/>
    <w:rsid w:val="00F96EB0"/>
    <w:rsid w:val="00FB659B"/>
    <w:rsid w:val="00FB6B34"/>
    <w:rsid w:val="00FD4447"/>
    <w:rsid w:val="00FE44FF"/>
    <w:rsid w:val="00FF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466508"/>
  <w15:chartTrackingRefBased/>
  <w15:docId w15:val="{21F5093D-4BEE-4184-8293-3468FB98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60444"/>
    <w:pPr>
      <w:ind w:left="720"/>
      <w:contextualSpacing/>
    </w:pPr>
  </w:style>
  <w:style w:type="table" w:styleId="TableGrid">
    <w:name w:val="Table Grid"/>
    <w:basedOn w:val="TableNormal"/>
    <w:uiPriority w:val="39"/>
    <w:rsid w:val="00661F0A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0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674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8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77FBA-72B0-4DB4-A2DD-49E7B9D2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3.dotx</Template>
  <TotalTime>1355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nipunika</dc:creator>
  <cp:keywords/>
  <dc:description/>
  <cp:lastModifiedBy>Ruchira Manikkarachichi</cp:lastModifiedBy>
  <cp:revision>254</cp:revision>
  <cp:lastPrinted>2019-07-24T03:17:00Z</cp:lastPrinted>
  <dcterms:created xsi:type="dcterms:W3CDTF">2018-07-19T07:33:00Z</dcterms:created>
  <dcterms:modified xsi:type="dcterms:W3CDTF">2021-07-24T05:04:00Z</dcterms:modified>
</cp:coreProperties>
</file>