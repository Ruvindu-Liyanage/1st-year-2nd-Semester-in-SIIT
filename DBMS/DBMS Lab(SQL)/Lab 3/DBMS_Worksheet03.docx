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4B92F" w14:textId="2F11A454" w:rsidR="00A514C6" w:rsidRPr="009D7CB5" w:rsidRDefault="00153755" w:rsidP="00A514C6">
      <w:pPr>
        <w:pBdr>
          <w:top w:val="single" w:sz="4" w:space="1" w:color="auto"/>
        </w:pBdr>
        <w:ind w:firstLine="720"/>
        <w:jc w:val="center"/>
        <w:rPr>
          <w:b/>
          <w:sz w:val="28"/>
          <w:szCs w:val="28"/>
        </w:rPr>
      </w:pPr>
      <w:r w:rsidRPr="00477B92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22E185AB" wp14:editId="5756FCA8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542925" cy="657225"/>
            <wp:effectExtent l="0" t="0" r="9525" b="9525"/>
            <wp:wrapSquare wrapText="bothSides"/>
            <wp:docPr id="6" name="Picture 5" descr="C:\Users\Yasas\AppData\Local\Microsoft\Windows\Temporary Internet Files\Content.Outlook\XP3YMCA6\SLIIT Academy Logo Final Colour (003).png">
              <a:extLst xmlns:a="http://schemas.openxmlformats.org/drawingml/2006/main">
                <a:ext uri="{FF2B5EF4-FFF2-40B4-BE49-F238E27FC236}">
                  <a16:creationId xmlns:a16="http://schemas.microsoft.com/office/drawing/2014/main" id="{CEB4B577-AE42-4AED-B84A-D4ED3C26DB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:\Users\Yasas\AppData\Local\Microsoft\Windows\Temporary Internet Files\Content.Outlook\XP3YMCA6\SLIIT Academy Logo Final Colour (003).png">
                      <a:extLst>
                        <a:ext uri="{FF2B5EF4-FFF2-40B4-BE49-F238E27FC236}">
                          <a16:creationId xmlns:a16="http://schemas.microsoft.com/office/drawing/2014/main" id="{CEB4B577-AE42-4AED-B84A-D4ED3C26DB3A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0FC">
        <w:rPr>
          <w:szCs w:val="24"/>
        </w:rPr>
        <w:t xml:space="preserve"> </w:t>
      </w:r>
      <w:r w:rsidR="00A514C6">
        <w:rPr>
          <w:b/>
          <w:sz w:val="28"/>
          <w:szCs w:val="28"/>
        </w:rPr>
        <w:t xml:space="preserve">Higher Diploma </w:t>
      </w:r>
      <w:r w:rsidR="00A514C6" w:rsidRPr="009D7CB5">
        <w:rPr>
          <w:b/>
          <w:sz w:val="28"/>
          <w:szCs w:val="28"/>
        </w:rPr>
        <w:t>in Information Technology</w:t>
      </w:r>
    </w:p>
    <w:p w14:paraId="604123F4" w14:textId="617717DC" w:rsidR="00A514C6" w:rsidRDefault="00153755" w:rsidP="00153755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                                      </w:t>
      </w:r>
      <w:r w:rsidR="00A514C6" w:rsidRPr="009D7CB5">
        <w:rPr>
          <w:b/>
          <w:color w:val="002060"/>
          <w:sz w:val="28"/>
          <w:szCs w:val="28"/>
        </w:rPr>
        <w:t>Database Management Systems</w:t>
      </w:r>
    </w:p>
    <w:p w14:paraId="53DF82E4" w14:textId="4062D8FA" w:rsidR="00A514C6" w:rsidRPr="009D7CB5" w:rsidRDefault="00A514C6" w:rsidP="00A514C6">
      <w:pPr>
        <w:jc w:val="center"/>
        <w:rPr>
          <w:b/>
          <w:sz w:val="24"/>
          <w:szCs w:val="24"/>
        </w:rPr>
      </w:pPr>
      <w:r w:rsidRPr="009D7CB5">
        <w:rPr>
          <w:b/>
          <w:sz w:val="24"/>
          <w:szCs w:val="24"/>
        </w:rPr>
        <w:t xml:space="preserve">Year 1 Semester 2 – </w:t>
      </w:r>
      <w:r w:rsidR="00FC6BF7">
        <w:rPr>
          <w:b/>
          <w:sz w:val="24"/>
          <w:szCs w:val="24"/>
        </w:rPr>
        <w:t>202</w:t>
      </w:r>
      <w:r w:rsidR="00BF6507">
        <w:rPr>
          <w:b/>
          <w:sz w:val="24"/>
          <w:szCs w:val="24"/>
        </w:rPr>
        <w:t>1</w:t>
      </w:r>
    </w:p>
    <w:p w14:paraId="61525250" w14:textId="643F7355" w:rsidR="00B13A9C" w:rsidRPr="00B13A9C" w:rsidRDefault="00F2432A" w:rsidP="00B13A9C">
      <w:pPr>
        <w:pBdr>
          <w:bottom w:val="single" w:sz="4" w:space="1" w:color="auto"/>
        </w:pBdr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                    </w:t>
      </w:r>
      <w:r w:rsidR="00A514C6" w:rsidRPr="00A514C6">
        <w:rPr>
          <w:b/>
          <w:color w:val="002060"/>
          <w:sz w:val="24"/>
          <w:szCs w:val="24"/>
        </w:rPr>
        <w:t>Worksheet 0</w:t>
      </w:r>
      <w:r w:rsidR="00B13A9C">
        <w:rPr>
          <w:b/>
          <w:color w:val="002060"/>
          <w:sz w:val="24"/>
          <w:szCs w:val="24"/>
        </w:rPr>
        <w:t>3</w:t>
      </w:r>
      <w:r w:rsidR="00A514C6" w:rsidRPr="00A514C6">
        <w:rPr>
          <w:b/>
          <w:color w:val="002060"/>
          <w:sz w:val="24"/>
          <w:szCs w:val="24"/>
        </w:rPr>
        <w:t xml:space="preserve"> </w:t>
      </w:r>
      <w:r w:rsidR="00635EC6">
        <w:rPr>
          <w:b/>
          <w:color w:val="002060"/>
          <w:sz w:val="24"/>
          <w:szCs w:val="24"/>
        </w:rPr>
        <w:t>–</w:t>
      </w:r>
      <w:r w:rsidR="00A514C6" w:rsidRPr="00A514C6">
        <w:rPr>
          <w:b/>
          <w:color w:val="002060"/>
          <w:sz w:val="24"/>
          <w:szCs w:val="24"/>
        </w:rPr>
        <w:t xml:space="preserve"> </w:t>
      </w:r>
      <w:r w:rsidR="00B13A9C">
        <w:rPr>
          <w:b/>
          <w:color w:val="002060"/>
          <w:sz w:val="24"/>
          <w:szCs w:val="24"/>
        </w:rPr>
        <w:t>Aggregate Functions</w:t>
      </w:r>
      <w:r w:rsidR="00A514C6">
        <w:rPr>
          <w:b/>
          <w:sz w:val="24"/>
          <w:szCs w:val="24"/>
        </w:rPr>
        <w:t xml:space="preserve">                                                      </w:t>
      </w:r>
    </w:p>
    <w:p w14:paraId="153E3489" w14:textId="1C25C637" w:rsidR="008608FA" w:rsidRPr="00EB0BA4" w:rsidRDefault="008608FA" w:rsidP="007B6078">
      <w:pPr>
        <w:pStyle w:val="ListParagraph"/>
        <w:numPr>
          <w:ilvl w:val="0"/>
          <w:numId w:val="7"/>
        </w:numPr>
        <w:spacing w:line="360" w:lineRule="auto"/>
        <w:rPr>
          <w:rFonts w:asciiTheme="minorHAnsi" w:eastAsiaTheme="minorHAnsi" w:hAnsiTheme="minorHAnsi" w:cstheme="minorHAnsi"/>
        </w:rPr>
      </w:pPr>
      <w:r w:rsidRPr="00EB0BA4">
        <w:rPr>
          <w:rFonts w:asciiTheme="minorHAnsi" w:eastAsiaTheme="minorHAnsi" w:hAnsiTheme="minorHAnsi" w:cstheme="minorHAnsi"/>
        </w:rPr>
        <w:t>Create the following table.</w:t>
      </w:r>
    </w:p>
    <w:p w14:paraId="6E03A462" w14:textId="41D79056" w:rsidR="00B13A9C" w:rsidRDefault="00B13A9C" w:rsidP="007B6078">
      <w:p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8608FA">
        <w:rPr>
          <w:rFonts w:cstheme="minorHAnsi"/>
          <w:bCs/>
          <w:sz w:val="24"/>
          <w:szCs w:val="24"/>
        </w:rPr>
        <w:t>Employee (</w:t>
      </w:r>
      <w:r w:rsidR="00B70CE2">
        <w:rPr>
          <w:rFonts w:cstheme="minorHAnsi"/>
          <w:bCs/>
          <w:sz w:val="24"/>
          <w:szCs w:val="24"/>
          <w:u w:val="single"/>
        </w:rPr>
        <w:t>Emp</w:t>
      </w:r>
      <w:r w:rsidR="00B70CE2" w:rsidRPr="008608FA">
        <w:rPr>
          <w:rFonts w:cstheme="minorHAnsi"/>
          <w:bCs/>
          <w:sz w:val="24"/>
          <w:szCs w:val="24"/>
          <w:u w:val="single"/>
        </w:rPr>
        <w:t>no: integer</w:t>
      </w:r>
      <w:r w:rsidRPr="008608FA">
        <w:rPr>
          <w:rFonts w:cstheme="minorHAnsi"/>
          <w:bCs/>
          <w:sz w:val="24"/>
          <w:szCs w:val="24"/>
        </w:rPr>
        <w:t xml:space="preserve">, </w:t>
      </w:r>
      <w:r w:rsidR="00B70CE2">
        <w:rPr>
          <w:rFonts w:cstheme="minorHAnsi"/>
          <w:bCs/>
          <w:sz w:val="24"/>
          <w:szCs w:val="24"/>
        </w:rPr>
        <w:t>Emp</w:t>
      </w:r>
      <w:r w:rsidR="00B70CE2" w:rsidRPr="008608FA">
        <w:rPr>
          <w:rFonts w:cstheme="minorHAnsi"/>
          <w:bCs/>
          <w:sz w:val="24"/>
          <w:szCs w:val="24"/>
        </w:rPr>
        <w:t>name: varchar (</w:t>
      </w:r>
      <w:r w:rsidRPr="008608FA">
        <w:rPr>
          <w:rFonts w:cstheme="minorHAnsi"/>
          <w:bCs/>
          <w:sz w:val="24"/>
          <w:szCs w:val="24"/>
        </w:rPr>
        <w:t xml:space="preserve">20), </w:t>
      </w:r>
      <w:r w:rsidR="00B70CE2">
        <w:rPr>
          <w:rFonts w:cstheme="minorHAnsi"/>
          <w:bCs/>
          <w:sz w:val="24"/>
          <w:szCs w:val="24"/>
        </w:rPr>
        <w:t>J</w:t>
      </w:r>
      <w:r w:rsidR="00B70CE2" w:rsidRPr="008608FA">
        <w:rPr>
          <w:rFonts w:cstheme="minorHAnsi"/>
          <w:bCs/>
          <w:sz w:val="24"/>
          <w:szCs w:val="24"/>
        </w:rPr>
        <w:t>ob: varchar (</w:t>
      </w:r>
      <w:r w:rsidRPr="008608FA">
        <w:rPr>
          <w:rFonts w:cstheme="minorHAnsi"/>
          <w:bCs/>
          <w:sz w:val="24"/>
          <w:szCs w:val="24"/>
        </w:rPr>
        <w:t xml:space="preserve">20), </w:t>
      </w:r>
      <w:r w:rsidR="00B70CE2">
        <w:rPr>
          <w:rFonts w:cstheme="minorHAnsi"/>
          <w:bCs/>
          <w:sz w:val="24"/>
          <w:szCs w:val="24"/>
        </w:rPr>
        <w:t>D</w:t>
      </w:r>
      <w:r w:rsidRPr="008608FA">
        <w:rPr>
          <w:rFonts w:cstheme="minorHAnsi"/>
          <w:bCs/>
          <w:sz w:val="24"/>
          <w:szCs w:val="24"/>
        </w:rPr>
        <w:t xml:space="preserve">no: integer, </w:t>
      </w:r>
      <w:r w:rsidR="00B70CE2">
        <w:rPr>
          <w:rFonts w:cstheme="minorHAnsi"/>
          <w:bCs/>
          <w:sz w:val="24"/>
          <w:szCs w:val="24"/>
        </w:rPr>
        <w:t>S</w:t>
      </w:r>
      <w:r w:rsidR="00B70CE2" w:rsidRPr="008608FA">
        <w:rPr>
          <w:rFonts w:cstheme="minorHAnsi"/>
          <w:bCs/>
          <w:sz w:val="24"/>
          <w:szCs w:val="24"/>
        </w:rPr>
        <w:t>alary: float</w:t>
      </w:r>
      <w:r w:rsidRPr="008608FA">
        <w:rPr>
          <w:rFonts w:cstheme="minorHAnsi"/>
          <w:bCs/>
          <w:sz w:val="24"/>
          <w:szCs w:val="24"/>
        </w:rPr>
        <w:t>)</w:t>
      </w:r>
    </w:p>
    <w:p w14:paraId="29BC563D" w14:textId="77777777" w:rsidR="00B70CE2" w:rsidRPr="008608FA" w:rsidRDefault="00B70CE2" w:rsidP="00B70CE2">
      <w:pPr>
        <w:spacing w:after="0" w:line="360" w:lineRule="auto"/>
        <w:jc w:val="both"/>
        <w:rPr>
          <w:rFonts w:cstheme="minorHAnsi"/>
          <w:bCs/>
          <w:sz w:val="24"/>
          <w:szCs w:val="24"/>
        </w:rPr>
      </w:pPr>
    </w:p>
    <w:p w14:paraId="4439156E" w14:textId="570831D7" w:rsidR="00B13A9C" w:rsidRPr="00EB0BA4" w:rsidRDefault="00B13A9C" w:rsidP="007B6078">
      <w:pPr>
        <w:pStyle w:val="ListParagraph"/>
        <w:numPr>
          <w:ilvl w:val="0"/>
          <w:numId w:val="7"/>
        </w:numPr>
        <w:spacing w:line="360" w:lineRule="auto"/>
        <w:rPr>
          <w:rFonts w:asciiTheme="minorHAnsi" w:eastAsiaTheme="minorHAnsi" w:hAnsiTheme="minorHAnsi" w:cstheme="minorHAnsi"/>
        </w:rPr>
      </w:pPr>
      <w:r w:rsidRPr="00EB0BA4">
        <w:rPr>
          <w:rFonts w:asciiTheme="minorHAnsi" w:eastAsiaTheme="minorHAnsi" w:hAnsiTheme="minorHAnsi" w:cstheme="minorHAnsi"/>
        </w:rPr>
        <w:t>Insert following data into table.</w:t>
      </w:r>
    </w:p>
    <w:p w14:paraId="5CF800FD" w14:textId="77777777" w:rsidR="00B13A9C" w:rsidRPr="00B13A9C" w:rsidRDefault="00B13A9C" w:rsidP="00CD05DC">
      <w:pPr>
        <w:spacing w:line="360" w:lineRule="auto"/>
        <w:jc w:val="both"/>
        <w:rPr>
          <w:rFonts w:cstheme="minorHAnsi"/>
          <w:sz w:val="24"/>
          <w:szCs w:val="24"/>
        </w:rPr>
      </w:pPr>
      <w:r w:rsidRPr="00B13A9C">
        <w:rPr>
          <w:rFonts w:cstheme="minorHAnsi"/>
          <w:sz w:val="24"/>
          <w:szCs w:val="24"/>
        </w:rPr>
        <w:t>Employee</w:t>
      </w:r>
    </w:p>
    <w:tbl>
      <w:tblPr>
        <w:tblW w:w="797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9"/>
        <w:gridCol w:w="1914"/>
        <w:gridCol w:w="2659"/>
        <w:gridCol w:w="956"/>
        <w:gridCol w:w="956"/>
      </w:tblGrid>
      <w:tr w:rsidR="00B13A9C" w:rsidRPr="00CD05DC" w14:paraId="3017C746" w14:textId="77777777" w:rsidTr="00202DD4">
        <w:trPr>
          <w:trHeight w:val="321"/>
        </w:trPr>
        <w:tc>
          <w:tcPr>
            <w:tcW w:w="1489" w:type="dxa"/>
            <w:shd w:val="clear" w:color="auto" w:fill="D9D9D9"/>
          </w:tcPr>
          <w:p w14:paraId="314AD68F" w14:textId="515CC39B" w:rsidR="00B13A9C" w:rsidRPr="00CD05DC" w:rsidRDefault="00B70CE2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  <w:u w:val="single"/>
              </w:rPr>
            </w:pPr>
            <w:r w:rsidRPr="00CD05DC">
              <w:rPr>
                <w:rFonts w:cstheme="minorHAnsi"/>
                <w:sz w:val="24"/>
                <w:szCs w:val="24"/>
                <w:u w:val="single"/>
              </w:rPr>
              <w:t>E</w:t>
            </w:r>
            <w:r w:rsidR="00B13A9C" w:rsidRPr="00CD05DC">
              <w:rPr>
                <w:rFonts w:cstheme="minorHAnsi"/>
                <w:sz w:val="24"/>
                <w:szCs w:val="24"/>
                <w:u w:val="single"/>
              </w:rPr>
              <w:t xml:space="preserve">no </w:t>
            </w:r>
          </w:p>
        </w:tc>
        <w:tc>
          <w:tcPr>
            <w:tcW w:w="1914" w:type="dxa"/>
            <w:shd w:val="clear" w:color="auto" w:fill="D9D9D9"/>
          </w:tcPr>
          <w:p w14:paraId="1F15EDF7" w14:textId="1B195003" w:rsidR="00B13A9C" w:rsidRPr="00CD05DC" w:rsidRDefault="00B70CE2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E</w:t>
            </w:r>
            <w:r w:rsidR="00CD05DC" w:rsidRPr="00CD05DC">
              <w:rPr>
                <w:rFonts w:cstheme="minorHAnsi"/>
                <w:sz w:val="24"/>
                <w:szCs w:val="24"/>
              </w:rPr>
              <w:t>mp</w:t>
            </w:r>
            <w:r w:rsidR="00B13A9C" w:rsidRPr="00CD05DC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659" w:type="dxa"/>
            <w:shd w:val="clear" w:color="auto" w:fill="D9D9D9"/>
          </w:tcPr>
          <w:p w14:paraId="2756D12F" w14:textId="32884DDA" w:rsidR="00B13A9C" w:rsidRPr="00CD05DC" w:rsidRDefault="00B70CE2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J</w:t>
            </w:r>
            <w:r w:rsidR="00B13A9C" w:rsidRPr="00CD05DC">
              <w:rPr>
                <w:rFonts w:cstheme="minorHAnsi"/>
                <w:sz w:val="24"/>
                <w:szCs w:val="24"/>
              </w:rPr>
              <w:t>ob</w:t>
            </w:r>
          </w:p>
        </w:tc>
        <w:tc>
          <w:tcPr>
            <w:tcW w:w="956" w:type="dxa"/>
            <w:shd w:val="clear" w:color="auto" w:fill="D9D9D9"/>
          </w:tcPr>
          <w:p w14:paraId="48A3B13F" w14:textId="7989DB19" w:rsidR="00B13A9C" w:rsidRPr="00CD05DC" w:rsidRDefault="00B70CE2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D</w:t>
            </w:r>
            <w:r w:rsidR="00B13A9C" w:rsidRPr="00CD05DC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956" w:type="dxa"/>
            <w:shd w:val="clear" w:color="auto" w:fill="D9D9D9"/>
          </w:tcPr>
          <w:p w14:paraId="4AD38811" w14:textId="057E97C1" w:rsidR="00B13A9C" w:rsidRPr="00CD05DC" w:rsidRDefault="00B70CE2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S</w:t>
            </w:r>
            <w:r w:rsidR="00B13A9C" w:rsidRPr="00CD05DC">
              <w:rPr>
                <w:rFonts w:cstheme="minorHAnsi"/>
                <w:sz w:val="24"/>
                <w:szCs w:val="24"/>
              </w:rPr>
              <w:t>alary</w:t>
            </w:r>
          </w:p>
        </w:tc>
      </w:tr>
      <w:tr w:rsidR="00B13A9C" w:rsidRPr="00CD05DC" w14:paraId="2851D8BD" w14:textId="77777777" w:rsidTr="00202DD4">
        <w:trPr>
          <w:trHeight w:val="312"/>
        </w:trPr>
        <w:tc>
          <w:tcPr>
            <w:tcW w:w="1489" w:type="dxa"/>
          </w:tcPr>
          <w:p w14:paraId="1B448CC4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914" w:type="dxa"/>
          </w:tcPr>
          <w:p w14:paraId="2FD907DB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Nimal</w:t>
            </w:r>
          </w:p>
        </w:tc>
        <w:tc>
          <w:tcPr>
            <w:tcW w:w="2659" w:type="dxa"/>
          </w:tcPr>
          <w:p w14:paraId="340F2F6E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HR assistant</w:t>
            </w:r>
          </w:p>
        </w:tc>
        <w:tc>
          <w:tcPr>
            <w:tcW w:w="956" w:type="dxa"/>
          </w:tcPr>
          <w:p w14:paraId="459B64C1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14:paraId="75751920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25000</w:t>
            </w:r>
          </w:p>
        </w:tc>
      </w:tr>
      <w:tr w:rsidR="00B13A9C" w:rsidRPr="00CD05DC" w14:paraId="3C476F2D" w14:textId="77777777" w:rsidTr="00202DD4">
        <w:trPr>
          <w:trHeight w:val="321"/>
        </w:trPr>
        <w:tc>
          <w:tcPr>
            <w:tcW w:w="1489" w:type="dxa"/>
          </w:tcPr>
          <w:p w14:paraId="66F484BA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101</w:t>
            </w:r>
          </w:p>
        </w:tc>
        <w:tc>
          <w:tcPr>
            <w:tcW w:w="1914" w:type="dxa"/>
          </w:tcPr>
          <w:p w14:paraId="4D94CB01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Gamini</w:t>
            </w:r>
          </w:p>
        </w:tc>
        <w:tc>
          <w:tcPr>
            <w:tcW w:w="2659" w:type="dxa"/>
          </w:tcPr>
          <w:p w14:paraId="603CD3BB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IT Manager</w:t>
            </w:r>
          </w:p>
        </w:tc>
        <w:tc>
          <w:tcPr>
            <w:tcW w:w="956" w:type="dxa"/>
          </w:tcPr>
          <w:p w14:paraId="18939C21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56" w:type="dxa"/>
          </w:tcPr>
          <w:p w14:paraId="71D966BE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80000</w:t>
            </w:r>
          </w:p>
        </w:tc>
      </w:tr>
      <w:tr w:rsidR="00B13A9C" w:rsidRPr="00CD05DC" w14:paraId="6197F124" w14:textId="77777777" w:rsidTr="00202DD4">
        <w:trPr>
          <w:trHeight w:val="321"/>
        </w:trPr>
        <w:tc>
          <w:tcPr>
            <w:tcW w:w="1489" w:type="dxa"/>
          </w:tcPr>
          <w:p w14:paraId="1B80D768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102</w:t>
            </w:r>
          </w:p>
        </w:tc>
        <w:tc>
          <w:tcPr>
            <w:tcW w:w="1914" w:type="dxa"/>
          </w:tcPr>
          <w:p w14:paraId="38D48441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Supipi</w:t>
            </w:r>
          </w:p>
        </w:tc>
        <w:tc>
          <w:tcPr>
            <w:tcW w:w="2659" w:type="dxa"/>
          </w:tcPr>
          <w:p w14:paraId="4BE2726D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Software Engineer</w:t>
            </w:r>
          </w:p>
        </w:tc>
        <w:tc>
          <w:tcPr>
            <w:tcW w:w="956" w:type="dxa"/>
          </w:tcPr>
          <w:p w14:paraId="494C9E02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56" w:type="dxa"/>
          </w:tcPr>
          <w:p w14:paraId="1B568779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60000</w:t>
            </w:r>
          </w:p>
        </w:tc>
      </w:tr>
      <w:tr w:rsidR="00B13A9C" w:rsidRPr="00CD05DC" w14:paraId="5EC64545" w14:textId="77777777" w:rsidTr="00202DD4">
        <w:trPr>
          <w:trHeight w:val="312"/>
        </w:trPr>
        <w:tc>
          <w:tcPr>
            <w:tcW w:w="1489" w:type="dxa"/>
          </w:tcPr>
          <w:p w14:paraId="1D0AD729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110</w:t>
            </w:r>
          </w:p>
        </w:tc>
        <w:tc>
          <w:tcPr>
            <w:tcW w:w="1914" w:type="dxa"/>
          </w:tcPr>
          <w:p w14:paraId="43ECF4A5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Dev</w:t>
            </w:r>
          </w:p>
        </w:tc>
        <w:tc>
          <w:tcPr>
            <w:tcW w:w="2659" w:type="dxa"/>
          </w:tcPr>
          <w:p w14:paraId="747232FB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Project Manager</w:t>
            </w:r>
          </w:p>
        </w:tc>
        <w:tc>
          <w:tcPr>
            <w:tcW w:w="956" w:type="dxa"/>
          </w:tcPr>
          <w:p w14:paraId="5C1ACD9B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56" w:type="dxa"/>
          </w:tcPr>
          <w:p w14:paraId="0B4E880E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85000</w:t>
            </w:r>
          </w:p>
        </w:tc>
      </w:tr>
      <w:tr w:rsidR="00B13A9C" w:rsidRPr="00CD05DC" w14:paraId="3DCC4C7E" w14:textId="77777777" w:rsidTr="00202DD4">
        <w:trPr>
          <w:trHeight w:val="321"/>
        </w:trPr>
        <w:tc>
          <w:tcPr>
            <w:tcW w:w="1489" w:type="dxa"/>
          </w:tcPr>
          <w:p w14:paraId="775C4D24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121</w:t>
            </w:r>
          </w:p>
        </w:tc>
        <w:tc>
          <w:tcPr>
            <w:tcW w:w="1914" w:type="dxa"/>
          </w:tcPr>
          <w:p w14:paraId="2B085F8E" w14:textId="3B394B54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Sahan</w:t>
            </w:r>
            <w:r w:rsidR="009C6EC8"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2659" w:type="dxa"/>
          </w:tcPr>
          <w:p w14:paraId="7B469FA0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Admin Manager</w:t>
            </w:r>
          </w:p>
        </w:tc>
        <w:tc>
          <w:tcPr>
            <w:tcW w:w="956" w:type="dxa"/>
          </w:tcPr>
          <w:p w14:paraId="5F66C38B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14:paraId="0468A69B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70000</w:t>
            </w:r>
          </w:p>
        </w:tc>
      </w:tr>
      <w:tr w:rsidR="00B13A9C" w:rsidRPr="00CD05DC" w14:paraId="17D89152" w14:textId="77777777" w:rsidTr="00202DD4">
        <w:trPr>
          <w:trHeight w:val="312"/>
        </w:trPr>
        <w:tc>
          <w:tcPr>
            <w:tcW w:w="1489" w:type="dxa"/>
          </w:tcPr>
          <w:p w14:paraId="619F62DA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107</w:t>
            </w:r>
          </w:p>
        </w:tc>
        <w:tc>
          <w:tcPr>
            <w:tcW w:w="1914" w:type="dxa"/>
          </w:tcPr>
          <w:p w14:paraId="3AA0204F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Dev</w:t>
            </w:r>
          </w:p>
        </w:tc>
        <w:tc>
          <w:tcPr>
            <w:tcW w:w="2659" w:type="dxa"/>
          </w:tcPr>
          <w:p w14:paraId="2C044BBF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Software Engineer</w:t>
            </w:r>
          </w:p>
        </w:tc>
        <w:tc>
          <w:tcPr>
            <w:tcW w:w="956" w:type="dxa"/>
          </w:tcPr>
          <w:p w14:paraId="3BDA9815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56" w:type="dxa"/>
          </w:tcPr>
          <w:p w14:paraId="4C093239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68000</w:t>
            </w:r>
          </w:p>
        </w:tc>
      </w:tr>
      <w:tr w:rsidR="00B13A9C" w:rsidRPr="00CD05DC" w14:paraId="4ACCE386" w14:textId="77777777" w:rsidTr="00202DD4">
        <w:trPr>
          <w:trHeight w:val="321"/>
        </w:trPr>
        <w:tc>
          <w:tcPr>
            <w:tcW w:w="1489" w:type="dxa"/>
          </w:tcPr>
          <w:p w14:paraId="6A4BBDBE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108</w:t>
            </w:r>
          </w:p>
        </w:tc>
        <w:tc>
          <w:tcPr>
            <w:tcW w:w="1914" w:type="dxa"/>
          </w:tcPr>
          <w:p w14:paraId="76BB22BF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Anuki</w:t>
            </w:r>
          </w:p>
        </w:tc>
        <w:tc>
          <w:tcPr>
            <w:tcW w:w="2659" w:type="dxa"/>
          </w:tcPr>
          <w:p w14:paraId="0430FBD7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Finance Manager</w:t>
            </w:r>
          </w:p>
        </w:tc>
        <w:tc>
          <w:tcPr>
            <w:tcW w:w="956" w:type="dxa"/>
          </w:tcPr>
          <w:p w14:paraId="663A23B8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56" w:type="dxa"/>
          </w:tcPr>
          <w:p w14:paraId="5F794805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70000</w:t>
            </w:r>
          </w:p>
        </w:tc>
      </w:tr>
      <w:tr w:rsidR="00B13A9C" w:rsidRPr="00CD05DC" w14:paraId="2415B778" w14:textId="77777777" w:rsidTr="00202DD4">
        <w:trPr>
          <w:trHeight w:val="321"/>
        </w:trPr>
        <w:tc>
          <w:tcPr>
            <w:tcW w:w="1489" w:type="dxa"/>
          </w:tcPr>
          <w:p w14:paraId="31416140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114</w:t>
            </w:r>
          </w:p>
        </w:tc>
        <w:tc>
          <w:tcPr>
            <w:tcW w:w="1914" w:type="dxa"/>
          </w:tcPr>
          <w:p w14:paraId="343C985C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Supipi</w:t>
            </w:r>
          </w:p>
        </w:tc>
        <w:tc>
          <w:tcPr>
            <w:tcW w:w="2659" w:type="dxa"/>
          </w:tcPr>
          <w:p w14:paraId="13ADDF89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Software Engineer</w:t>
            </w:r>
          </w:p>
        </w:tc>
        <w:tc>
          <w:tcPr>
            <w:tcW w:w="956" w:type="dxa"/>
          </w:tcPr>
          <w:p w14:paraId="106543A5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56" w:type="dxa"/>
          </w:tcPr>
          <w:p w14:paraId="17E0BF40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42000</w:t>
            </w:r>
          </w:p>
        </w:tc>
      </w:tr>
      <w:tr w:rsidR="00B13A9C" w:rsidRPr="00CD05DC" w14:paraId="3AD66D95" w14:textId="77777777" w:rsidTr="00202DD4">
        <w:trPr>
          <w:trHeight w:val="312"/>
        </w:trPr>
        <w:tc>
          <w:tcPr>
            <w:tcW w:w="1489" w:type="dxa"/>
          </w:tcPr>
          <w:p w14:paraId="702C396D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122</w:t>
            </w:r>
          </w:p>
        </w:tc>
        <w:tc>
          <w:tcPr>
            <w:tcW w:w="1914" w:type="dxa"/>
          </w:tcPr>
          <w:p w14:paraId="6BA40BB2" w14:textId="03CBAB24" w:rsidR="00B13A9C" w:rsidRPr="00CD05DC" w:rsidRDefault="001113E0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Janani</w:t>
            </w:r>
          </w:p>
        </w:tc>
        <w:tc>
          <w:tcPr>
            <w:tcW w:w="2659" w:type="dxa"/>
          </w:tcPr>
          <w:p w14:paraId="0F61AAAC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Finance Executive</w:t>
            </w:r>
          </w:p>
        </w:tc>
        <w:tc>
          <w:tcPr>
            <w:tcW w:w="956" w:type="dxa"/>
          </w:tcPr>
          <w:p w14:paraId="30DD3777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56" w:type="dxa"/>
          </w:tcPr>
          <w:p w14:paraId="31A5A5CD" w14:textId="77777777" w:rsidR="00B13A9C" w:rsidRPr="00CD05DC" w:rsidRDefault="00B13A9C" w:rsidP="00CD05DC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CD05DC">
              <w:rPr>
                <w:rFonts w:cstheme="minorHAnsi"/>
                <w:sz w:val="24"/>
                <w:szCs w:val="24"/>
              </w:rPr>
              <w:t>32000</w:t>
            </w:r>
          </w:p>
        </w:tc>
      </w:tr>
    </w:tbl>
    <w:p w14:paraId="4F36CB3D" w14:textId="77777777" w:rsidR="00B13A9C" w:rsidRPr="00B13A9C" w:rsidRDefault="00B13A9C" w:rsidP="00B13A9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41FC266" w14:textId="3F1F5212" w:rsidR="00B13A9C" w:rsidRDefault="00B13A9C" w:rsidP="00B13A9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F9C59E7" w14:textId="392F0794" w:rsidR="00B13A9C" w:rsidRDefault="00B13A9C" w:rsidP="00AB64C7">
      <w:pPr>
        <w:spacing w:line="360" w:lineRule="auto"/>
        <w:jc w:val="right"/>
        <w:rPr>
          <w:rFonts w:cstheme="minorHAnsi"/>
          <w:sz w:val="24"/>
          <w:szCs w:val="24"/>
        </w:rPr>
      </w:pPr>
    </w:p>
    <w:p w14:paraId="5C4297C6" w14:textId="4ED8E540" w:rsidR="00AB64C7" w:rsidRDefault="00AB64C7" w:rsidP="00AB64C7">
      <w:pPr>
        <w:spacing w:line="360" w:lineRule="auto"/>
        <w:jc w:val="right"/>
        <w:rPr>
          <w:rFonts w:cstheme="minorHAnsi"/>
          <w:sz w:val="24"/>
          <w:szCs w:val="24"/>
        </w:rPr>
      </w:pPr>
    </w:p>
    <w:p w14:paraId="71DFA5FC" w14:textId="7BD85B19" w:rsidR="00BF1BD4" w:rsidRDefault="00BF1BD4" w:rsidP="00AB64C7">
      <w:pPr>
        <w:spacing w:line="360" w:lineRule="auto"/>
        <w:jc w:val="right"/>
        <w:rPr>
          <w:rFonts w:cstheme="minorHAnsi"/>
          <w:sz w:val="24"/>
          <w:szCs w:val="24"/>
        </w:rPr>
      </w:pPr>
    </w:p>
    <w:p w14:paraId="362BCF69" w14:textId="49C0B667" w:rsidR="00B70CE2" w:rsidRDefault="00B70CE2" w:rsidP="00AB64C7">
      <w:pPr>
        <w:spacing w:line="360" w:lineRule="auto"/>
        <w:jc w:val="right"/>
        <w:rPr>
          <w:rFonts w:cstheme="minorHAnsi"/>
          <w:sz w:val="24"/>
          <w:szCs w:val="24"/>
        </w:rPr>
      </w:pPr>
    </w:p>
    <w:p w14:paraId="01225D4C" w14:textId="77777777" w:rsidR="00B70CE2" w:rsidRPr="00B13A9C" w:rsidRDefault="00B70CE2" w:rsidP="00AB64C7">
      <w:pPr>
        <w:spacing w:line="360" w:lineRule="auto"/>
        <w:jc w:val="right"/>
        <w:rPr>
          <w:rFonts w:cstheme="minorHAnsi"/>
          <w:sz w:val="24"/>
          <w:szCs w:val="24"/>
        </w:rPr>
      </w:pPr>
    </w:p>
    <w:p w14:paraId="5171715C" w14:textId="2CF851A0" w:rsidR="00B13A9C" w:rsidRDefault="00B13A9C" w:rsidP="00EB0BA4">
      <w:pPr>
        <w:pStyle w:val="ListParagraph"/>
        <w:numPr>
          <w:ilvl w:val="0"/>
          <w:numId w:val="7"/>
        </w:numPr>
        <w:spacing w:line="360" w:lineRule="auto"/>
        <w:rPr>
          <w:rFonts w:asciiTheme="minorHAnsi" w:eastAsiaTheme="minorHAnsi" w:hAnsiTheme="minorHAnsi" w:cstheme="minorHAnsi"/>
        </w:rPr>
      </w:pPr>
      <w:r w:rsidRPr="00EB0BA4">
        <w:rPr>
          <w:rFonts w:asciiTheme="minorHAnsi" w:eastAsiaTheme="minorHAnsi" w:hAnsiTheme="minorHAnsi" w:cstheme="minorHAnsi"/>
        </w:rPr>
        <w:lastRenderedPageBreak/>
        <w:t>Answer the following questions.</w:t>
      </w:r>
    </w:p>
    <w:p w14:paraId="4D60216B" w14:textId="2DF845A3" w:rsidR="0057044D" w:rsidRPr="00AA3B3B" w:rsidRDefault="002573AF" w:rsidP="006F60BA">
      <w:pPr>
        <w:pStyle w:val="ListParagraph"/>
        <w:spacing w:after="160" w:line="360" w:lineRule="auto"/>
        <w:ind w:left="360"/>
        <w:rPr>
          <w:rFonts w:asciiTheme="minorHAnsi" w:hAnsiTheme="minorHAnsi" w:cstheme="minorHAnsi"/>
          <w:b/>
          <w:bCs/>
          <w:color w:val="FF0000"/>
        </w:rPr>
      </w:pPr>
      <w:r w:rsidRPr="00AA3B3B">
        <w:rPr>
          <w:rFonts w:asciiTheme="minorHAnsi" w:hAnsiTheme="minorHAnsi" w:cstheme="minorHAnsi"/>
          <w:b/>
          <w:bCs/>
          <w:color w:val="FF0000"/>
        </w:rPr>
        <w:t>Section A</w:t>
      </w:r>
      <w:r w:rsidR="00F17A61" w:rsidRPr="00AA3B3B">
        <w:rPr>
          <w:rFonts w:asciiTheme="minorHAnsi" w:hAnsiTheme="minorHAnsi" w:cstheme="minorHAnsi"/>
          <w:b/>
          <w:bCs/>
          <w:color w:val="FF0000"/>
        </w:rPr>
        <w:t xml:space="preserve"> – Practice Questions for </w:t>
      </w:r>
      <w:r w:rsidR="00AA3B3B" w:rsidRPr="00AA3B3B">
        <w:rPr>
          <w:rFonts w:asciiTheme="minorHAnsi" w:hAnsiTheme="minorHAnsi" w:cstheme="minorHAnsi"/>
          <w:b/>
          <w:bCs/>
          <w:color w:val="FF0000"/>
        </w:rPr>
        <w:t>Worksheet 02</w:t>
      </w:r>
      <w:r w:rsidR="00F17A61" w:rsidRPr="00AA3B3B">
        <w:rPr>
          <w:rFonts w:asciiTheme="minorHAnsi" w:hAnsiTheme="minorHAnsi" w:cstheme="minorHAnsi"/>
          <w:b/>
          <w:bCs/>
          <w:color w:val="FF0000"/>
        </w:rPr>
        <w:t xml:space="preserve"> </w:t>
      </w:r>
    </w:p>
    <w:p w14:paraId="0816BA01" w14:textId="77777777" w:rsidR="00B13A9C" w:rsidRPr="00B13A9C" w:rsidRDefault="00B13A9C" w:rsidP="00A81A2B">
      <w:pPr>
        <w:numPr>
          <w:ilvl w:val="0"/>
          <w:numId w:val="9"/>
        </w:numPr>
        <w:tabs>
          <w:tab w:val="num" w:pos="1800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B13A9C">
        <w:rPr>
          <w:rFonts w:cstheme="minorHAnsi"/>
          <w:sz w:val="24"/>
          <w:szCs w:val="24"/>
        </w:rPr>
        <w:t>List the employee name and their department number.</w:t>
      </w:r>
    </w:p>
    <w:p w14:paraId="56AD9E9B" w14:textId="4406BAD9" w:rsidR="00765882" w:rsidRPr="00765882" w:rsidRDefault="00765882" w:rsidP="00A81A2B">
      <w:pPr>
        <w:numPr>
          <w:ilvl w:val="0"/>
          <w:numId w:val="9"/>
        </w:numPr>
        <w:tabs>
          <w:tab w:val="num" w:pos="1800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B13A9C">
        <w:rPr>
          <w:rFonts w:cstheme="minorHAnsi"/>
          <w:sz w:val="24"/>
          <w:szCs w:val="24"/>
        </w:rPr>
        <w:t>List the unique job roles in the table.</w:t>
      </w:r>
    </w:p>
    <w:p w14:paraId="299D9681" w14:textId="49CD1A24" w:rsidR="0045097C" w:rsidRDefault="00B13A9C" w:rsidP="0045097C">
      <w:pPr>
        <w:numPr>
          <w:ilvl w:val="0"/>
          <w:numId w:val="9"/>
        </w:numPr>
        <w:tabs>
          <w:tab w:val="num" w:pos="1800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B13A9C">
        <w:rPr>
          <w:rFonts w:cstheme="minorHAnsi"/>
          <w:sz w:val="24"/>
          <w:szCs w:val="24"/>
        </w:rPr>
        <w:t xml:space="preserve">List all employees </w:t>
      </w:r>
      <w:r w:rsidR="004102CF">
        <w:rPr>
          <w:rFonts w:cstheme="minorHAnsi"/>
          <w:sz w:val="24"/>
          <w:szCs w:val="24"/>
        </w:rPr>
        <w:t>who are earning the salary more than 50000.</w:t>
      </w:r>
    </w:p>
    <w:p w14:paraId="1BD587A9" w14:textId="77777777" w:rsidR="00D843EE" w:rsidRPr="00D843EE" w:rsidRDefault="00D843EE" w:rsidP="00D843EE">
      <w:pPr>
        <w:numPr>
          <w:ilvl w:val="0"/>
          <w:numId w:val="9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843EE">
        <w:rPr>
          <w:rFonts w:cstheme="minorHAnsi"/>
          <w:sz w:val="24"/>
          <w:szCs w:val="24"/>
        </w:rPr>
        <w:t>List the employees who are working as a Software Engineer.</w:t>
      </w:r>
    </w:p>
    <w:p w14:paraId="69C21D68" w14:textId="77777777" w:rsidR="00D843EE" w:rsidRPr="00D843EE" w:rsidRDefault="00D843EE" w:rsidP="00D843EE">
      <w:pPr>
        <w:numPr>
          <w:ilvl w:val="0"/>
          <w:numId w:val="9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843EE">
        <w:rPr>
          <w:rFonts w:cstheme="minorHAnsi"/>
          <w:sz w:val="24"/>
          <w:szCs w:val="24"/>
        </w:rPr>
        <w:t>List the employees whose name starts with the letter S and salary greater than 40000.</w:t>
      </w:r>
    </w:p>
    <w:p w14:paraId="56EF15C4" w14:textId="76E34B89" w:rsidR="00D843EE" w:rsidRDefault="00D843EE" w:rsidP="00D843EE">
      <w:pPr>
        <w:numPr>
          <w:ilvl w:val="0"/>
          <w:numId w:val="9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843EE">
        <w:rPr>
          <w:rFonts w:cstheme="minorHAnsi"/>
          <w:sz w:val="24"/>
          <w:szCs w:val="24"/>
        </w:rPr>
        <w:t xml:space="preserve">Select the employees whose name ends with the string </w:t>
      </w:r>
      <w:r>
        <w:rPr>
          <w:rFonts w:cstheme="minorHAnsi"/>
          <w:sz w:val="24"/>
          <w:szCs w:val="24"/>
        </w:rPr>
        <w:t>‘</w:t>
      </w:r>
      <w:r w:rsidRPr="00D843EE">
        <w:rPr>
          <w:rFonts w:cstheme="minorHAnsi"/>
          <w:sz w:val="24"/>
          <w:szCs w:val="24"/>
        </w:rPr>
        <w:t>ni</w:t>
      </w:r>
      <w:r>
        <w:rPr>
          <w:rFonts w:cstheme="minorHAnsi"/>
          <w:sz w:val="24"/>
          <w:szCs w:val="24"/>
        </w:rPr>
        <w:t>’</w:t>
      </w:r>
      <w:r w:rsidRPr="00D843EE">
        <w:rPr>
          <w:rFonts w:cstheme="minorHAnsi"/>
          <w:sz w:val="24"/>
          <w:szCs w:val="24"/>
        </w:rPr>
        <w:t>.</w:t>
      </w:r>
    </w:p>
    <w:p w14:paraId="08D5B4B1" w14:textId="25557C88" w:rsidR="004555D6" w:rsidRPr="00D843EE" w:rsidRDefault="004555D6" w:rsidP="00D843EE">
      <w:pPr>
        <w:numPr>
          <w:ilvl w:val="0"/>
          <w:numId w:val="9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4555D6">
        <w:rPr>
          <w:rFonts w:cstheme="minorHAnsi"/>
          <w:sz w:val="24"/>
          <w:szCs w:val="24"/>
        </w:rPr>
        <w:t xml:space="preserve">List all the employees </w:t>
      </w:r>
      <w:r w:rsidR="0087256B">
        <w:rPr>
          <w:rFonts w:cstheme="minorHAnsi"/>
          <w:sz w:val="24"/>
          <w:szCs w:val="24"/>
        </w:rPr>
        <w:t>t</w:t>
      </w:r>
      <w:r w:rsidRPr="004555D6">
        <w:rPr>
          <w:rFonts w:cstheme="minorHAnsi"/>
          <w:sz w:val="24"/>
          <w:szCs w:val="24"/>
        </w:rPr>
        <w:t>hat have the letters ‘a</w:t>
      </w:r>
      <w:r w:rsidR="00F17F1E">
        <w:rPr>
          <w:rFonts w:cstheme="minorHAnsi"/>
          <w:sz w:val="24"/>
          <w:szCs w:val="24"/>
        </w:rPr>
        <w:t>n</w:t>
      </w:r>
      <w:r w:rsidRPr="004555D6">
        <w:rPr>
          <w:rFonts w:cstheme="minorHAnsi"/>
          <w:sz w:val="24"/>
          <w:szCs w:val="24"/>
        </w:rPr>
        <w:t>’ in its name</w:t>
      </w:r>
      <w:r w:rsidR="00C45E66">
        <w:rPr>
          <w:rFonts w:cstheme="minorHAnsi"/>
          <w:sz w:val="24"/>
          <w:szCs w:val="24"/>
        </w:rPr>
        <w:t>.</w:t>
      </w:r>
    </w:p>
    <w:p w14:paraId="2D22EB21" w14:textId="77777777" w:rsidR="00D843EE" w:rsidRPr="00D843EE" w:rsidRDefault="00D843EE" w:rsidP="00D843EE">
      <w:pPr>
        <w:numPr>
          <w:ilvl w:val="0"/>
          <w:numId w:val="9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843EE">
        <w:rPr>
          <w:rFonts w:cstheme="minorHAnsi"/>
          <w:sz w:val="24"/>
          <w:szCs w:val="24"/>
        </w:rPr>
        <w:t>Select the employees whose name starts with the letter S and ends with the letter i and department number is 2.</w:t>
      </w:r>
    </w:p>
    <w:p w14:paraId="2FA30C2F" w14:textId="77777777" w:rsidR="00D843EE" w:rsidRPr="00D843EE" w:rsidRDefault="00D843EE" w:rsidP="00D843EE">
      <w:pPr>
        <w:numPr>
          <w:ilvl w:val="0"/>
          <w:numId w:val="9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843EE">
        <w:rPr>
          <w:rFonts w:cstheme="minorHAnsi"/>
          <w:sz w:val="24"/>
          <w:szCs w:val="24"/>
        </w:rPr>
        <w:t>List the employees where the name second character is the letter a.</w:t>
      </w:r>
    </w:p>
    <w:p w14:paraId="1D172D96" w14:textId="558F02CF" w:rsidR="00D843EE" w:rsidRDefault="00D843EE" w:rsidP="00D843EE">
      <w:pPr>
        <w:numPr>
          <w:ilvl w:val="0"/>
          <w:numId w:val="9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843EE">
        <w:rPr>
          <w:rFonts w:cstheme="minorHAnsi"/>
          <w:sz w:val="24"/>
          <w:szCs w:val="24"/>
        </w:rPr>
        <w:t>List the employees whose name starts with A or D and empno is less than to 110.</w:t>
      </w:r>
    </w:p>
    <w:p w14:paraId="6A6B9331" w14:textId="515DF494" w:rsidR="001007FB" w:rsidRPr="004946BE" w:rsidRDefault="004946BE" w:rsidP="004946BE">
      <w:pPr>
        <w:numPr>
          <w:ilvl w:val="0"/>
          <w:numId w:val="9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</w:t>
      </w:r>
      <w:r w:rsidRPr="00D843EE">
        <w:rPr>
          <w:rFonts w:cstheme="minorHAnsi"/>
          <w:sz w:val="24"/>
          <w:szCs w:val="24"/>
        </w:rPr>
        <w:t xml:space="preserve"> the employees whose name </w:t>
      </w:r>
      <w:r w:rsidR="00431167">
        <w:rPr>
          <w:rFonts w:cstheme="minorHAnsi"/>
          <w:sz w:val="24"/>
          <w:szCs w:val="24"/>
        </w:rPr>
        <w:t>does not start</w:t>
      </w:r>
      <w:r w:rsidRPr="00D843EE">
        <w:rPr>
          <w:rFonts w:cstheme="minorHAnsi"/>
          <w:sz w:val="24"/>
          <w:szCs w:val="24"/>
        </w:rPr>
        <w:t xml:space="preserve"> with </w:t>
      </w:r>
      <w:r>
        <w:rPr>
          <w:rFonts w:cstheme="minorHAnsi"/>
          <w:sz w:val="24"/>
          <w:szCs w:val="24"/>
        </w:rPr>
        <w:t>S</w:t>
      </w:r>
      <w:r w:rsidRPr="00D843EE">
        <w:rPr>
          <w:rFonts w:cstheme="minorHAnsi"/>
          <w:sz w:val="24"/>
          <w:szCs w:val="24"/>
        </w:rPr>
        <w:t xml:space="preserve"> or </w:t>
      </w:r>
      <w:r w:rsidR="00E90703">
        <w:rPr>
          <w:rFonts w:cstheme="minorHAnsi"/>
          <w:sz w:val="24"/>
          <w:szCs w:val="24"/>
        </w:rPr>
        <w:t>N.</w:t>
      </w:r>
    </w:p>
    <w:p w14:paraId="3BBC4A96" w14:textId="3D1F9644" w:rsidR="00D843EE" w:rsidRDefault="00D843EE" w:rsidP="00D843EE">
      <w:pPr>
        <w:numPr>
          <w:ilvl w:val="0"/>
          <w:numId w:val="9"/>
        </w:numPr>
        <w:tabs>
          <w:tab w:val="num" w:pos="1800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D843EE">
        <w:rPr>
          <w:rFonts w:cstheme="minorHAnsi"/>
          <w:sz w:val="24"/>
          <w:szCs w:val="24"/>
        </w:rPr>
        <w:t>Select the employees whose name starts with a letter between A and G or job other than Engineer (whose job does not contain the word ‘Engineer’).</w:t>
      </w:r>
    </w:p>
    <w:p w14:paraId="01C62E7F" w14:textId="77777777" w:rsidR="002573AF" w:rsidRPr="002573AF" w:rsidRDefault="002573AF" w:rsidP="002573AF">
      <w:pPr>
        <w:spacing w:after="0" w:line="360" w:lineRule="auto"/>
        <w:ind w:left="720"/>
        <w:jc w:val="both"/>
        <w:rPr>
          <w:rFonts w:cstheme="minorHAnsi"/>
          <w:sz w:val="24"/>
          <w:szCs w:val="24"/>
        </w:rPr>
      </w:pPr>
    </w:p>
    <w:p w14:paraId="4C9ABD8F" w14:textId="73299607" w:rsidR="002573AF" w:rsidRPr="00931D3C" w:rsidRDefault="002573AF" w:rsidP="00931D3C">
      <w:pPr>
        <w:pStyle w:val="ListParagraph"/>
        <w:spacing w:after="160" w:line="360" w:lineRule="auto"/>
        <w:ind w:left="360"/>
        <w:rPr>
          <w:rFonts w:asciiTheme="minorHAnsi" w:hAnsiTheme="minorHAnsi" w:cstheme="minorHAnsi"/>
          <w:b/>
          <w:bCs/>
        </w:rPr>
      </w:pPr>
      <w:r w:rsidRPr="00931D3C">
        <w:rPr>
          <w:rFonts w:asciiTheme="minorHAnsi" w:hAnsiTheme="minorHAnsi" w:cstheme="minorHAnsi"/>
          <w:b/>
          <w:bCs/>
        </w:rPr>
        <w:t>Section B</w:t>
      </w:r>
    </w:p>
    <w:p w14:paraId="2B55683D" w14:textId="166E4474" w:rsidR="00B13A9C" w:rsidRDefault="00B13A9C" w:rsidP="00123BE5">
      <w:pPr>
        <w:numPr>
          <w:ilvl w:val="0"/>
          <w:numId w:val="11"/>
        </w:numPr>
        <w:tabs>
          <w:tab w:val="num" w:pos="1800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B13A9C">
        <w:rPr>
          <w:rFonts w:cstheme="minorHAnsi"/>
          <w:sz w:val="24"/>
          <w:szCs w:val="24"/>
        </w:rPr>
        <w:t xml:space="preserve">List employees whose employee number is equal to 101, 102 </w:t>
      </w:r>
      <w:r w:rsidR="00C0090B">
        <w:rPr>
          <w:rFonts w:cstheme="minorHAnsi"/>
          <w:sz w:val="24"/>
          <w:szCs w:val="24"/>
        </w:rPr>
        <w:t>or</w:t>
      </w:r>
      <w:r w:rsidRPr="00B13A9C">
        <w:rPr>
          <w:rFonts w:cstheme="minorHAnsi"/>
          <w:sz w:val="24"/>
          <w:szCs w:val="24"/>
        </w:rPr>
        <w:t xml:space="preserve"> 114.</w:t>
      </w:r>
    </w:p>
    <w:p w14:paraId="1F44CBA4" w14:textId="20E327AA" w:rsidR="00114D64" w:rsidRPr="00114D64" w:rsidRDefault="00114D64" w:rsidP="00114D64">
      <w:pPr>
        <w:numPr>
          <w:ilvl w:val="0"/>
          <w:numId w:val="11"/>
        </w:numPr>
        <w:tabs>
          <w:tab w:val="num" w:pos="1800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</w:t>
      </w:r>
      <w:r w:rsidRPr="00B13A9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emp name and department no of employees whose employee no is not equal to 105, 107 or 122. </w:t>
      </w:r>
    </w:p>
    <w:p w14:paraId="068CBAC4" w14:textId="79CFA8D9" w:rsidR="00B13A9C" w:rsidRDefault="00B13A9C" w:rsidP="00123BE5">
      <w:pPr>
        <w:numPr>
          <w:ilvl w:val="0"/>
          <w:numId w:val="11"/>
        </w:numPr>
        <w:tabs>
          <w:tab w:val="num" w:pos="1800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B13A9C">
        <w:rPr>
          <w:rFonts w:cstheme="minorHAnsi"/>
          <w:sz w:val="24"/>
          <w:szCs w:val="24"/>
        </w:rPr>
        <w:t>List employees whose salary is between 40000 and 100000.</w:t>
      </w:r>
    </w:p>
    <w:p w14:paraId="4D6C182B" w14:textId="5422D735" w:rsidR="00B33D97" w:rsidRDefault="00B33D97" w:rsidP="00123BE5">
      <w:pPr>
        <w:numPr>
          <w:ilvl w:val="0"/>
          <w:numId w:val="11"/>
        </w:numPr>
        <w:tabs>
          <w:tab w:val="num" w:pos="1800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the employees who</w:t>
      </w:r>
      <w:r w:rsidR="00CF44F2">
        <w:rPr>
          <w:rFonts w:cstheme="minorHAnsi"/>
          <w:sz w:val="24"/>
          <w:szCs w:val="24"/>
        </w:rPr>
        <w:t xml:space="preserve"> are Software Engineers and </w:t>
      </w:r>
      <w:r w:rsidR="00DA44F7">
        <w:rPr>
          <w:rFonts w:cstheme="minorHAnsi"/>
          <w:sz w:val="24"/>
          <w:szCs w:val="24"/>
        </w:rPr>
        <w:t xml:space="preserve">salary not between 50000 and </w:t>
      </w:r>
      <w:r w:rsidR="007C0E50">
        <w:rPr>
          <w:rFonts w:cstheme="minorHAnsi"/>
          <w:sz w:val="24"/>
          <w:szCs w:val="24"/>
        </w:rPr>
        <w:t>70000.</w:t>
      </w:r>
    </w:p>
    <w:p w14:paraId="11335B57" w14:textId="77777777" w:rsidR="00F82F35" w:rsidRDefault="00F82F35" w:rsidP="00F82F35">
      <w:pPr>
        <w:tabs>
          <w:tab w:val="num" w:pos="1800"/>
        </w:tabs>
        <w:spacing w:after="0" w:line="360" w:lineRule="auto"/>
        <w:ind w:left="720"/>
        <w:jc w:val="both"/>
        <w:rPr>
          <w:rFonts w:cstheme="minorHAnsi"/>
          <w:sz w:val="24"/>
          <w:szCs w:val="24"/>
        </w:rPr>
      </w:pPr>
    </w:p>
    <w:p w14:paraId="57A6F84D" w14:textId="589A3DCB" w:rsidR="00EE210E" w:rsidRDefault="00EE210E" w:rsidP="00A14F1E">
      <w:pPr>
        <w:tabs>
          <w:tab w:val="num" w:pos="1800"/>
        </w:tabs>
        <w:spacing w:after="0" w:line="360" w:lineRule="auto"/>
        <w:ind w:left="720"/>
        <w:jc w:val="both"/>
        <w:rPr>
          <w:rFonts w:cstheme="minorHAnsi"/>
          <w:sz w:val="24"/>
          <w:szCs w:val="24"/>
        </w:rPr>
      </w:pPr>
    </w:p>
    <w:p w14:paraId="3DD0CB3E" w14:textId="7AF43918" w:rsidR="00EA3BC3" w:rsidRDefault="00EA3BC3" w:rsidP="00C979A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63F5784" w14:textId="6E1E444E" w:rsidR="00D66105" w:rsidRDefault="00D66105" w:rsidP="00C979A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A2F552E" w14:textId="77777777" w:rsidR="00C65451" w:rsidRDefault="00C65451" w:rsidP="00C979A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C8C9661" w14:textId="2C899F06" w:rsidR="002573AF" w:rsidRPr="002573AF" w:rsidRDefault="002573AF" w:rsidP="002573AF">
      <w:pPr>
        <w:pStyle w:val="ListParagraph"/>
        <w:spacing w:after="160" w:line="360" w:lineRule="auto"/>
        <w:ind w:left="360"/>
        <w:rPr>
          <w:rFonts w:asciiTheme="minorHAnsi" w:hAnsiTheme="minorHAnsi" w:cstheme="minorHAnsi"/>
          <w:b/>
          <w:bCs/>
        </w:rPr>
      </w:pPr>
      <w:r w:rsidRPr="002573AF">
        <w:rPr>
          <w:rFonts w:asciiTheme="minorHAnsi" w:hAnsiTheme="minorHAnsi" w:cstheme="minorHAnsi"/>
          <w:b/>
          <w:bCs/>
        </w:rPr>
        <w:lastRenderedPageBreak/>
        <w:t xml:space="preserve">Section </w:t>
      </w:r>
      <w:r>
        <w:rPr>
          <w:rFonts w:asciiTheme="minorHAnsi" w:hAnsiTheme="minorHAnsi" w:cstheme="minorHAnsi"/>
          <w:b/>
          <w:bCs/>
        </w:rPr>
        <w:t>C</w:t>
      </w:r>
    </w:p>
    <w:p w14:paraId="5FE59312" w14:textId="77777777" w:rsidR="00B13A9C" w:rsidRPr="00B13A9C" w:rsidRDefault="00B13A9C" w:rsidP="00BA768C">
      <w:pPr>
        <w:numPr>
          <w:ilvl w:val="0"/>
          <w:numId w:val="12"/>
        </w:numPr>
        <w:tabs>
          <w:tab w:val="num" w:pos="1800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B13A9C">
        <w:rPr>
          <w:rFonts w:cstheme="minorHAnsi"/>
          <w:sz w:val="24"/>
          <w:szCs w:val="24"/>
        </w:rPr>
        <w:t>List the number of employees in the table.</w:t>
      </w:r>
    </w:p>
    <w:p w14:paraId="0547F747" w14:textId="77777777" w:rsidR="00B13A9C" w:rsidRPr="00B13A9C" w:rsidRDefault="00B13A9C" w:rsidP="000E49DE">
      <w:pPr>
        <w:numPr>
          <w:ilvl w:val="0"/>
          <w:numId w:val="12"/>
        </w:numPr>
        <w:tabs>
          <w:tab w:val="num" w:pos="1800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B13A9C">
        <w:rPr>
          <w:rFonts w:cstheme="minorHAnsi"/>
          <w:sz w:val="24"/>
          <w:szCs w:val="24"/>
        </w:rPr>
        <w:t xml:space="preserve">Find and display the highest eno. </w:t>
      </w:r>
    </w:p>
    <w:p w14:paraId="34E61B30" w14:textId="77777777" w:rsidR="00B13A9C" w:rsidRPr="00B13A9C" w:rsidRDefault="00B13A9C" w:rsidP="000E49DE">
      <w:pPr>
        <w:numPr>
          <w:ilvl w:val="0"/>
          <w:numId w:val="12"/>
        </w:numPr>
        <w:tabs>
          <w:tab w:val="num" w:pos="1800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B13A9C">
        <w:rPr>
          <w:rFonts w:cstheme="minorHAnsi"/>
          <w:sz w:val="24"/>
          <w:szCs w:val="24"/>
        </w:rPr>
        <w:t>What is highest salary?</w:t>
      </w:r>
    </w:p>
    <w:p w14:paraId="7AADC358" w14:textId="77777777" w:rsidR="00B13A9C" w:rsidRPr="00B13A9C" w:rsidRDefault="00B13A9C" w:rsidP="000E49DE">
      <w:pPr>
        <w:numPr>
          <w:ilvl w:val="0"/>
          <w:numId w:val="12"/>
        </w:numPr>
        <w:tabs>
          <w:tab w:val="num" w:pos="1800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B13A9C">
        <w:rPr>
          <w:rFonts w:cstheme="minorHAnsi"/>
          <w:sz w:val="24"/>
          <w:szCs w:val="24"/>
        </w:rPr>
        <w:t>What is the smallest salary?</w:t>
      </w:r>
    </w:p>
    <w:p w14:paraId="772C0F09" w14:textId="77777777" w:rsidR="00B13A9C" w:rsidRPr="00B13A9C" w:rsidRDefault="00B13A9C" w:rsidP="000E49DE">
      <w:pPr>
        <w:numPr>
          <w:ilvl w:val="0"/>
          <w:numId w:val="12"/>
        </w:numPr>
        <w:tabs>
          <w:tab w:val="num" w:pos="1800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B13A9C">
        <w:rPr>
          <w:rFonts w:cstheme="minorHAnsi"/>
          <w:sz w:val="24"/>
          <w:szCs w:val="24"/>
        </w:rPr>
        <w:t>What is the average salary of an employee?</w:t>
      </w:r>
    </w:p>
    <w:p w14:paraId="7049C713" w14:textId="77777777" w:rsidR="00B13A9C" w:rsidRPr="00B13A9C" w:rsidRDefault="00B13A9C" w:rsidP="000E49DE">
      <w:pPr>
        <w:numPr>
          <w:ilvl w:val="0"/>
          <w:numId w:val="12"/>
        </w:numPr>
        <w:tabs>
          <w:tab w:val="num" w:pos="1800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B13A9C">
        <w:rPr>
          <w:rFonts w:cstheme="minorHAnsi"/>
          <w:sz w:val="24"/>
          <w:szCs w:val="24"/>
        </w:rPr>
        <w:t>How many software engineers are there?</w:t>
      </w:r>
    </w:p>
    <w:p w14:paraId="59671904" w14:textId="7661E636" w:rsidR="00B13A9C" w:rsidRDefault="00B13A9C" w:rsidP="000E49DE">
      <w:pPr>
        <w:numPr>
          <w:ilvl w:val="0"/>
          <w:numId w:val="12"/>
        </w:numPr>
        <w:tabs>
          <w:tab w:val="num" w:pos="1800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B13A9C">
        <w:rPr>
          <w:rFonts w:cstheme="minorHAnsi"/>
          <w:sz w:val="24"/>
          <w:szCs w:val="24"/>
        </w:rPr>
        <w:t>How many employees are working in the department no 2?</w:t>
      </w:r>
    </w:p>
    <w:p w14:paraId="6A1D5BDE" w14:textId="734B7970" w:rsidR="00E430A8" w:rsidRDefault="00E430A8" w:rsidP="000E49DE">
      <w:pPr>
        <w:numPr>
          <w:ilvl w:val="0"/>
          <w:numId w:val="12"/>
        </w:numPr>
        <w:tabs>
          <w:tab w:val="num" w:pos="1800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E430A8">
        <w:rPr>
          <w:rFonts w:cstheme="minorHAnsi"/>
          <w:sz w:val="24"/>
          <w:szCs w:val="24"/>
        </w:rPr>
        <w:t>How many employees are getting a salary between 50000 and 100000?</w:t>
      </w:r>
    </w:p>
    <w:p w14:paraId="317EAEFB" w14:textId="4D310634" w:rsidR="00A541EE" w:rsidRDefault="00A541EE" w:rsidP="000E49DE">
      <w:pPr>
        <w:numPr>
          <w:ilvl w:val="0"/>
          <w:numId w:val="12"/>
        </w:numPr>
        <w:tabs>
          <w:tab w:val="num" w:pos="1800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3E53C3">
        <w:rPr>
          <w:rFonts w:cstheme="minorHAnsi"/>
          <w:sz w:val="24"/>
          <w:szCs w:val="24"/>
        </w:rPr>
        <w:t>How many employees are there whose name start with D, M or S.?</w:t>
      </w:r>
    </w:p>
    <w:p w14:paraId="6CC7DE1E" w14:textId="3B079369" w:rsidR="000E49DE" w:rsidRPr="000E49DE" w:rsidRDefault="000E49DE" w:rsidP="000E49DE">
      <w:pPr>
        <w:numPr>
          <w:ilvl w:val="0"/>
          <w:numId w:val="12"/>
        </w:numPr>
        <w:tabs>
          <w:tab w:val="num" w:pos="1800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3E53C3">
        <w:rPr>
          <w:rFonts w:cstheme="minorHAnsi"/>
          <w:sz w:val="24"/>
          <w:szCs w:val="24"/>
        </w:rPr>
        <w:t>List the highest salary of a manager</w:t>
      </w:r>
      <w:r w:rsidR="006A232F">
        <w:rPr>
          <w:rFonts w:cstheme="minorHAnsi"/>
          <w:sz w:val="24"/>
          <w:szCs w:val="24"/>
        </w:rPr>
        <w:t>.</w:t>
      </w:r>
      <w:r w:rsidRPr="003E53C3">
        <w:rPr>
          <w:rFonts w:cstheme="minorHAnsi"/>
          <w:sz w:val="24"/>
          <w:szCs w:val="24"/>
        </w:rPr>
        <w:t xml:space="preserve"> (where job has the word ‘manager’).</w:t>
      </w:r>
    </w:p>
    <w:p w14:paraId="633784B2" w14:textId="43AD4ADA" w:rsidR="00B13A9C" w:rsidRPr="00B13A9C" w:rsidRDefault="00B13A9C" w:rsidP="000E49DE">
      <w:pPr>
        <w:numPr>
          <w:ilvl w:val="0"/>
          <w:numId w:val="12"/>
        </w:numPr>
        <w:tabs>
          <w:tab w:val="num" w:pos="1800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B13A9C">
        <w:rPr>
          <w:rFonts w:cstheme="minorHAnsi"/>
          <w:sz w:val="24"/>
          <w:szCs w:val="24"/>
        </w:rPr>
        <w:t>What is the average salary of a software engineer?</w:t>
      </w:r>
      <w:r w:rsidR="00815A89">
        <w:rPr>
          <w:rFonts w:cstheme="minorHAnsi"/>
          <w:sz w:val="24"/>
          <w:szCs w:val="24"/>
        </w:rPr>
        <w:t xml:space="preserve"> Round off the </w:t>
      </w:r>
      <w:r w:rsidR="006C510B">
        <w:rPr>
          <w:rFonts w:cstheme="minorHAnsi"/>
          <w:sz w:val="24"/>
          <w:szCs w:val="24"/>
        </w:rPr>
        <w:t>average salary to the two decimal places.</w:t>
      </w:r>
    </w:p>
    <w:p w14:paraId="63EA7D20" w14:textId="1BE92C37" w:rsidR="00B13A9C" w:rsidRDefault="00B13A9C" w:rsidP="000E49DE">
      <w:pPr>
        <w:numPr>
          <w:ilvl w:val="0"/>
          <w:numId w:val="12"/>
        </w:numPr>
        <w:tabs>
          <w:tab w:val="num" w:pos="1800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B13A9C">
        <w:rPr>
          <w:rFonts w:cstheme="minorHAnsi"/>
          <w:sz w:val="24"/>
          <w:szCs w:val="24"/>
        </w:rPr>
        <w:t>What is the total salary paid for employees working in the department no 3?</w:t>
      </w:r>
    </w:p>
    <w:p w14:paraId="5B51FC5E" w14:textId="77777777" w:rsidR="00A541EE" w:rsidRPr="00B13A9C" w:rsidRDefault="00A541EE" w:rsidP="007568C6">
      <w:pPr>
        <w:tabs>
          <w:tab w:val="num" w:pos="1080"/>
          <w:tab w:val="num" w:pos="1800"/>
        </w:tabs>
        <w:spacing w:after="0" w:line="360" w:lineRule="auto"/>
        <w:ind w:left="720"/>
        <w:jc w:val="both"/>
        <w:rPr>
          <w:rFonts w:cstheme="minorHAnsi"/>
          <w:sz w:val="24"/>
          <w:szCs w:val="24"/>
        </w:rPr>
      </w:pPr>
    </w:p>
    <w:p w14:paraId="669C3F5E" w14:textId="1337DE28" w:rsidR="00635EC6" w:rsidRPr="00B13A9C" w:rsidRDefault="00635EC6" w:rsidP="00B13A9C">
      <w:pPr>
        <w:tabs>
          <w:tab w:val="left" w:pos="1230"/>
        </w:tabs>
        <w:rPr>
          <w:rFonts w:cstheme="minorHAnsi"/>
          <w:sz w:val="24"/>
          <w:szCs w:val="24"/>
        </w:rPr>
      </w:pPr>
    </w:p>
    <w:sectPr w:rsidR="00635EC6" w:rsidRPr="00B13A9C" w:rsidSect="00AB64C7">
      <w:footerReference w:type="default" r:id="rId8"/>
      <w:pgSz w:w="12240" w:h="15840"/>
      <w:pgMar w:top="1440" w:right="1440" w:bottom="1440" w:left="1440" w:header="720" w:footer="5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07D46" w14:textId="77777777" w:rsidR="00CA3F73" w:rsidRDefault="00CA3F73" w:rsidP="001B345E">
      <w:pPr>
        <w:spacing w:after="0" w:line="240" w:lineRule="auto"/>
      </w:pPr>
      <w:r>
        <w:separator/>
      </w:r>
    </w:p>
  </w:endnote>
  <w:endnote w:type="continuationSeparator" w:id="0">
    <w:p w14:paraId="30BB28F1" w14:textId="77777777" w:rsidR="00CA3F73" w:rsidRDefault="00CA3F73" w:rsidP="001B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</w:rPr>
      <w:id w:val="1377051177"/>
      <w:docPartObj>
        <w:docPartGallery w:val="Page Numbers (Bottom of Page)"/>
        <w:docPartUnique/>
      </w:docPartObj>
    </w:sdtPr>
    <w:sdtEndPr/>
    <w:sdtContent>
      <w:sdt>
        <w:sdtPr>
          <w:rPr>
            <w:i/>
          </w:rPr>
          <w:id w:val="-891040141"/>
          <w:docPartObj>
            <w:docPartGallery w:val="Page Numbers (Top of Page)"/>
            <w:docPartUnique/>
          </w:docPartObj>
        </w:sdtPr>
        <w:sdtEndPr/>
        <w:sdtContent>
          <w:p w14:paraId="7050BE5D" w14:textId="67211A12" w:rsidR="009D7CB5" w:rsidRDefault="00E63518">
            <w:pPr>
              <w:pStyle w:val="Footer"/>
              <w:jc w:val="right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CAQC_20</w:t>
            </w:r>
            <w:r w:rsidR="00562332">
              <w:rPr>
                <w:b/>
                <w:bCs/>
                <w:i/>
                <w:sz w:val="20"/>
                <w:szCs w:val="20"/>
              </w:rPr>
              <w:t>2</w:t>
            </w:r>
            <w:r w:rsidR="006F0AEF">
              <w:rPr>
                <w:b/>
                <w:bCs/>
                <w:i/>
                <w:sz w:val="20"/>
                <w:szCs w:val="20"/>
              </w:rPr>
              <w:t>1</w:t>
            </w:r>
            <w:r>
              <w:rPr>
                <w:b/>
                <w:bCs/>
                <w:i/>
                <w:sz w:val="20"/>
                <w:szCs w:val="20"/>
              </w:rPr>
              <w:t>©SLIIT</w:t>
            </w:r>
            <w:r w:rsidR="00AB64C7">
              <w:rPr>
                <w:b/>
                <w:bCs/>
                <w:i/>
                <w:sz w:val="20"/>
                <w:szCs w:val="20"/>
              </w:rPr>
              <w:t>A</w:t>
            </w:r>
            <w:r w:rsidRPr="009D7CB5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</w:t>
            </w:r>
            <w:r w:rsidR="009D7CB5" w:rsidRPr="00E63518">
              <w:rPr>
                <w:i/>
                <w:sz w:val="20"/>
                <w:szCs w:val="20"/>
              </w:rPr>
              <w:t xml:space="preserve">Page 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922728">
              <w:rPr>
                <w:b/>
                <w:bCs/>
                <w:i/>
                <w:noProof/>
                <w:sz w:val="20"/>
                <w:szCs w:val="20"/>
              </w:rPr>
              <w:t>1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end"/>
            </w:r>
            <w:r w:rsidR="009D7CB5" w:rsidRPr="00E63518">
              <w:rPr>
                <w:i/>
                <w:sz w:val="20"/>
                <w:szCs w:val="20"/>
              </w:rPr>
              <w:t xml:space="preserve"> of 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922728">
              <w:rPr>
                <w:b/>
                <w:bCs/>
                <w:i/>
                <w:noProof/>
                <w:sz w:val="20"/>
                <w:szCs w:val="20"/>
              </w:rPr>
              <w:t>1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end"/>
            </w:r>
          </w:p>
          <w:p w14:paraId="64A3E49A" w14:textId="77777777" w:rsidR="009D7CB5" w:rsidRPr="009D7CB5" w:rsidRDefault="000467C4" w:rsidP="009D7CB5">
            <w:pPr>
              <w:pStyle w:val="Footer"/>
              <w:rPr>
                <w:i/>
              </w:rPr>
            </w:pPr>
          </w:p>
        </w:sdtContent>
      </w:sdt>
    </w:sdtContent>
  </w:sdt>
  <w:p w14:paraId="7E85DAA8" w14:textId="77777777" w:rsidR="001B345E" w:rsidRPr="009D7CB5" w:rsidRDefault="001B345E" w:rsidP="009D7CB5">
    <w:pPr>
      <w:pStyle w:val="Foo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0120D" w14:textId="77777777" w:rsidR="00CA3F73" w:rsidRDefault="00CA3F73" w:rsidP="001B345E">
      <w:pPr>
        <w:spacing w:after="0" w:line="240" w:lineRule="auto"/>
      </w:pPr>
      <w:r>
        <w:separator/>
      </w:r>
    </w:p>
  </w:footnote>
  <w:footnote w:type="continuationSeparator" w:id="0">
    <w:p w14:paraId="2C90B6CC" w14:textId="77777777" w:rsidR="00CA3F73" w:rsidRDefault="00CA3F73" w:rsidP="001B3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239A"/>
    <w:multiLevelType w:val="hybridMultilevel"/>
    <w:tmpl w:val="E3E43BBA"/>
    <w:lvl w:ilvl="0" w:tplc="A5AAD622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A1080"/>
    <w:multiLevelType w:val="hybridMultilevel"/>
    <w:tmpl w:val="CF08FC1C"/>
    <w:lvl w:ilvl="0" w:tplc="0409000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" w15:restartNumberingAfterBreak="0">
    <w:nsid w:val="07212A54"/>
    <w:multiLevelType w:val="hybridMultilevel"/>
    <w:tmpl w:val="3DE600E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618DC56">
      <w:start w:val="15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AAD622">
      <w:start w:val="1"/>
      <w:numFmt w:val="lowerLetter"/>
      <w:lvlText w:val="%3)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60F40F10">
      <w:start w:val="1"/>
      <w:numFmt w:val="lowerLetter"/>
      <w:lvlText w:val="%4)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6DDE7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FC7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92A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DC9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DC3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7267965"/>
    <w:multiLevelType w:val="hybridMultilevel"/>
    <w:tmpl w:val="C7048F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FC21F6"/>
    <w:multiLevelType w:val="hybridMultilevel"/>
    <w:tmpl w:val="5D18E428"/>
    <w:lvl w:ilvl="0" w:tplc="A5AAD622">
      <w:start w:val="1"/>
      <w:numFmt w:val="lowerLetter"/>
      <w:lvlText w:val="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5" w15:restartNumberingAfterBreak="0">
    <w:nsid w:val="25A84CC7"/>
    <w:multiLevelType w:val="hybridMultilevel"/>
    <w:tmpl w:val="D1509844"/>
    <w:lvl w:ilvl="0" w:tplc="9DBE2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18DC56">
      <w:start w:val="15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60F40F10">
      <w:start w:val="1"/>
      <w:numFmt w:val="lowerLetter"/>
      <w:lvlText w:val="%4)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6DDE7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FC7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92A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DC9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DC3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5EF4896"/>
    <w:multiLevelType w:val="hybridMultilevel"/>
    <w:tmpl w:val="AB1016CE"/>
    <w:lvl w:ilvl="0" w:tplc="8A82037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B67554"/>
    <w:multiLevelType w:val="hybridMultilevel"/>
    <w:tmpl w:val="BDCCD022"/>
    <w:lvl w:ilvl="0" w:tplc="9DBE27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7618DC56">
      <w:start w:val="15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5AAD622">
      <w:start w:val="1"/>
      <w:numFmt w:val="lowerLetter"/>
      <w:lvlText w:val="%3)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60F40F10">
      <w:start w:val="1"/>
      <w:numFmt w:val="lowerLetter"/>
      <w:lvlText w:val="%4)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6DDE747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EFC7B2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E92AF6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3DC9B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4DC32E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4AF96AFD"/>
    <w:multiLevelType w:val="hybridMultilevel"/>
    <w:tmpl w:val="5D18E428"/>
    <w:lvl w:ilvl="0" w:tplc="A5AAD622">
      <w:start w:val="1"/>
      <w:numFmt w:val="lowerLetter"/>
      <w:lvlText w:val="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9" w15:restartNumberingAfterBreak="0">
    <w:nsid w:val="590843AE"/>
    <w:multiLevelType w:val="hybridMultilevel"/>
    <w:tmpl w:val="44C83096"/>
    <w:lvl w:ilvl="0" w:tplc="A5AAD622">
      <w:start w:val="1"/>
      <w:numFmt w:val="lowerLetter"/>
      <w:lvlText w:val="%1)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63C79"/>
    <w:multiLevelType w:val="hybridMultilevel"/>
    <w:tmpl w:val="65D88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C355A"/>
    <w:multiLevelType w:val="hybridMultilevel"/>
    <w:tmpl w:val="DD665058"/>
    <w:lvl w:ilvl="0" w:tplc="0409000F">
      <w:start w:val="1"/>
      <w:numFmt w:val="decimal"/>
      <w:lvlText w:val="%1."/>
      <w:lvlJc w:val="left"/>
      <w:pPr>
        <w:ind w:left="1420" w:hanging="360"/>
      </w:p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wMDUxMTMwMbM0MrJQ0lEKTi0uzszPAykwrAUAS/I0eywAAAA="/>
  </w:docVars>
  <w:rsids>
    <w:rsidRoot w:val="00E63518"/>
    <w:rsid w:val="000467C4"/>
    <w:rsid w:val="000741A9"/>
    <w:rsid w:val="00074CE4"/>
    <w:rsid w:val="000A0F44"/>
    <w:rsid w:val="000A201E"/>
    <w:rsid w:val="000B6FC9"/>
    <w:rsid w:val="000E49DE"/>
    <w:rsid w:val="000F5E0C"/>
    <w:rsid w:val="001007FB"/>
    <w:rsid w:val="001017D2"/>
    <w:rsid w:val="001039C3"/>
    <w:rsid w:val="001113E0"/>
    <w:rsid w:val="001125A9"/>
    <w:rsid w:val="00114D64"/>
    <w:rsid w:val="00123BE5"/>
    <w:rsid w:val="00153755"/>
    <w:rsid w:val="00175A6C"/>
    <w:rsid w:val="0018659D"/>
    <w:rsid w:val="001B345E"/>
    <w:rsid w:val="00202DD4"/>
    <w:rsid w:val="00231644"/>
    <w:rsid w:val="00252985"/>
    <w:rsid w:val="002573AF"/>
    <w:rsid w:val="00291D3C"/>
    <w:rsid w:val="002B7977"/>
    <w:rsid w:val="002F16E7"/>
    <w:rsid w:val="00326C3E"/>
    <w:rsid w:val="003270FC"/>
    <w:rsid w:val="00405916"/>
    <w:rsid w:val="004102CF"/>
    <w:rsid w:val="00417CBC"/>
    <w:rsid w:val="00431167"/>
    <w:rsid w:val="0045097C"/>
    <w:rsid w:val="004555D6"/>
    <w:rsid w:val="004715F2"/>
    <w:rsid w:val="0048168E"/>
    <w:rsid w:val="004837ED"/>
    <w:rsid w:val="004946BE"/>
    <w:rsid w:val="004E20CD"/>
    <w:rsid w:val="004E20E8"/>
    <w:rsid w:val="004F586E"/>
    <w:rsid w:val="00503621"/>
    <w:rsid w:val="00540377"/>
    <w:rsid w:val="00562332"/>
    <w:rsid w:val="0057044D"/>
    <w:rsid w:val="005A7D79"/>
    <w:rsid w:val="005D22CC"/>
    <w:rsid w:val="005E6909"/>
    <w:rsid w:val="005F7A3C"/>
    <w:rsid w:val="00616598"/>
    <w:rsid w:val="00625874"/>
    <w:rsid w:val="00635EC6"/>
    <w:rsid w:val="00646CFC"/>
    <w:rsid w:val="00662C97"/>
    <w:rsid w:val="00697296"/>
    <w:rsid w:val="006A232F"/>
    <w:rsid w:val="006C510B"/>
    <w:rsid w:val="006F0AEF"/>
    <w:rsid w:val="006F60BA"/>
    <w:rsid w:val="007568C6"/>
    <w:rsid w:val="00765882"/>
    <w:rsid w:val="007A69B4"/>
    <w:rsid w:val="007B6078"/>
    <w:rsid w:val="007C0E50"/>
    <w:rsid w:val="00815A89"/>
    <w:rsid w:val="00851246"/>
    <w:rsid w:val="008608FA"/>
    <w:rsid w:val="0087256B"/>
    <w:rsid w:val="008B0FBB"/>
    <w:rsid w:val="008B41A1"/>
    <w:rsid w:val="008E0027"/>
    <w:rsid w:val="00922728"/>
    <w:rsid w:val="00927162"/>
    <w:rsid w:val="00931D3C"/>
    <w:rsid w:val="0094655D"/>
    <w:rsid w:val="009C6EC8"/>
    <w:rsid w:val="009D7CB5"/>
    <w:rsid w:val="009E3C7F"/>
    <w:rsid w:val="00A01F47"/>
    <w:rsid w:val="00A0773A"/>
    <w:rsid w:val="00A14F1E"/>
    <w:rsid w:val="00A4679E"/>
    <w:rsid w:val="00A514C6"/>
    <w:rsid w:val="00A541EE"/>
    <w:rsid w:val="00A81A2B"/>
    <w:rsid w:val="00AA3B3B"/>
    <w:rsid w:val="00AB64C7"/>
    <w:rsid w:val="00B13A9C"/>
    <w:rsid w:val="00B2481E"/>
    <w:rsid w:val="00B33D97"/>
    <w:rsid w:val="00B70CE2"/>
    <w:rsid w:val="00BA768C"/>
    <w:rsid w:val="00BD1A92"/>
    <w:rsid w:val="00BE25DB"/>
    <w:rsid w:val="00BF1BD4"/>
    <w:rsid w:val="00BF6507"/>
    <w:rsid w:val="00C0090B"/>
    <w:rsid w:val="00C358E0"/>
    <w:rsid w:val="00C45E66"/>
    <w:rsid w:val="00C56AFA"/>
    <w:rsid w:val="00C65451"/>
    <w:rsid w:val="00C6686B"/>
    <w:rsid w:val="00C979AE"/>
    <w:rsid w:val="00CA3F73"/>
    <w:rsid w:val="00CD05DC"/>
    <w:rsid w:val="00CE377F"/>
    <w:rsid w:val="00CF44F2"/>
    <w:rsid w:val="00CF7B42"/>
    <w:rsid w:val="00D544CF"/>
    <w:rsid w:val="00D66105"/>
    <w:rsid w:val="00D843EE"/>
    <w:rsid w:val="00DA44F7"/>
    <w:rsid w:val="00DE1294"/>
    <w:rsid w:val="00E430A8"/>
    <w:rsid w:val="00E55C5D"/>
    <w:rsid w:val="00E63518"/>
    <w:rsid w:val="00E72EFD"/>
    <w:rsid w:val="00E90703"/>
    <w:rsid w:val="00EA077C"/>
    <w:rsid w:val="00EA3BC3"/>
    <w:rsid w:val="00EB0BA4"/>
    <w:rsid w:val="00EE210E"/>
    <w:rsid w:val="00EE2C1C"/>
    <w:rsid w:val="00EE4AC2"/>
    <w:rsid w:val="00F17A61"/>
    <w:rsid w:val="00F17F1E"/>
    <w:rsid w:val="00F2432A"/>
    <w:rsid w:val="00F50B46"/>
    <w:rsid w:val="00F76945"/>
    <w:rsid w:val="00F82F35"/>
    <w:rsid w:val="00F941A1"/>
    <w:rsid w:val="00FC6BF7"/>
    <w:rsid w:val="00FF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7466508"/>
  <w15:chartTrackingRefBased/>
  <w15:docId w15:val="{21F5093D-4BEE-4184-8293-3468FB98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45E"/>
  </w:style>
  <w:style w:type="paragraph" w:styleId="Footer">
    <w:name w:val="footer"/>
    <w:basedOn w:val="Normal"/>
    <w:link w:val="Foot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45E"/>
  </w:style>
  <w:style w:type="character" w:styleId="CommentReference">
    <w:name w:val="annotation reference"/>
    <w:basedOn w:val="DefaultParagraphFont"/>
    <w:uiPriority w:val="99"/>
    <w:semiHidden/>
    <w:unhideWhenUsed/>
    <w:rsid w:val="00E63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5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E37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37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AQCMeeting12\Tutorial%20Template%20Year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Tutorial Template Year 3.dotx</Template>
  <TotalTime>159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nipunika</dc:creator>
  <cp:keywords/>
  <dc:description/>
  <cp:lastModifiedBy>Ruchira Manikkarachichi</cp:lastModifiedBy>
  <cp:revision>163</cp:revision>
  <cp:lastPrinted>2019-01-16T05:10:00Z</cp:lastPrinted>
  <dcterms:created xsi:type="dcterms:W3CDTF">2018-01-09T11:27:00Z</dcterms:created>
  <dcterms:modified xsi:type="dcterms:W3CDTF">2021-07-24T05:04:00Z</dcterms:modified>
</cp:coreProperties>
</file>