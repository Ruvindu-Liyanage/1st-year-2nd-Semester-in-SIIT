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EC0E9" w14:textId="36DCDD30" w:rsidR="003270FC" w:rsidRPr="00774FDE" w:rsidRDefault="003270FC" w:rsidP="009F45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705EEA" w14:textId="35814E8C" w:rsidR="004F586E" w:rsidRPr="001C1445" w:rsidRDefault="003E53C3" w:rsidP="009F45D6">
      <w:pPr>
        <w:pBdr>
          <w:top w:val="single" w:sz="4" w:space="1" w:color="auto"/>
        </w:pBdr>
        <w:ind w:firstLine="720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3F1780" wp14:editId="069BF228">
            <wp:simplePos x="0" y="0"/>
            <wp:positionH relativeFrom="column">
              <wp:posOffset>114300</wp:posOffset>
            </wp:positionH>
            <wp:positionV relativeFrom="paragraph">
              <wp:posOffset>253365</wp:posOffset>
            </wp:positionV>
            <wp:extent cx="552450" cy="657225"/>
            <wp:effectExtent l="0" t="0" r="0" b="9525"/>
            <wp:wrapSquare wrapText="bothSides"/>
            <wp:docPr id="6" name="Picture 5" descr="C:\Users\Yasas\AppData\Local\Microsoft\Windows\Temporary Internet Files\Content.Outlook\XP3YMCA6\SLIIT Academy Logo Final Colour (003).png">
              <a:extLst xmlns:a="http://schemas.openxmlformats.org/drawingml/2006/main">
                <a:ext uri="{FF2B5EF4-FFF2-40B4-BE49-F238E27FC236}">
                  <a16:creationId xmlns:a16="http://schemas.microsoft.com/office/drawing/2014/main" id="{CEB4B577-AE42-4AED-B84A-D4ED3C26DB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:\Users\Yasas\AppData\Local\Microsoft\Windows\Temporary Internet Files\Content.Outlook\XP3YMCA6\SLIIT Academy Logo Final Colour (003).png">
                      <a:extLst>
                        <a:ext uri="{FF2B5EF4-FFF2-40B4-BE49-F238E27FC236}">
                          <a16:creationId xmlns:a16="http://schemas.microsoft.com/office/drawing/2014/main" id="{CEB4B577-AE42-4AED-B84A-D4ED3C26DB3A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0FC" w:rsidRPr="001C1445">
        <w:rPr>
          <w:b/>
          <w:sz w:val="28"/>
          <w:szCs w:val="28"/>
        </w:rPr>
        <w:t xml:space="preserve">Higher Diploma </w:t>
      </w:r>
      <w:r w:rsidR="00405916" w:rsidRPr="001C1445">
        <w:rPr>
          <w:b/>
          <w:sz w:val="28"/>
          <w:szCs w:val="28"/>
        </w:rPr>
        <w:t>in Information Technology</w:t>
      </w:r>
    </w:p>
    <w:p w14:paraId="47F6127F" w14:textId="2059F10D" w:rsidR="00405916" w:rsidRPr="001C1445" w:rsidRDefault="005F0A95" w:rsidP="003E53C3">
      <w:pPr>
        <w:ind w:left="2160" w:firstLine="720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     </w:t>
      </w:r>
      <w:r w:rsidR="00405916" w:rsidRPr="001C1445">
        <w:rPr>
          <w:b/>
          <w:color w:val="002060"/>
          <w:sz w:val="28"/>
          <w:szCs w:val="28"/>
        </w:rPr>
        <w:t>Database Management Systems</w:t>
      </w:r>
    </w:p>
    <w:p w14:paraId="463063A9" w14:textId="6D4CC999" w:rsidR="00405916" w:rsidRPr="001C1445" w:rsidRDefault="00405916" w:rsidP="003E53C3">
      <w:pPr>
        <w:ind w:left="2880" w:firstLine="720"/>
        <w:rPr>
          <w:b/>
          <w:sz w:val="24"/>
          <w:szCs w:val="24"/>
        </w:rPr>
      </w:pPr>
      <w:r w:rsidRPr="001C1445">
        <w:rPr>
          <w:b/>
          <w:sz w:val="24"/>
          <w:szCs w:val="24"/>
        </w:rPr>
        <w:t xml:space="preserve">Year 1 Semester 2 – </w:t>
      </w:r>
      <w:r w:rsidR="003E3AAD">
        <w:rPr>
          <w:b/>
          <w:sz w:val="24"/>
          <w:szCs w:val="24"/>
        </w:rPr>
        <w:t>202</w:t>
      </w:r>
      <w:r w:rsidR="000930F3">
        <w:rPr>
          <w:b/>
          <w:sz w:val="24"/>
          <w:szCs w:val="24"/>
        </w:rPr>
        <w:t>1</w:t>
      </w:r>
    </w:p>
    <w:p w14:paraId="528A757A" w14:textId="135D380E" w:rsidR="00474FEF" w:rsidRPr="003E53C3" w:rsidRDefault="00495F1A" w:rsidP="003E53C3">
      <w:pPr>
        <w:pBdr>
          <w:bottom w:val="single" w:sz="4" w:space="1" w:color="auto"/>
        </w:pBdr>
        <w:jc w:val="center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        </w:t>
      </w:r>
      <w:r w:rsidR="009D21D9">
        <w:rPr>
          <w:b/>
          <w:color w:val="002060"/>
          <w:sz w:val="24"/>
          <w:szCs w:val="24"/>
        </w:rPr>
        <w:t>Worksheet 06-</w:t>
      </w:r>
      <w:r>
        <w:rPr>
          <w:b/>
          <w:color w:val="002060"/>
          <w:sz w:val="24"/>
          <w:szCs w:val="24"/>
        </w:rPr>
        <w:t xml:space="preserve"> </w:t>
      </w:r>
      <w:r w:rsidR="00407C14">
        <w:rPr>
          <w:b/>
          <w:color w:val="002060"/>
          <w:sz w:val="24"/>
          <w:szCs w:val="24"/>
        </w:rPr>
        <w:t xml:space="preserve">Practice Test 01  </w:t>
      </w:r>
    </w:p>
    <w:p w14:paraId="661EED1C" w14:textId="72C5ED9D" w:rsidR="0024682F" w:rsidRPr="005F3719" w:rsidRDefault="0024682F" w:rsidP="005F371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  <w:lang w:bidi="si-LK"/>
        </w:rPr>
      </w:pPr>
      <w:r w:rsidRPr="005F3719">
        <w:rPr>
          <w:rFonts w:cstheme="minorHAnsi"/>
          <w:sz w:val="24"/>
          <w:szCs w:val="24"/>
        </w:rPr>
        <w:t xml:space="preserve">Consider the following relational schemas of </w:t>
      </w:r>
      <w:r w:rsidR="00671F81">
        <w:rPr>
          <w:rFonts w:cstheme="minorHAnsi"/>
          <w:sz w:val="24"/>
          <w:szCs w:val="24"/>
        </w:rPr>
        <w:t xml:space="preserve">Customer and Product with reference to </w:t>
      </w:r>
      <w:r w:rsidRPr="00671F81">
        <w:rPr>
          <w:rFonts w:cstheme="minorHAnsi"/>
          <w:i/>
          <w:sz w:val="24"/>
          <w:szCs w:val="24"/>
        </w:rPr>
        <w:t>'Gold' Supermarket</w:t>
      </w:r>
      <w:r w:rsidRPr="005F3719">
        <w:rPr>
          <w:rFonts w:cstheme="minorHAnsi"/>
          <w:sz w:val="24"/>
          <w:szCs w:val="24"/>
        </w:rPr>
        <w:t xml:space="preserve"> database.</w:t>
      </w:r>
    </w:p>
    <w:p w14:paraId="07C1DD69" w14:textId="3E119B1F" w:rsidR="005E6631" w:rsidRPr="005F3719" w:rsidRDefault="005E6631" w:rsidP="005F3719">
      <w:pPr>
        <w:autoSpaceDE w:val="0"/>
        <w:autoSpaceDN w:val="0"/>
        <w:adjustRightInd w:val="0"/>
        <w:spacing w:after="0" w:line="360" w:lineRule="auto"/>
        <w:rPr>
          <w:rFonts w:cstheme="minorHAnsi"/>
          <w:bCs/>
          <w:sz w:val="24"/>
          <w:szCs w:val="24"/>
        </w:rPr>
      </w:pPr>
      <w:r w:rsidRPr="005F3719">
        <w:rPr>
          <w:rFonts w:cstheme="minorHAnsi"/>
          <w:bCs/>
          <w:sz w:val="24"/>
          <w:szCs w:val="24"/>
        </w:rPr>
        <w:t>Customer (</w:t>
      </w:r>
      <w:r w:rsidRPr="005F3719">
        <w:rPr>
          <w:rFonts w:cstheme="minorHAnsi"/>
          <w:bCs/>
          <w:sz w:val="24"/>
          <w:szCs w:val="24"/>
          <w:u w:val="single"/>
        </w:rPr>
        <w:t>CusID</w:t>
      </w:r>
      <w:r w:rsidRPr="005F3719">
        <w:rPr>
          <w:rFonts w:cstheme="minorHAnsi"/>
          <w:bCs/>
          <w:sz w:val="24"/>
          <w:szCs w:val="24"/>
        </w:rPr>
        <w:t xml:space="preserve">, </w:t>
      </w:r>
      <w:r w:rsidR="00F640C5" w:rsidRPr="005F3719">
        <w:rPr>
          <w:rFonts w:cstheme="minorHAnsi"/>
          <w:bCs/>
          <w:sz w:val="24"/>
          <w:szCs w:val="24"/>
        </w:rPr>
        <w:t xml:space="preserve">Name, </w:t>
      </w:r>
      <w:r w:rsidR="008339EF" w:rsidRPr="005F3719">
        <w:rPr>
          <w:rFonts w:cstheme="minorHAnsi"/>
          <w:bCs/>
          <w:sz w:val="24"/>
          <w:szCs w:val="24"/>
        </w:rPr>
        <w:t xml:space="preserve">City, </w:t>
      </w:r>
      <w:r w:rsidR="00713059" w:rsidRPr="005F3719">
        <w:rPr>
          <w:rFonts w:cstheme="minorHAnsi"/>
          <w:bCs/>
          <w:sz w:val="24"/>
          <w:szCs w:val="24"/>
        </w:rPr>
        <w:t>Age,</w:t>
      </w:r>
      <w:r w:rsidR="00713059">
        <w:rPr>
          <w:rFonts w:cstheme="minorHAnsi"/>
          <w:bCs/>
          <w:sz w:val="24"/>
          <w:szCs w:val="24"/>
        </w:rPr>
        <w:t xml:space="preserve"> NIC,</w:t>
      </w:r>
      <w:r w:rsidR="00BF6FEE" w:rsidRPr="005F3719">
        <w:rPr>
          <w:rFonts w:cstheme="minorHAnsi"/>
          <w:bCs/>
          <w:sz w:val="24"/>
          <w:szCs w:val="24"/>
        </w:rPr>
        <w:t xml:space="preserve"> Email</w:t>
      </w:r>
      <w:r w:rsidRPr="005F3719">
        <w:rPr>
          <w:rFonts w:cstheme="minorHAnsi"/>
          <w:bCs/>
          <w:sz w:val="24"/>
          <w:szCs w:val="24"/>
        </w:rPr>
        <w:t>)</w:t>
      </w:r>
    </w:p>
    <w:p w14:paraId="7F488081" w14:textId="7221EA31" w:rsidR="00BA42D7" w:rsidRPr="005F3719" w:rsidRDefault="00BA42D7" w:rsidP="005F3719">
      <w:pPr>
        <w:autoSpaceDE w:val="0"/>
        <w:autoSpaceDN w:val="0"/>
        <w:adjustRightInd w:val="0"/>
        <w:spacing w:after="0" w:line="360" w:lineRule="auto"/>
        <w:rPr>
          <w:rFonts w:cstheme="minorHAnsi"/>
          <w:bCs/>
          <w:sz w:val="24"/>
          <w:szCs w:val="24"/>
        </w:rPr>
      </w:pPr>
      <w:r w:rsidRPr="005F3719">
        <w:rPr>
          <w:rFonts w:cstheme="minorHAnsi"/>
          <w:bCs/>
          <w:sz w:val="24"/>
          <w:szCs w:val="24"/>
        </w:rPr>
        <w:t>Product (</w:t>
      </w:r>
      <w:r w:rsidRPr="005F3719">
        <w:rPr>
          <w:rFonts w:cstheme="minorHAnsi"/>
          <w:bCs/>
          <w:sz w:val="24"/>
          <w:szCs w:val="24"/>
          <w:u w:val="single"/>
        </w:rPr>
        <w:t>ProductID</w:t>
      </w:r>
      <w:r w:rsidRPr="005F3719">
        <w:rPr>
          <w:rFonts w:cstheme="minorHAnsi"/>
          <w:bCs/>
          <w:sz w:val="24"/>
          <w:szCs w:val="24"/>
        </w:rPr>
        <w:t>, ProductName, Unitprice</w:t>
      </w:r>
      <w:r w:rsidR="005F3719" w:rsidRPr="005F3719">
        <w:rPr>
          <w:rFonts w:cstheme="minorHAnsi"/>
          <w:bCs/>
          <w:sz w:val="24"/>
          <w:szCs w:val="24"/>
        </w:rPr>
        <w:t xml:space="preserve">, </w:t>
      </w:r>
      <w:r w:rsidR="008C7940" w:rsidRPr="005F3719">
        <w:rPr>
          <w:rFonts w:cstheme="minorHAnsi"/>
          <w:bCs/>
          <w:sz w:val="24"/>
          <w:szCs w:val="24"/>
        </w:rPr>
        <w:t>Quantity</w:t>
      </w:r>
      <w:r w:rsidR="008C7940">
        <w:rPr>
          <w:rFonts w:cstheme="minorHAnsi"/>
          <w:bCs/>
          <w:sz w:val="24"/>
          <w:szCs w:val="24"/>
        </w:rPr>
        <w:t>, Category</w:t>
      </w:r>
      <w:r w:rsidRPr="005F3719">
        <w:rPr>
          <w:rFonts w:cstheme="minorHAnsi"/>
          <w:bCs/>
          <w:sz w:val="24"/>
          <w:szCs w:val="24"/>
        </w:rPr>
        <w:t>)</w:t>
      </w:r>
    </w:p>
    <w:p w14:paraId="33CD7CF2" w14:textId="3F2600D8" w:rsidR="00A62986" w:rsidRPr="005F3719" w:rsidRDefault="00671F81" w:rsidP="005F3719">
      <w:pPr>
        <w:autoSpaceDE w:val="0"/>
        <w:autoSpaceDN w:val="0"/>
        <w:adjustRightInd w:val="0"/>
        <w:spacing w:after="0" w:line="360" w:lineRule="auto"/>
        <w:rPr>
          <w:rFonts w:cstheme="minorHAnsi"/>
          <w:color w:val="0F0F0F"/>
          <w:sz w:val="24"/>
          <w:szCs w:val="24"/>
          <w:lang w:bidi="si-LK"/>
        </w:rPr>
      </w:pPr>
      <w:r>
        <w:rPr>
          <w:rFonts w:cstheme="minorHAnsi"/>
          <w:color w:val="0F0F0F"/>
          <w:sz w:val="24"/>
          <w:szCs w:val="24"/>
          <w:lang w:bidi="si-LK"/>
        </w:rPr>
        <w:t>Following are the instances of Customer and Product relations</w:t>
      </w:r>
      <w:r w:rsidR="00A62986" w:rsidRPr="005F3719">
        <w:rPr>
          <w:rFonts w:cstheme="minorHAnsi"/>
          <w:color w:val="0F0F0F"/>
          <w:sz w:val="24"/>
          <w:szCs w:val="24"/>
          <w:lang w:bidi="si-LK"/>
        </w:rPr>
        <w:t>.</w:t>
      </w:r>
    </w:p>
    <w:p w14:paraId="357CF84B" w14:textId="3D1B28C8" w:rsidR="00AC49FB" w:rsidRPr="005F3719" w:rsidRDefault="00AC49FB" w:rsidP="005F3719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color w:val="0F0F0F"/>
          <w:sz w:val="24"/>
          <w:szCs w:val="24"/>
          <w:lang w:bidi="si-LK"/>
        </w:rPr>
      </w:pPr>
      <w:r w:rsidRPr="005F3719">
        <w:rPr>
          <w:rFonts w:cstheme="minorHAnsi"/>
          <w:b/>
          <w:sz w:val="24"/>
          <w:szCs w:val="24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1432"/>
        <w:gridCol w:w="1634"/>
        <w:gridCol w:w="883"/>
        <w:gridCol w:w="2056"/>
        <w:gridCol w:w="2469"/>
      </w:tblGrid>
      <w:tr w:rsidR="00713059" w:rsidRPr="005F3719" w14:paraId="2D31E4D2" w14:textId="719BD039" w:rsidTr="00713059">
        <w:trPr>
          <w:trHeight w:val="236"/>
        </w:trPr>
        <w:tc>
          <w:tcPr>
            <w:tcW w:w="876" w:type="dxa"/>
            <w:shd w:val="clear" w:color="auto" w:fill="AEAAAA" w:themeFill="background2" w:themeFillShade="BF"/>
          </w:tcPr>
          <w:p w14:paraId="27934D04" w14:textId="2C2AA3AC" w:rsidR="00713059" w:rsidRPr="00671F81" w:rsidRDefault="00713059" w:rsidP="005F3719">
            <w:pPr>
              <w:spacing w:line="360" w:lineRule="auto"/>
              <w:rPr>
                <w:rFonts w:cstheme="minorHAnsi"/>
                <w:bCs/>
                <w:sz w:val="24"/>
                <w:szCs w:val="24"/>
                <w:u w:val="single"/>
              </w:rPr>
            </w:pPr>
            <w:r w:rsidRPr="00671F81">
              <w:rPr>
                <w:rFonts w:cstheme="minorHAnsi"/>
                <w:bCs/>
                <w:sz w:val="24"/>
                <w:szCs w:val="24"/>
                <w:u w:val="single"/>
              </w:rPr>
              <w:t>CusID</w:t>
            </w:r>
          </w:p>
        </w:tc>
        <w:tc>
          <w:tcPr>
            <w:tcW w:w="1432" w:type="dxa"/>
            <w:shd w:val="clear" w:color="auto" w:fill="AEAAAA" w:themeFill="background2" w:themeFillShade="BF"/>
          </w:tcPr>
          <w:p w14:paraId="58FE6566" w14:textId="77777777" w:rsidR="00713059" w:rsidRPr="005F3719" w:rsidRDefault="00713059" w:rsidP="005F3719">
            <w:pPr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5F3719">
              <w:rPr>
                <w:rFonts w:cstheme="minorHAnsi"/>
                <w:bCs/>
                <w:color w:val="121212"/>
                <w:sz w:val="24"/>
                <w:szCs w:val="24"/>
                <w:lang w:bidi="si-LK"/>
              </w:rPr>
              <w:t>N</w:t>
            </w:r>
            <w:r w:rsidRPr="005F3719">
              <w:rPr>
                <w:rFonts w:cstheme="minorHAnsi"/>
                <w:bCs/>
                <w:color w:val="272727"/>
                <w:sz w:val="24"/>
                <w:szCs w:val="24"/>
                <w:lang w:bidi="si-LK"/>
              </w:rPr>
              <w:t>ame</w:t>
            </w:r>
          </w:p>
        </w:tc>
        <w:tc>
          <w:tcPr>
            <w:tcW w:w="1634" w:type="dxa"/>
            <w:shd w:val="clear" w:color="auto" w:fill="AEAAAA" w:themeFill="background2" w:themeFillShade="BF"/>
          </w:tcPr>
          <w:p w14:paraId="4051A1D8" w14:textId="1B51CCCD" w:rsidR="00713059" w:rsidRPr="005F3719" w:rsidRDefault="00713059" w:rsidP="005F3719">
            <w:pPr>
              <w:spacing w:line="360" w:lineRule="auto"/>
              <w:jc w:val="center"/>
              <w:rPr>
                <w:rFonts w:cstheme="minorHAnsi"/>
                <w:bCs/>
                <w:color w:val="272727"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color w:val="272727"/>
                <w:sz w:val="24"/>
                <w:szCs w:val="24"/>
                <w:lang w:bidi="si-LK"/>
              </w:rPr>
              <w:t>City</w:t>
            </w:r>
          </w:p>
        </w:tc>
        <w:tc>
          <w:tcPr>
            <w:tcW w:w="883" w:type="dxa"/>
            <w:shd w:val="clear" w:color="auto" w:fill="AEAAAA" w:themeFill="background2" w:themeFillShade="BF"/>
          </w:tcPr>
          <w:p w14:paraId="4A24A67A" w14:textId="5AD0B406" w:rsidR="00713059" w:rsidRPr="005F3719" w:rsidRDefault="00713059" w:rsidP="005F3719">
            <w:pPr>
              <w:spacing w:line="360" w:lineRule="auto"/>
              <w:jc w:val="center"/>
              <w:rPr>
                <w:rFonts w:cstheme="minorHAnsi"/>
                <w:bCs/>
                <w:color w:val="272727"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color w:val="272727"/>
                <w:sz w:val="24"/>
                <w:szCs w:val="24"/>
                <w:lang w:bidi="si-LK"/>
              </w:rPr>
              <w:t>Age</w:t>
            </w:r>
          </w:p>
        </w:tc>
        <w:tc>
          <w:tcPr>
            <w:tcW w:w="2056" w:type="dxa"/>
            <w:shd w:val="clear" w:color="auto" w:fill="AEAAAA" w:themeFill="background2" w:themeFillShade="BF"/>
          </w:tcPr>
          <w:p w14:paraId="0B29638B" w14:textId="0C49CEC6" w:rsidR="00713059" w:rsidRPr="005F3719" w:rsidRDefault="00713059" w:rsidP="005F3719">
            <w:pPr>
              <w:spacing w:line="360" w:lineRule="auto"/>
              <w:jc w:val="center"/>
              <w:rPr>
                <w:rFonts w:cstheme="minorHAnsi"/>
                <w:bCs/>
                <w:color w:val="272727"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color w:val="272727"/>
                <w:sz w:val="24"/>
                <w:szCs w:val="24"/>
                <w:lang w:bidi="si-LK"/>
              </w:rPr>
              <w:t>NIC</w:t>
            </w:r>
          </w:p>
        </w:tc>
        <w:tc>
          <w:tcPr>
            <w:tcW w:w="2469" w:type="dxa"/>
            <w:shd w:val="clear" w:color="auto" w:fill="AEAAAA" w:themeFill="background2" w:themeFillShade="BF"/>
          </w:tcPr>
          <w:p w14:paraId="018FFE24" w14:textId="6AF9C5E2" w:rsidR="00713059" w:rsidRPr="005F3719" w:rsidRDefault="00713059" w:rsidP="005F3719">
            <w:pPr>
              <w:spacing w:line="360" w:lineRule="auto"/>
              <w:jc w:val="center"/>
              <w:rPr>
                <w:rFonts w:cstheme="minorHAnsi"/>
                <w:bCs/>
                <w:color w:val="272727"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color w:val="272727"/>
                <w:sz w:val="24"/>
                <w:szCs w:val="24"/>
                <w:lang w:bidi="si-LK"/>
              </w:rPr>
              <w:t>Email</w:t>
            </w:r>
          </w:p>
        </w:tc>
      </w:tr>
      <w:tr w:rsidR="00713059" w:rsidRPr="005F3719" w14:paraId="602D5D4E" w14:textId="08DCF1AF" w:rsidTr="00713059">
        <w:trPr>
          <w:trHeight w:val="355"/>
        </w:trPr>
        <w:tc>
          <w:tcPr>
            <w:tcW w:w="876" w:type="dxa"/>
          </w:tcPr>
          <w:p w14:paraId="6E241E68" w14:textId="5CA3AA67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>100</w:t>
            </w:r>
          </w:p>
        </w:tc>
        <w:tc>
          <w:tcPr>
            <w:tcW w:w="1432" w:type="dxa"/>
          </w:tcPr>
          <w:p w14:paraId="7AAF7EFA" w14:textId="134DA6AD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 xml:space="preserve">Kamal </w:t>
            </w:r>
          </w:p>
        </w:tc>
        <w:tc>
          <w:tcPr>
            <w:tcW w:w="1634" w:type="dxa"/>
          </w:tcPr>
          <w:p w14:paraId="1043BAE2" w14:textId="412ABB36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>Galle</w:t>
            </w:r>
          </w:p>
        </w:tc>
        <w:tc>
          <w:tcPr>
            <w:tcW w:w="883" w:type="dxa"/>
          </w:tcPr>
          <w:p w14:paraId="6144353F" w14:textId="77777777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>25</w:t>
            </w:r>
          </w:p>
        </w:tc>
        <w:tc>
          <w:tcPr>
            <w:tcW w:w="2056" w:type="dxa"/>
          </w:tcPr>
          <w:p w14:paraId="3FA51ADA" w14:textId="41238C11" w:rsidR="00713059" w:rsidRPr="005F3719" w:rsidRDefault="00E27872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19</w:t>
            </w:r>
            <w:r w:rsidR="00713059">
              <w:rPr>
                <w:rFonts w:cstheme="minorHAnsi"/>
                <w:bCs/>
                <w:sz w:val="24"/>
                <w:szCs w:val="24"/>
                <w:lang w:bidi="si-LK"/>
              </w:rPr>
              <w:t>1447852</w:t>
            </w:r>
            <w:r>
              <w:rPr>
                <w:rFonts w:cstheme="minorHAnsi"/>
                <w:bCs/>
                <w:sz w:val="24"/>
                <w:szCs w:val="24"/>
                <w:lang w:bidi="si-LK"/>
              </w:rPr>
              <w:t>V</w:t>
            </w:r>
          </w:p>
        </w:tc>
        <w:tc>
          <w:tcPr>
            <w:tcW w:w="2469" w:type="dxa"/>
          </w:tcPr>
          <w:p w14:paraId="1F308494" w14:textId="28FAFC13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>kamal@yahoo.com</w:t>
            </w:r>
          </w:p>
        </w:tc>
      </w:tr>
      <w:tr w:rsidR="00713059" w:rsidRPr="005F3719" w14:paraId="7FE4044E" w14:textId="1592CA58" w:rsidTr="00713059">
        <w:trPr>
          <w:trHeight w:val="369"/>
        </w:trPr>
        <w:tc>
          <w:tcPr>
            <w:tcW w:w="876" w:type="dxa"/>
          </w:tcPr>
          <w:p w14:paraId="47615965" w14:textId="28699BC1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>101</w:t>
            </w:r>
          </w:p>
        </w:tc>
        <w:tc>
          <w:tcPr>
            <w:tcW w:w="1432" w:type="dxa"/>
          </w:tcPr>
          <w:p w14:paraId="7CAF4C48" w14:textId="7EA01762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 xml:space="preserve">Janani </w:t>
            </w:r>
          </w:p>
        </w:tc>
        <w:tc>
          <w:tcPr>
            <w:tcW w:w="1634" w:type="dxa"/>
          </w:tcPr>
          <w:p w14:paraId="4C2F9278" w14:textId="1F5CCCE7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>Matara</w:t>
            </w:r>
          </w:p>
        </w:tc>
        <w:tc>
          <w:tcPr>
            <w:tcW w:w="883" w:type="dxa"/>
          </w:tcPr>
          <w:p w14:paraId="17907551" w14:textId="6B18A730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>22</w:t>
            </w:r>
          </w:p>
        </w:tc>
        <w:tc>
          <w:tcPr>
            <w:tcW w:w="2056" w:type="dxa"/>
          </w:tcPr>
          <w:p w14:paraId="32480024" w14:textId="1DA1656A" w:rsidR="00713059" w:rsidRPr="005F3719" w:rsidRDefault="00E27872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191444552V</w:t>
            </w:r>
          </w:p>
        </w:tc>
        <w:tc>
          <w:tcPr>
            <w:tcW w:w="2469" w:type="dxa"/>
          </w:tcPr>
          <w:p w14:paraId="3B6961C5" w14:textId="203BD430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>janai@gamil.com</w:t>
            </w:r>
          </w:p>
        </w:tc>
      </w:tr>
      <w:tr w:rsidR="00713059" w:rsidRPr="005F3719" w14:paraId="50BEADCF" w14:textId="31211379" w:rsidTr="00713059">
        <w:trPr>
          <w:trHeight w:val="355"/>
        </w:trPr>
        <w:tc>
          <w:tcPr>
            <w:tcW w:w="876" w:type="dxa"/>
          </w:tcPr>
          <w:p w14:paraId="69862523" w14:textId="311E9080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>102</w:t>
            </w:r>
          </w:p>
        </w:tc>
        <w:tc>
          <w:tcPr>
            <w:tcW w:w="1432" w:type="dxa"/>
          </w:tcPr>
          <w:p w14:paraId="5A4B92D8" w14:textId="646E8C3F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 xml:space="preserve">Namal </w:t>
            </w:r>
          </w:p>
        </w:tc>
        <w:tc>
          <w:tcPr>
            <w:tcW w:w="1634" w:type="dxa"/>
          </w:tcPr>
          <w:p w14:paraId="6248DC1F" w14:textId="462D7BEE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>Colombo</w:t>
            </w:r>
          </w:p>
        </w:tc>
        <w:tc>
          <w:tcPr>
            <w:tcW w:w="883" w:type="dxa"/>
          </w:tcPr>
          <w:p w14:paraId="1A5279AD" w14:textId="520B810C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>24</w:t>
            </w:r>
          </w:p>
        </w:tc>
        <w:tc>
          <w:tcPr>
            <w:tcW w:w="2056" w:type="dxa"/>
          </w:tcPr>
          <w:p w14:paraId="24C46821" w14:textId="1AC80671" w:rsidR="00713059" w:rsidRPr="005F3719" w:rsidRDefault="00E27872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191747852V</w:t>
            </w:r>
          </w:p>
        </w:tc>
        <w:tc>
          <w:tcPr>
            <w:tcW w:w="2469" w:type="dxa"/>
          </w:tcPr>
          <w:p w14:paraId="5CF4E03F" w14:textId="6ED2B707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>nam1@gmail.com</w:t>
            </w:r>
          </w:p>
        </w:tc>
      </w:tr>
      <w:tr w:rsidR="00713059" w:rsidRPr="005F3719" w14:paraId="19C9EA45" w14:textId="062662B2" w:rsidTr="00713059">
        <w:trPr>
          <w:trHeight w:val="355"/>
        </w:trPr>
        <w:tc>
          <w:tcPr>
            <w:tcW w:w="876" w:type="dxa"/>
          </w:tcPr>
          <w:p w14:paraId="3E1EB484" w14:textId="1E346BCE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>105</w:t>
            </w:r>
          </w:p>
        </w:tc>
        <w:tc>
          <w:tcPr>
            <w:tcW w:w="1432" w:type="dxa"/>
          </w:tcPr>
          <w:p w14:paraId="3B000F62" w14:textId="77AB7F99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 xml:space="preserve">Jayantha </w:t>
            </w:r>
          </w:p>
        </w:tc>
        <w:tc>
          <w:tcPr>
            <w:tcW w:w="1634" w:type="dxa"/>
          </w:tcPr>
          <w:p w14:paraId="505D9634" w14:textId="441DD650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>Kandy</w:t>
            </w:r>
          </w:p>
        </w:tc>
        <w:tc>
          <w:tcPr>
            <w:tcW w:w="883" w:type="dxa"/>
          </w:tcPr>
          <w:p w14:paraId="794FA33F" w14:textId="4652960D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>20</w:t>
            </w:r>
          </w:p>
        </w:tc>
        <w:tc>
          <w:tcPr>
            <w:tcW w:w="2056" w:type="dxa"/>
          </w:tcPr>
          <w:p w14:paraId="0CEE451F" w14:textId="36A4AA4D" w:rsidR="00713059" w:rsidRPr="005F3719" w:rsidRDefault="00E27872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201852852V</w:t>
            </w:r>
          </w:p>
        </w:tc>
        <w:tc>
          <w:tcPr>
            <w:tcW w:w="2469" w:type="dxa"/>
          </w:tcPr>
          <w:p w14:paraId="09A4F0B4" w14:textId="6CF84EA7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>jayan@hotmail.com</w:t>
            </w:r>
          </w:p>
        </w:tc>
      </w:tr>
      <w:tr w:rsidR="00713059" w:rsidRPr="005F3719" w14:paraId="44627CB6" w14:textId="25EEC4C2" w:rsidTr="00713059">
        <w:trPr>
          <w:trHeight w:val="355"/>
        </w:trPr>
        <w:tc>
          <w:tcPr>
            <w:tcW w:w="876" w:type="dxa"/>
          </w:tcPr>
          <w:p w14:paraId="722D0A84" w14:textId="6AB3E9D7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>107</w:t>
            </w:r>
          </w:p>
        </w:tc>
        <w:tc>
          <w:tcPr>
            <w:tcW w:w="1432" w:type="dxa"/>
          </w:tcPr>
          <w:p w14:paraId="44F965A9" w14:textId="66EF364F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 xml:space="preserve">Janith </w:t>
            </w:r>
          </w:p>
        </w:tc>
        <w:tc>
          <w:tcPr>
            <w:tcW w:w="1634" w:type="dxa"/>
          </w:tcPr>
          <w:p w14:paraId="58793529" w14:textId="21FA40F7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>Gampaha</w:t>
            </w:r>
          </w:p>
        </w:tc>
        <w:tc>
          <w:tcPr>
            <w:tcW w:w="883" w:type="dxa"/>
          </w:tcPr>
          <w:p w14:paraId="55EB7DF0" w14:textId="39FEB7E4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>29</w:t>
            </w:r>
          </w:p>
        </w:tc>
        <w:tc>
          <w:tcPr>
            <w:tcW w:w="2056" w:type="dxa"/>
          </w:tcPr>
          <w:p w14:paraId="5B19CA30" w14:textId="16765B62" w:rsidR="00713059" w:rsidRPr="005F3719" w:rsidRDefault="00E27872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202144782V</w:t>
            </w:r>
          </w:p>
        </w:tc>
        <w:tc>
          <w:tcPr>
            <w:tcW w:w="2469" w:type="dxa"/>
          </w:tcPr>
          <w:p w14:paraId="53FF0198" w14:textId="163DC776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>janith@yahoo.com</w:t>
            </w:r>
          </w:p>
        </w:tc>
      </w:tr>
      <w:tr w:rsidR="00713059" w:rsidRPr="005F3719" w14:paraId="04C01FCB" w14:textId="71F2B21F" w:rsidTr="00713059">
        <w:trPr>
          <w:trHeight w:val="369"/>
        </w:trPr>
        <w:tc>
          <w:tcPr>
            <w:tcW w:w="876" w:type="dxa"/>
          </w:tcPr>
          <w:p w14:paraId="11572C1C" w14:textId="138A2A9C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>110</w:t>
            </w:r>
          </w:p>
        </w:tc>
        <w:tc>
          <w:tcPr>
            <w:tcW w:w="1432" w:type="dxa"/>
          </w:tcPr>
          <w:p w14:paraId="5843E76A" w14:textId="764F1084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 xml:space="preserve">Amali </w:t>
            </w:r>
          </w:p>
        </w:tc>
        <w:tc>
          <w:tcPr>
            <w:tcW w:w="1634" w:type="dxa"/>
          </w:tcPr>
          <w:p w14:paraId="790FA80F" w14:textId="75A56E28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>Kandy</w:t>
            </w:r>
          </w:p>
        </w:tc>
        <w:tc>
          <w:tcPr>
            <w:tcW w:w="883" w:type="dxa"/>
          </w:tcPr>
          <w:p w14:paraId="114B9B7E" w14:textId="1613A77A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>30</w:t>
            </w:r>
          </w:p>
        </w:tc>
        <w:tc>
          <w:tcPr>
            <w:tcW w:w="2056" w:type="dxa"/>
          </w:tcPr>
          <w:p w14:paraId="63ED209A" w14:textId="03D6AAC6" w:rsidR="00713059" w:rsidRPr="005F3719" w:rsidRDefault="001302A6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1996</w:t>
            </w:r>
            <w:r w:rsidR="00E27872">
              <w:rPr>
                <w:rFonts w:cstheme="minorHAnsi"/>
                <w:bCs/>
                <w:sz w:val="24"/>
                <w:szCs w:val="24"/>
                <w:lang w:bidi="si-LK"/>
              </w:rPr>
              <w:t>14478V</w:t>
            </w:r>
          </w:p>
        </w:tc>
        <w:tc>
          <w:tcPr>
            <w:tcW w:w="2469" w:type="dxa"/>
          </w:tcPr>
          <w:p w14:paraId="06A83A6A" w14:textId="2266FC63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>ama@gmail.com</w:t>
            </w:r>
          </w:p>
        </w:tc>
      </w:tr>
      <w:tr w:rsidR="00713059" w:rsidRPr="005F3719" w14:paraId="2B049F6B" w14:textId="46698BE1" w:rsidTr="00713059">
        <w:trPr>
          <w:trHeight w:val="369"/>
        </w:trPr>
        <w:tc>
          <w:tcPr>
            <w:tcW w:w="876" w:type="dxa"/>
          </w:tcPr>
          <w:p w14:paraId="6EC9B69D" w14:textId="7ABA1F42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>115</w:t>
            </w:r>
          </w:p>
        </w:tc>
        <w:tc>
          <w:tcPr>
            <w:tcW w:w="1432" w:type="dxa"/>
          </w:tcPr>
          <w:p w14:paraId="4B6F8518" w14:textId="2AC3BD3C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>Kusal</w:t>
            </w:r>
          </w:p>
        </w:tc>
        <w:tc>
          <w:tcPr>
            <w:tcW w:w="1634" w:type="dxa"/>
          </w:tcPr>
          <w:p w14:paraId="1D7DC47E" w14:textId="3A29BB83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>Colombo</w:t>
            </w:r>
          </w:p>
        </w:tc>
        <w:tc>
          <w:tcPr>
            <w:tcW w:w="883" w:type="dxa"/>
          </w:tcPr>
          <w:p w14:paraId="54947687" w14:textId="7EFA76B1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>34</w:t>
            </w:r>
          </w:p>
        </w:tc>
        <w:tc>
          <w:tcPr>
            <w:tcW w:w="2056" w:type="dxa"/>
          </w:tcPr>
          <w:p w14:paraId="72C0A0EE" w14:textId="6E29E7B0" w:rsidR="00713059" w:rsidRPr="005F3719" w:rsidRDefault="001302A6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199847742V</w:t>
            </w:r>
          </w:p>
        </w:tc>
        <w:tc>
          <w:tcPr>
            <w:tcW w:w="2469" w:type="dxa"/>
          </w:tcPr>
          <w:p w14:paraId="5A28094F" w14:textId="661C9D04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>kusa@hotmail.com</w:t>
            </w:r>
          </w:p>
        </w:tc>
      </w:tr>
      <w:tr w:rsidR="00713059" w:rsidRPr="005F3719" w14:paraId="64B18967" w14:textId="3FFACAD3" w:rsidTr="00713059">
        <w:trPr>
          <w:trHeight w:val="369"/>
        </w:trPr>
        <w:tc>
          <w:tcPr>
            <w:tcW w:w="876" w:type="dxa"/>
          </w:tcPr>
          <w:p w14:paraId="2E2EB758" w14:textId="719B7B72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>117</w:t>
            </w:r>
          </w:p>
        </w:tc>
        <w:tc>
          <w:tcPr>
            <w:tcW w:w="1432" w:type="dxa"/>
          </w:tcPr>
          <w:p w14:paraId="513C68B5" w14:textId="721DBFC3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>Piyal</w:t>
            </w:r>
          </w:p>
        </w:tc>
        <w:tc>
          <w:tcPr>
            <w:tcW w:w="1634" w:type="dxa"/>
          </w:tcPr>
          <w:p w14:paraId="19EA7720" w14:textId="7498E937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>Jaffna</w:t>
            </w:r>
          </w:p>
        </w:tc>
        <w:tc>
          <w:tcPr>
            <w:tcW w:w="883" w:type="dxa"/>
          </w:tcPr>
          <w:p w14:paraId="76A19093" w14:textId="7C8BF5F3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>28</w:t>
            </w:r>
          </w:p>
        </w:tc>
        <w:tc>
          <w:tcPr>
            <w:tcW w:w="2056" w:type="dxa"/>
          </w:tcPr>
          <w:p w14:paraId="0FDDC243" w14:textId="3FDE925F" w:rsidR="00713059" w:rsidRPr="005F3719" w:rsidRDefault="001302A6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200144442V</w:t>
            </w:r>
          </w:p>
        </w:tc>
        <w:tc>
          <w:tcPr>
            <w:tcW w:w="2469" w:type="dxa"/>
          </w:tcPr>
          <w:p w14:paraId="1343C8BD" w14:textId="37A35417" w:rsidR="00713059" w:rsidRPr="005F3719" w:rsidRDefault="00713059" w:rsidP="005F371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sz w:val="24"/>
                <w:szCs w:val="24"/>
                <w:lang w:bidi="si-LK"/>
              </w:rPr>
              <w:t>piya@gmail.com</w:t>
            </w:r>
          </w:p>
        </w:tc>
      </w:tr>
    </w:tbl>
    <w:p w14:paraId="64612EAD" w14:textId="77777777" w:rsidR="00BA42D7" w:rsidRPr="005F3719" w:rsidRDefault="00BA42D7" w:rsidP="005F3719">
      <w:pPr>
        <w:autoSpaceDE w:val="0"/>
        <w:autoSpaceDN w:val="0"/>
        <w:adjustRightInd w:val="0"/>
        <w:spacing w:after="0" w:line="360" w:lineRule="auto"/>
        <w:rPr>
          <w:rFonts w:cstheme="minorHAnsi"/>
          <w:bCs/>
          <w:sz w:val="24"/>
          <w:szCs w:val="24"/>
        </w:rPr>
      </w:pPr>
    </w:p>
    <w:p w14:paraId="73E2AFB9" w14:textId="5FC7A5C4" w:rsidR="00E46B3E" w:rsidRPr="005F3719" w:rsidRDefault="00E46B3E" w:rsidP="005F3719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sz w:val="24"/>
          <w:szCs w:val="24"/>
        </w:rPr>
      </w:pPr>
      <w:r w:rsidRPr="005F3719">
        <w:rPr>
          <w:rFonts w:cstheme="minorHAnsi"/>
          <w:b/>
          <w:sz w:val="24"/>
          <w:szCs w:val="24"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952"/>
        <w:gridCol w:w="1118"/>
        <w:gridCol w:w="1080"/>
        <w:gridCol w:w="1091"/>
      </w:tblGrid>
      <w:tr w:rsidR="00061D86" w:rsidRPr="005F3719" w14:paraId="790FDA74" w14:textId="7BC3325F" w:rsidTr="00061D86">
        <w:trPr>
          <w:trHeight w:val="165"/>
        </w:trPr>
        <w:tc>
          <w:tcPr>
            <w:tcW w:w="1193" w:type="dxa"/>
            <w:shd w:val="clear" w:color="auto" w:fill="AEAAAA" w:themeFill="background2" w:themeFillShade="BF"/>
          </w:tcPr>
          <w:p w14:paraId="0A041834" w14:textId="3AA9E28F" w:rsidR="00061D86" w:rsidRPr="00671F81" w:rsidRDefault="00061D86" w:rsidP="005F3719">
            <w:pPr>
              <w:spacing w:line="360" w:lineRule="auto"/>
              <w:rPr>
                <w:rFonts w:cstheme="minorHAnsi"/>
                <w:bCs/>
                <w:sz w:val="24"/>
                <w:szCs w:val="24"/>
                <w:u w:val="single"/>
              </w:rPr>
            </w:pPr>
            <w:r w:rsidRPr="00671F81">
              <w:rPr>
                <w:rFonts w:cstheme="minorHAnsi"/>
                <w:bCs/>
                <w:sz w:val="24"/>
                <w:szCs w:val="24"/>
                <w:u w:val="single"/>
              </w:rPr>
              <w:t>ProductID</w:t>
            </w:r>
          </w:p>
        </w:tc>
        <w:tc>
          <w:tcPr>
            <w:tcW w:w="1952" w:type="dxa"/>
            <w:shd w:val="clear" w:color="auto" w:fill="AEAAAA" w:themeFill="background2" w:themeFillShade="BF"/>
          </w:tcPr>
          <w:p w14:paraId="5A213ED5" w14:textId="7E263085" w:rsidR="00061D86" w:rsidRPr="005F3719" w:rsidRDefault="00061D86" w:rsidP="005F3719">
            <w:pPr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5F3719">
              <w:rPr>
                <w:rFonts w:cstheme="minorHAnsi"/>
                <w:bCs/>
                <w:color w:val="121212"/>
                <w:sz w:val="24"/>
                <w:szCs w:val="24"/>
                <w:lang w:bidi="si-LK"/>
              </w:rPr>
              <w:t>ProductName</w:t>
            </w:r>
          </w:p>
        </w:tc>
        <w:tc>
          <w:tcPr>
            <w:tcW w:w="1118" w:type="dxa"/>
            <w:shd w:val="clear" w:color="auto" w:fill="AEAAAA" w:themeFill="background2" w:themeFillShade="BF"/>
          </w:tcPr>
          <w:p w14:paraId="48745735" w14:textId="5E13436E" w:rsidR="00061D86" w:rsidRPr="005F3719" w:rsidRDefault="00061D86" w:rsidP="005F3719">
            <w:pPr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5F3719">
              <w:rPr>
                <w:rFonts w:cstheme="minorHAnsi"/>
                <w:bCs/>
                <w:sz w:val="24"/>
                <w:szCs w:val="24"/>
              </w:rPr>
              <w:t>Unitprice</w:t>
            </w:r>
          </w:p>
        </w:tc>
        <w:tc>
          <w:tcPr>
            <w:tcW w:w="1080" w:type="dxa"/>
            <w:shd w:val="clear" w:color="auto" w:fill="AEAAAA" w:themeFill="background2" w:themeFillShade="BF"/>
          </w:tcPr>
          <w:p w14:paraId="32426053" w14:textId="03F6B764" w:rsidR="00061D86" w:rsidRPr="005F3719" w:rsidRDefault="00061D86" w:rsidP="005F3719">
            <w:pPr>
              <w:spacing w:line="360" w:lineRule="auto"/>
              <w:jc w:val="center"/>
              <w:rPr>
                <w:rFonts w:cstheme="minorHAnsi"/>
                <w:bCs/>
                <w:color w:val="272727"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color w:val="272727"/>
                <w:sz w:val="24"/>
                <w:szCs w:val="24"/>
                <w:lang w:bidi="si-LK"/>
              </w:rPr>
              <w:t>Quantity</w:t>
            </w:r>
          </w:p>
        </w:tc>
        <w:tc>
          <w:tcPr>
            <w:tcW w:w="1091" w:type="dxa"/>
            <w:shd w:val="clear" w:color="auto" w:fill="AEAAAA" w:themeFill="background2" w:themeFillShade="BF"/>
          </w:tcPr>
          <w:p w14:paraId="0A706B23" w14:textId="631880AD" w:rsidR="00061D86" w:rsidRPr="005F3719" w:rsidRDefault="00061D86" w:rsidP="005F3719">
            <w:pPr>
              <w:spacing w:line="360" w:lineRule="auto"/>
              <w:jc w:val="center"/>
              <w:rPr>
                <w:rFonts w:cstheme="minorHAnsi"/>
                <w:bCs/>
                <w:color w:val="272727"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color w:val="272727"/>
                <w:sz w:val="24"/>
                <w:szCs w:val="24"/>
                <w:lang w:bidi="si-LK"/>
              </w:rPr>
              <w:t>Category</w:t>
            </w:r>
          </w:p>
        </w:tc>
      </w:tr>
      <w:tr w:rsidR="00061D86" w:rsidRPr="005F3719" w14:paraId="14038A64" w14:textId="369684EB" w:rsidTr="00061D86">
        <w:trPr>
          <w:trHeight w:val="249"/>
        </w:trPr>
        <w:tc>
          <w:tcPr>
            <w:tcW w:w="1193" w:type="dxa"/>
          </w:tcPr>
          <w:p w14:paraId="703C88E0" w14:textId="46DBA26D" w:rsidR="00061D86" w:rsidRPr="005F3719" w:rsidRDefault="00061D86" w:rsidP="005E0FD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P1</w:t>
            </w:r>
          </w:p>
        </w:tc>
        <w:tc>
          <w:tcPr>
            <w:tcW w:w="1952" w:type="dxa"/>
          </w:tcPr>
          <w:p w14:paraId="5D5BF993" w14:textId="06B82FEB" w:rsidR="00061D86" w:rsidRPr="005F3719" w:rsidRDefault="00061D86" w:rsidP="005E0FD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E2628F">
              <w:rPr>
                <w:rFonts w:cstheme="minorHAnsi"/>
                <w:bCs/>
                <w:sz w:val="24"/>
                <w:szCs w:val="24"/>
                <w:lang w:bidi="si-LK"/>
              </w:rPr>
              <w:t>Chais</w:t>
            </w:r>
          </w:p>
        </w:tc>
        <w:tc>
          <w:tcPr>
            <w:tcW w:w="1118" w:type="dxa"/>
          </w:tcPr>
          <w:p w14:paraId="2C827484" w14:textId="37BD111E" w:rsidR="00061D86" w:rsidRPr="005F3719" w:rsidRDefault="00061D86" w:rsidP="00155F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100</w:t>
            </w:r>
          </w:p>
        </w:tc>
        <w:tc>
          <w:tcPr>
            <w:tcW w:w="1080" w:type="dxa"/>
          </w:tcPr>
          <w:p w14:paraId="23BCA5F3" w14:textId="32DFD376" w:rsidR="00061D86" w:rsidRPr="005F3719" w:rsidRDefault="00061D86" w:rsidP="00155F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100</w:t>
            </w:r>
          </w:p>
        </w:tc>
        <w:tc>
          <w:tcPr>
            <w:tcW w:w="1091" w:type="dxa"/>
          </w:tcPr>
          <w:p w14:paraId="47760E47" w14:textId="66B4D427" w:rsidR="00061D86" w:rsidRDefault="00061D86" w:rsidP="00155F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A</w:t>
            </w:r>
          </w:p>
        </w:tc>
      </w:tr>
      <w:tr w:rsidR="00061D86" w:rsidRPr="005F3719" w14:paraId="2E19587D" w14:textId="52216E30" w:rsidTr="00061D86">
        <w:trPr>
          <w:trHeight w:val="258"/>
        </w:trPr>
        <w:tc>
          <w:tcPr>
            <w:tcW w:w="1193" w:type="dxa"/>
          </w:tcPr>
          <w:p w14:paraId="66E0EA9A" w14:textId="6E8A78B4" w:rsidR="00061D86" w:rsidRPr="005F3719" w:rsidRDefault="00061D86" w:rsidP="005E0FD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P3</w:t>
            </w:r>
          </w:p>
        </w:tc>
        <w:tc>
          <w:tcPr>
            <w:tcW w:w="1952" w:type="dxa"/>
          </w:tcPr>
          <w:p w14:paraId="5D9512B3" w14:textId="4802EA44" w:rsidR="00061D86" w:rsidRPr="005F3719" w:rsidRDefault="00061D86" w:rsidP="005E0FD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E2628F">
              <w:rPr>
                <w:rFonts w:cstheme="minorHAnsi"/>
                <w:bCs/>
                <w:sz w:val="24"/>
                <w:szCs w:val="24"/>
                <w:lang w:bidi="si-LK"/>
              </w:rPr>
              <w:t>Chang</w:t>
            </w:r>
          </w:p>
        </w:tc>
        <w:tc>
          <w:tcPr>
            <w:tcW w:w="1118" w:type="dxa"/>
          </w:tcPr>
          <w:p w14:paraId="3AFB476D" w14:textId="5CCD6D5D" w:rsidR="00061D86" w:rsidRPr="005F3719" w:rsidRDefault="00061D86" w:rsidP="00155F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150</w:t>
            </w:r>
          </w:p>
        </w:tc>
        <w:tc>
          <w:tcPr>
            <w:tcW w:w="1080" w:type="dxa"/>
          </w:tcPr>
          <w:p w14:paraId="54EFF7BD" w14:textId="746E1512" w:rsidR="00061D86" w:rsidRPr="005F3719" w:rsidRDefault="00061D86" w:rsidP="00155F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200</w:t>
            </w:r>
          </w:p>
        </w:tc>
        <w:tc>
          <w:tcPr>
            <w:tcW w:w="1091" w:type="dxa"/>
          </w:tcPr>
          <w:p w14:paraId="678D156E" w14:textId="7ED24B13" w:rsidR="00061D86" w:rsidRDefault="00061D86" w:rsidP="00155F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B</w:t>
            </w:r>
          </w:p>
        </w:tc>
      </w:tr>
      <w:tr w:rsidR="00061D86" w:rsidRPr="005F3719" w14:paraId="3F2496A1" w14:textId="5DA30088" w:rsidTr="00061D86">
        <w:trPr>
          <w:trHeight w:val="249"/>
        </w:trPr>
        <w:tc>
          <w:tcPr>
            <w:tcW w:w="1193" w:type="dxa"/>
          </w:tcPr>
          <w:p w14:paraId="1D648ADB" w14:textId="753442DC" w:rsidR="00061D86" w:rsidRPr="005F3719" w:rsidRDefault="00061D86" w:rsidP="005E0FD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P4</w:t>
            </w:r>
          </w:p>
        </w:tc>
        <w:tc>
          <w:tcPr>
            <w:tcW w:w="1952" w:type="dxa"/>
          </w:tcPr>
          <w:p w14:paraId="352FA610" w14:textId="6375A3C5" w:rsidR="00061D86" w:rsidRPr="005F3719" w:rsidRDefault="00061D86" w:rsidP="005E0FD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E2628F">
              <w:rPr>
                <w:rFonts w:cstheme="minorHAnsi"/>
                <w:bCs/>
                <w:sz w:val="24"/>
                <w:szCs w:val="24"/>
                <w:lang w:bidi="si-LK"/>
              </w:rPr>
              <w:t>Aniseed Syrup</w:t>
            </w:r>
          </w:p>
        </w:tc>
        <w:tc>
          <w:tcPr>
            <w:tcW w:w="1118" w:type="dxa"/>
          </w:tcPr>
          <w:p w14:paraId="000277A0" w14:textId="20E4ADED" w:rsidR="00061D86" w:rsidRPr="005F3719" w:rsidRDefault="00061D86" w:rsidP="00155F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250</w:t>
            </w:r>
          </w:p>
        </w:tc>
        <w:tc>
          <w:tcPr>
            <w:tcW w:w="1080" w:type="dxa"/>
          </w:tcPr>
          <w:p w14:paraId="79B3F75C" w14:textId="130AD8D6" w:rsidR="00061D86" w:rsidRPr="005F3719" w:rsidRDefault="00061D86" w:rsidP="00155F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1000</w:t>
            </w:r>
          </w:p>
        </w:tc>
        <w:tc>
          <w:tcPr>
            <w:tcW w:w="1091" w:type="dxa"/>
          </w:tcPr>
          <w:p w14:paraId="515838FF" w14:textId="2E8B3AD9" w:rsidR="00061D86" w:rsidRDefault="00061D86" w:rsidP="00155F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C</w:t>
            </w:r>
          </w:p>
        </w:tc>
      </w:tr>
      <w:tr w:rsidR="00061D86" w:rsidRPr="005F3719" w14:paraId="0799BF17" w14:textId="412B35BF" w:rsidTr="00061D86">
        <w:trPr>
          <w:trHeight w:val="323"/>
        </w:trPr>
        <w:tc>
          <w:tcPr>
            <w:tcW w:w="1193" w:type="dxa"/>
          </w:tcPr>
          <w:p w14:paraId="79B36BE3" w14:textId="23FDC27A" w:rsidR="00061D86" w:rsidRPr="005F3719" w:rsidRDefault="00061D86" w:rsidP="005E0FD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P7</w:t>
            </w:r>
          </w:p>
        </w:tc>
        <w:tc>
          <w:tcPr>
            <w:tcW w:w="1952" w:type="dxa"/>
          </w:tcPr>
          <w:p w14:paraId="733ED5A7" w14:textId="2464B615" w:rsidR="00061D86" w:rsidRPr="005F3719" w:rsidRDefault="00061D86" w:rsidP="005E0FD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73292F">
              <w:rPr>
                <w:rFonts w:cstheme="minorHAnsi"/>
                <w:bCs/>
                <w:sz w:val="24"/>
                <w:szCs w:val="24"/>
                <w:lang w:bidi="si-LK"/>
              </w:rPr>
              <w:t>Queso Cabrales</w:t>
            </w:r>
          </w:p>
        </w:tc>
        <w:tc>
          <w:tcPr>
            <w:tcW w:w="1118" w:type="dxa"/>
          </w:tcPr>
          <w:p w14:paraId="4C9760FA" w14:textId="6B89D185" w:rsidR="00061D86" w:rsidRPr="005F3719" w:rsidRDefault="00061D86" w:rsidP="00155F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120</w:t>
            </w:r>
          </w:p>
        </w:tc>
        <w:tc>
          <w:tcPr>
            <w:tcW w:w="1080" w:type="dxa"/>
          </w:tcPr>
          <w:p w14:paraId="667033A8" w14:textId="5FF58744" w:rsidR="00061D86" w:rsidRPr="005F3719" w:rsidRDefault="00061D86" w:rsidP="00155F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500</w:t>
            </w:r>
          </w:p>
        </w:tc>
        <w:tc>
          <w:tcPr>
            <w:tcW w:w="1091" w:type="dxa"/>
          </w:tcPr>
          <w:p w14:paraId="31B9C910" w14:textId="4C25B914" w:rsidR="00061D86" w:rsidRDefault="00061D86" w:rsidP="00155F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B</w:t>
            </w:r>
          </w:p>
        </w:tc>
      </w:tr>
      <w:tr w:rsidR="00061D86" w:rsidRPr="005F3719" w14:paraId="54E6D442" w14:textId="2B1F36E2" w:rsidTr="00061D86">
        <w:trPr>
          <w:trHeight w:val="249"/>
        </w:trPr>
        <w:tc>
          <w:tcPr>
            <w:tcW w:w="1193" w:type="dxa"/>
          </w:tcPr>
          <w:p w14:paraId="30448E61" w14:textId="6BC62F7F" w:rsidR="00061D86" w:rsidRPr="005F3719" w:rsidRDefault="00061D86" w:rsidP="005E0FD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P8</w:t>
            </w:r>
          </w:p>
        </w:tc>
        <w:tc>
          <w:tcPr>
            <w:tcW w:w="1952" w:type="dxa"/>
          </w:tcPr>
          <w:p w14:paraId="5116DB7B" w14:textId="440754C7" w:rsidR="00061D86" w:rsidRPr="005E0FD3" w:rsidRDefault="00061D86" w:rsidP="005E0FD3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HAnsi"/>
                <w:bCs/>
                <w:sz w:val="24"/>
                <w:szCs w:val="24"/>
                <w:lang w:bidi="si-LK"/>
              </w:rPr>
            </w:pPr>
            <w:r w:rsidRPr="005E0FD3">
              <w:rPr>
                <w:rFonts w:asciiTheme="minorHAnsi" w:eastAsiaTheme="minorHAnsi" w:hAnsiTheme="minorHAnsi" w:cstheme="minorHAnsi"/>
                <w:bCs/>
                <w:sz w:val="24"/>
                <w:szCs w:val="24"/>
                <w:lang w:bidi="si-LK"/>
              </w:rPr>
              <w:t>Genen Shouyu</w:t>
            </w:r>
          </w:p>
        </w:tc>
        <w:tc>
          <w:tcPr>
            <w:tcW w:w="1118" w:type="dxa"/>
          </w:tcPr>
          <w:p w14:paraId="74EED905" w14:textId="3D0265F2" w:rsidR="00061D86" w:rsidRPr="005F3719" w:rsidRDefault="00061D86" w:rsidP="00155F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400</w:t>
            </w:r>
          </w:p>
        </w:tc>
        <w:tc>
          <w:tcPr>
            <w:tcW w:w="1080" w:type="dxa"/>
          </w:tcPr>
          <w:p w14:paraId="0A087EC5" w14:textId="1432D018" w:rsidR="00061D86" w:rsidRPr="005F3719" w:rsidRDefault="00061D86" w:rsidP="00155F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250</w:t>
            </w:r>
          </w:p>
        </w:tc>
        <w:tc>
          <w:tcPr>
            <w:tcW w:w="1091" w:type="dxa"/>
          </w:tcPr>
          <w:p w14:paraId="6789411C" w14:textId="5E98E8BE" w:rsidR="00061D86" w:rsidRDefault="00061D86" w:rsidP="00155F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B</w:t>
            </w:r>
          </w:p>
        </w:tc>
      </w:tr>
      <w:tr w:rsidR="00061D86" w:rsidRPr="005F3719" w14:paraId="149ECE4E" w14:textId="33C418F0" w:rsidTr="00061D86">
        <w:trPr>
          <w:trHeight w:val="258"/>
        </w:trPr>
        <w:tc>
          <w:tcPr>
            <w:tcW w:w="1193" w:type="dxa"/>
          </w:tcPr>
          <w:p w14:paraId="3669D599" w14:textId="6EB10A24" w:rsidR="00061D86" w:rsidRPr="005F3719" w:rsidRDefault="00061D86" w:rsidP="005E0FD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P10</w:t>
            </w:r>
          </w:p>
        </w:tc>
        <w:tc>
          <w:tcPr>
            <w:tcW w:w="1952" w:type="dxa"/>
          </w:tcPr>
          <w:p w14:paraId="15341E75" w14:textId="0288C6B2" w:rsidR="00061D86" w:rsidRPr="004732DB" w:rsidRDefault="00061D86" w:rsidP="004732DB">
            <w:pPr>
              <w:pStyle w:val="HTMLPreformatted"/>
              <w:pBdr>
                <w:left w:val="single" w:sz="48" w:space="7" w:color="A67F59"/>
              </w:pBdr>
              <w:shd w:val="clear" w:color="auto" w:fill="F8F8F8"/>
              <w:rPr>
                <w:rFonts w:asciiTheme="minorHAnsi" w:eastAsiaTheme="minorHAnsi" w:hAnsiTheme="minorHAnsi" w:cstheme="minorHAnsi"/>
                <w:bCs/>
                <w:sz w:val="24"/>
                <w:szCs w:val="24"/>
                <w:lang w:bidi="si-LK"/>
              </w:rPr>
            </w:pPr>
            <w:r w:rsidRPr="004732DB">
              <w:rPr>
                <w:rFonts w:asciiTheme="minorHAnsi" w:eastAsiaTheme="minorHAnsi" w:hAnsiTheme="minorHAnsi" w:cstheme="minorHAnsi"/>
                <w:bCs/>
                <w:sz w:val="24"/>
                <w:szCs w:val="24"/>
                <w:lang w:bidi="si-LK"/>
              </w:rPr>
              <w:t>Vegie-spread</w:t>
            </w:r>
          </w:p>
        </w:tc>
        <w:tc>
          <w:tcPr>
            <w:tcW w:w="1118" w:type="dxa"/>
          </w:tcPr>
          <w:p w14:paraId="0B813A1C" w14:textId="331E3ECA" w:rsidR="00061D86" w:rsidRPr="005F3719" w:rsidRDefault="00061D86" w:rsidP="00155F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300</w:t>
            </w:r>
          </w:p>
        </w:tc>
        <w:tc>
          <w:tcPr>
            <w:tcW w:w="1080" w:type="dxa"/>
          </w:tcPr>
          <w:p w14:paraId="779F0236" w14:textId="68716674" w:rsidR="00061D86" w:rsidRPr="005F3719" w:rsidRDefault="00061D86" w:rsidP="00155F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1500</w:t>
            </w:r>
          </w:p>
        </w:tc>
        <w:tc>
          <w:tcPr>
            <w:tcW w:w="1091" w:type="dxa"/>
          </w:tcPr>
          <w:p w14:paraId="04FD8EE0" w14:textId="25CCAA03" w:rsidR="00061D86" w:rsidRDefault="00061D86" w:rsidP="00155F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A</w:t>
            </w:r>
          </w:p>
        </w:tc>
      </w:tr>
    </w:tbl>
    <w:p w14:paraId="66C2BA3A" w14:textId="576F2453" w:rsidR="001C4430" w:rsidRPr="005F3719" w:rsidRDefault="001C4430" w:rsidP="005F3719">
      <w:pPr>
        <w:spacing w:after="0" w:line="360" w:lineRule="auto"/>
        <w:jc w:val="both"/>
        <w:rPr>
          <w:rFonts w:cstheme="minorHAnsi"/>
          <w:bCs/>
          <w:sz w:val="24"/>
          <w:szCs w:val="24"/>
        </w:rPr>
      </w:pPr>
    </w:p>
    <w:p w14:paraId="4ACB1B3F" w14:textId="1223798B" w:rsidR="004D4802" w:rsidRPr="000B5230" w:rsidRDefault="004D4802" w:rsidP="00684CAC">
      <w:pPr>
        <w:pStyle w:val="ListParagraph"/>
        <w:numPr>
          <w:ilvl w:val="0"/>
          <w:numId w:val="11"/>
        </w:numPr>
        <w:tabs>
          <w:tab w:val="left" w:pos="1095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0B5230">
        <w:rPr>
          <w:rFonts w:cstheme="minorHAnsi"/>
          <w:sz w:val="24"/>
          <w:szCs w:val="24"/>
        </w:rPr>
        <w:t>Create the above two relations Product and Customer using suitable data types with the following constraints.</w:t>
      </w:r>
    </w:p>
    <w:p w14:paraId="3B09FF5E" w14:textId="49413A14" w:rsidR="006D7A6F" w:rsidRPr="000C7784" w:rsidRDefault="006D7A6F" w:rsidP="00684CAC">
      <w:pPr>
        <w:pStyle w:val="ListParagraph"/>
        <w:numPr>
          <w:ilvl w:val="1"/>
          <w:numId w:val="14"/>
        </w:numPr>
        <w:tabs>
          <w:tab w:val="left" w:pos="1095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0C7784">
        <w:rPr>
          <w:rFonts w:cstheme="minorHAnsi"/>
          <w:sz w:val="24"/>
          <w:szCs w:val="24"/>
        </w:rPr>
        <w:t>Primary key constraints</w:t>
      </w:r>
    </w:p>
    <w:p w14:paraId="665DE6E8" w14:textId="12CDE645" w:rsidR="006D7A6F" w:rsidRDefault="006A785B" w:rsidP="00684CAC">
      <w:pPr>
        <w:pStyle w:val="ListParagraph"/>
        <w:numPr>
          <w:ilvl w:val="1"/>
          <w:numId w:val="14"/>
        </w:numPr>
        <w:tabs>
          <w:tab w:val="left" w:pos="1095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0C7784">
        <w:rPr>
          <w:sz w:val="24"/>
          <w:szCs w:val="24"/>
        </w:rPr>
        <w:t>Ensure that</w:t>
      </w:r>
      <w:r w:rsidR="000C7784" w:rsidRPr="000C7784">
        <w:rPr>
          <w:sz w:val="24"/>
          <w:szCs w:val="24"/>
        </w:rPr>
        <w:t xml:space="preserve"> </w:t>
      </w:r>
      <w:r w:rsidRPr="000C7784">
        <w:rPr>
          <w:sz w:val="24"/>
          <w:szCs w:val="24"/>
        </w:rPr>
        <w:t>all</w:t>
      </w:r>
      <w:r w:rsidR="00D73F5E" w:rsidRPr="000C7784">
        <w:rPr>
          <w:rFonts w:cstheme="minorHAnsi"/>
          <w:sz w:val="24"/>
          <w:szCs w:val="24"/>
        </w:rPr>
        <w:t xml:space="preserve"> Customers and Product</w:t>
      </w:r>
      <w:r w:rsidR="00671F81">
        <w:rPr>
          <w:rFonts w:cstheme="minorHAnsi"/>
          <w:sz w:val="24"/>
          <w:szCs w:val="24"/>
        </w:rPr>
        <w:t>s</w:t>
      </w:r>
      <w:r w:rsidR="00D73F5E" w:rsidRPr="000C7784">
        <w:rPr>
          <w:rFonts w:cstheme="minorHAnsi"/>
          <w:sz w:val="24"/>
          <w:szCs w:val="24"/>
        </w:rPr>
        <w:t xml:space="preserve"> have a name</w:t>
      </w:r>
      <w:r w:rsidR="00671F81">
        <w:rPr>
          <w:rFonts w:cstheme="minorHAnsi"/>
          <w:sz w:val="24"/>
          <w:szCs w:val="24"/>
        </w:rPr>
        <w:t xml:space="preserve"> (the fields cannot be null values)</w:t>
      </w:r>
      <w:r w:rsidR="00D73F5E" w:rsidRPr="000C7784">
        <w:rPr>
          <w:rFonts w:cstheme="minorHAnsi"/>
          <w:sz w:val="24"/>
          <w:szCs w:val="24"/>
        </w:rPr>
        <w:t>.</w:t>
      </w:r>
    </w:p>
    <w:p w14:paraId="1DF71BEB" w14:textId="3C33EADF" w:rsidR="00C56147" w:rsidRDefault="00C56147" w:rsidP="00684CAC">
      <w:pPr>
        <w:pStyle w:val="ListParagraph"/>
        <w:numPr>
          <w:ilvl w:val="1"/>
          <w:numId w:val="14"/>
        </w:numPr>
        <w:tabs>
          <w:tab w:val="left" w:pos="1095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0C7784">
        <w:rPr>
          <w:rFonts w:cstheme="minorHAnsi"/>
          <w:sz w:val="24"/>
          <w:szCs w:val="24"/>
        </w:rPr>
        <w:t xml:space="preserve">Ensure that the customer’s NIC number </w:t>
      </w:r>
      <w:r w:rsidR="00611F8A">
        <w:rPr>
          <w:rFonts w:cstheme="minorHAnsi"/>
          <w:sz w:val="24"/>
          <w:szCs w:val="24"/>
        </w:rPr>
        <w:t>contains the format as follows:</w:t>
      </w:r>
    </w:p>
    <w:p w14:paraId="2EC646DA" w14:textId="710E418F" w:rsidR="00611F8A" w:rsidRDefault="00611F8A" w:rsidP="00611F8A">
      <w:pPr>
        <w:pStyle w:val="ListParagraph"/>
        <w:tabs>
          <w:tab w:val="left" w:pos="1095"/>
        </w:tabs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923A1A" wp14:editId="2050C1D5">
                <wp:simplePos x="0" y="0"/>
                <wp:positionH relativeFrom="margin">
                  <wp:posOffset>1333500</wp:posOffset>
                </wp:positionH>
                <wp:positionV relativeFrom="paragraph">
                  <wp:posOffset>99060</wp:posOffset>
                </wp:positionV>
                <wp:extent cx="2295525" cy="5715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5F0D0" w14:textId="04477CA2" w:rsidR="00611F8A" w:rsidRPr="004B3341" w:rsidRDefault="00611F8A" w:rsidP="00611F8A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ninedigits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followed by V</w:t>
                            </w:r>
                          </w:p>
                          <w:p w14:paraId="1945F3F5" w14:textId="53394F17" w:rsidR="00611F8A" w:rsidRDefault="00611F8A" w:rsidP="00611F8A"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bidi="si-LK"/>
                              </w:rPr>
                              <w:t>201852852V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23A1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05pt;margin-top:7.8pt;width:180.7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" fillcolor="white [3201]" strokeweight=".5pt">
                <v:textbox>
                  <w:txbxContent>
                    <w:p w14:paraId="0935F0D0" w14:textId="04477CA2" w:rsidR="00611F8A" w:rsidRPr="004B3341" w:rsidRDefault="00611F8A" w:rsidP="00611F8A">
                      <w:pPr>
                        <w:spacing w:after="0" w:line="360" w:lineRule="auto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ninedigits followed by V</w:t>
                      </w:r>
                    </w:p>
                    <w:p w14:paraId="1945F3F5" w14:textId="53394F17" w:rsidR="00611F8A" w:rsidRDefault="00611F8A" w:rsidP="00611F8A"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bidi="si-LK"/>
                        </w:rPr>
                        <w:t>201852852V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77200B" w14:textId="4514EDDC" w:rsidR="00611F8A" w:rsidRDefault="00611F8A" w:rsidP="00611F8A">
      <w:pPr>
        <w:pStyle w:val="ListParagraph"/>
        <w:tabs>
          <w:tab w:val="left" w:pos="1095"/>
        </w:tabs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</w:p>
    <w:p w14:paraId="4EF5DCAC" w14:textId="0560209C" w:rsidR="00611F8A" w:rsidRDefault="00611F8A" w:rsidP="00611F8A">
      <w:pPr>
        <w:pStyle w:val="ListParagraph"/>
        <w:tabs>
          <w:tab w:val="left" w:pos="1095"/>
        </w:tabs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</w:p>
    <w:p w14:paraId="66B73848" w14:textId="047344F7" w:rsidR="00C56147" w:rsidRPr="00C56147" w:rsidRDefault="00C56147" w:rsidP="00684CAC">
      <w:pPr>
        <w:pStyle w:val="ListParagraph"/>
        <w:numPr>
          <w:ilvl w:val="1"/>
          <w:numId w:val="14"/>
        </w:numPr>
        <w:tabs>
          <w:tab w:val="left" w:pos="1095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Ensure that </w:t>
      </w:r>
      <w:r w:rsidR="008365AA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customer’s age is more than 18.</w:t>
      </w:r>
    </w:p>
    <w:p w14:paraId="43C4709C" w14:textId="0455F7C0" w:rsidR="00D73F5E" w:rsidRPr="000C7784" w:rsidRDefault="008965C4" w:rsidP="00684CAC">
      <w:pPr>
        <w:pStyle w:val="ListParagraph"/>
        <w:numPr>
          <w:ilvl w:val="1"/>
          <w:numId w:val="14"/>
        </w:numPr>
        <w:tabs>
          <w:tab w:val="left" w:pos="1095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Ensure that </w:t>
      </w:r>
      <w:r w:rsidR="00CF1DF0">
        <w:rPr>
          <w:rFonts w:cstheme="minorHAnsi"/>
          <w:sz w:val="24"/>
          <w:szCs w:val="24"/>
        </w:rPr>
        <w:t>e-mail address</w:t>
      </w:r>
      <w:r w:rsidR="00671F81">
        <w:rPr>
          <w:rFonts w:cstheme="minorHAnsi"/>
          <w:sz w:val="24"/>
          <w:szCs w:val="24"/>
        </w:rPr>
        <w:t xml:space="preserve"> of a customer is unique</w:t>
      </w:r>
      <w:r w:rsidR="00CF1DF0">
        <w:rPr>
          <w:rFonts w:cstheme="minorHAnsi"/>
          <w:sz w:val="24"/>
          <w:szCs w:val="24"/>
        </w:rPr>
        <w:t>.</w:t>
      </w:r>
    </w:p>
    <w:p w14:paraId="266BB311" w14:textId="23ADD646" w:rsidR="001F0C1E" w:rsidRPr="000C7784" w:rsidRDefault="004F2A7C" w:rsidP="00684CAC">
      <w:pPr>
        <w:pStyle w:val="ListParagraph"/>
        <w:numPr>
          <w:ilvl w:val="1"/>
          <w:numId w:val="14"/>
        </w:numPr>
        <w:tabs>
          <w:tab w:val="left" w:pos="1095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0C7784">
        <w:rPr>
          <w:rFonts w:cstheme="minorHAnsi"/>
          <w:sz w:val="24"/>
          <w:szCs w:val="24"/>
        </w:rPr>
        <w:t xml:space="preserve">Unit price of the product should be </w:t>
      </w:r>
      <w:r w:rsidR="00E05D23" w:rsidRPr="000C7784">
        <w:rPr>
          <w:rFonts w:cstheme="minorHAnsi"/>
          <w:sz w:val="24"/>
          <w:szCs w:val="24"/>
        </w:rPr>
        <w:t>a non-negative number</w:t>
      </w:r>
      <w:r w:rsidRPr="000C7784">
        <w:rPr>
          <w:rFonts w:cstheme="minorHAnsi"/>
          <w:sz w:val="24"/>
          <w:szCs w:val="24"/>
        </w:rPr>
        <w:t>.</w:t>
      </w:r>
    </w:p>
    <w:p w14:paraId="3831F91F" w14:textId="77777777" w:rsidR="00552EA8" w:rsidRPr="00552EA8" w:rsidRDefault="00552EA8" w:rsidP="00AB7B10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bidi="si-LK"/>
        </w:rPr>
      </w:pPr>
    </w:p>
    <w:p w14:paraId="7BAC024D" w14:textId="0BF38E98" w:rsidR="004C7618" w:rsidRPr="007E7533" w:rsidRDefault="00ED51A3" w:rsidP="005C2B4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sz w:val="24"/>
          <w:szCs w:val="24"/>
          <w:lang w:bidi="si-LK"/>
        </w:rPr>
      </w:pPr>
      <w:r w:rsidRPr="005F3719">
        <w:rPr>
          <w:rFonts w:cstheme="minorHAnsi"/>
          <w:bCs/>
          <w:sz w:val="24"/>
          <w:szCs w:val="24"/>
          <w:lang w:bidi="si-LK"/>
        </w:rPr>
        <w:t>Insert the given data to the Tables.</w:t>
      </w:r>
    </w:p>
    <w:p w14:paraId="1272EE53" w14:textId="77777777" w:rsidR="00DD5073" w:rsidRPr="00DD5073" w:rsidRDefault="00DC507E" w:rsidP="005C2B4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sz w:val="24"/>
          <w:szCs w:val="24"/>
          <w:lang w:bidi="si-LK"/>
        </w:rPr>
      </w:pPr>
      <w:r>
        <w:rPr>
          <w:rFonts w:cstheme="minorHAnsi"/>
          <w:sz w:val="24"/>
          <w:szCs w:val="24"/>
        </w:rPr>
        <w:t>Modify</w:t>
      </w:r>
      <w:r w:rsidRPr="004877A2">
        <w:rPr>
          <w:rFonts w:cstheme="minorHAnsi"/>
          <w:sz w:val="24"/>
          <w:szCs w:val="24"/>
        </w:rPr>
        <w:t xml:space="preserve"> the </w:t>
      </w:r>
      <w:r>
        <w:rPr>
          <w:rFonts w:eastAsiaTheme="majorEastAsia" w:cstheme="minorHAnsi"/>
          <w:sz w:val="24"/>
          <w:szCs w:val="24"/>
        </w:rPr>
        <w:t>Product</w:t>
      </w:r>
      <w:r w:rsidRPr="004877A2">
        <w:rPr>
          <w:rFonts w:eastAsiaTheme="majorEastAsia" w:cstheme="minorHAnsi"/>
          <w:sz w:val="24"/>
          <w:szCs w:val="24"/>
        </w:rPr>
        <w:t xml:space="preserve"> </w:t>
      </w:r>
      <w:r w:rsidRPr="004877A2">
        <w:rPr>
          <w:rFonts w:cstheme="minorHAnsi"/>
          <w:sz w:val="24"/>
          <w:szCs w:val="24"/>
        </w:rPr>
        <w:t>relation and add a new column ‘</w:t>
      </w:r>
      <w:r>
        <w:rPr>
          <w:rFonts w:cstheme="minorHAnsi"/>
          <w:sz w:val="24"/>
          <w:szCs w:val="24"/>
        </w:rPr>
        <w:t>SupplierID’</w:t>
      </w:r>
      <w:r w:rsidRPr="004877A2">
        <w:rPr>
          <w:rFonts w:cstheme="minorHAnsi"/>
          <w:sz w:val="24"/>
          <w:szCs w:val="24"/>
        </w:rPr>
        <w:t xml:space="preserve"> to store the </w:t>
      </w:r>
      <w:r>
        <w:rPr>
          <w:rFonts w:cstheme="minorHAnsi"/>
          <w:sz w:val="24"/>
          <w:szCs w:val="24"/>
        </w:rPr>
        <w:t xml:space="preserve">supplier </w:t>
      </w:r>
      <w:r w:rsidR="00DD5073">
        <w:rPr>
          <w:rFonts w:cstheme="minorHAnsi"/>
          <w:sz w:val="24"/>
          <w:szCs w:val="24"/>
        </w:rPr>
        <w:t xml:space="preserve">ID </w:t>
      </w:r>
      <w:r w:rsidR="00DD5073" w:rsidRPr="004877A2">
        <w:rPr>
          <w:rFonts w:cstheme="minorHAnsi"/>
          <w:sz w:val="24"/>
          <w:szCs w:val="24"/>
        </w:rPr>
        <w:t>of</w:t>
      </w:r>
      <w:r w:rsidRPr="004877A2">
        <w:rPr>
          <w:rFonts w:cstheme="minorHAnsi"/>
          <w:sz w:val="24"/>
          <w:szCs w:val="24"/>
        </w:rPr>
        <w:t xml:space="preserve"> a </w:t>
      </w:r>
      <w:r w:rsidR="00DD5073">
        <w:rPr>
          <w:rFonts w:cstheme="minorHAnsi"/>
          <w:sz w:val="24"/>
          <w:szCs w:val="24"/>
        </w:rPr>
        <w:t>product</w:t>
      </w:r>
      <w:r w:rsidRPr="004877A2">
        <w:rPr>
          <w:rFonts w:cstheme="minorHAnsi"/>
          <w:sz w:val="24"/>
          <w:szCs w:val="24"/>
        </w:rPr>
        <w:t>. Use appropriate data type.</w:t>
      </w:r>
    </w:p>
    <w:p w14:paraId="7C9374B1" w14:textId="08BF67F7" w:rsidR="00061D86" w:rsidRPr="00284D26" w:rsidRDefault="00061D86" w:rsidP="005C2B4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sz w:val="24"/>
          <w:szCs w:val="24"/>
          <w:lang w:bidi="si-LK"/>
        </w:rPr>
      </w:pPr>
      <w:r w:rsidRPr="004877A2">
        <w:rPr>
          <w:rFonts w:eastAsiaTheme="majorEastAsia" w:cstheme="minorHAnsi"/>
          <w:sz w:val="24"/>
          <w:szCs w:val="24"/>
        </w:rPr>
        <w:t xml:space="preserve">Update the </w:t>
      </w:r>
      <w:r>
        <w:rPr>
          <w:rFonts w:eastAsiaTheme="majorEastAsia" w:cstheme="minorHAnsi"/>
          <w:sz w:val="24"/>
          <w:szCs w:val="24"/>
        </w:rPr>
        <w:t>SupplierID</w:t>
      </w:r>
      <w:r w:rsidRPr="004877A2">
        <w:rPr>
          <w:rFonts w:eastAsiaTheme="majorEastAsia" w:cstheme="minorHAnsi"/>
          <w:sz w:val="24"/>
          <w:szCs w:val="24"/>
        </w:rPr>
        <w:t xml:space="preserve"> column as follow</w:t>
      </w:r>
      <w:r>
        <w:rPr>
          <w:rFonts w:eastAsiaTheme="majorEastAsia" w:cstheme="minorHAnsi"/>
          <w:sz w:val="24"/>
          <w:szCs w:val="24"/>
        </w:rPr>
        <w:t>s:</w:t>
      </w:r>
      <w:r w:rsidR="00DC507E" w:rsidRPr="004877A2">
        <w:rPr>
          <w:rFonts w:cstheme="minorHAnsi"/>
          <w:sz w:val="24"/>
          <w:szCs w:val="24"/>
        </w:rPr>
        <w:t xml:space="preserve">   </w:t>
      </w:r>
    </w:p>
    <w:p w14:paraId="32043324" w14:textId="678B11FB" w:rsidR="00284D26" w:rsidRPr="00284D26" w:rsidRDefault="00284D26" w:rsidP="00284D26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b/>
          <w:bCs/>
          <w:sz w:val="24"/>
          <w:szCs w:val="24"/>
          <w:lang w:bidi="si-LK"/>
        </w:rPr>
      </w:pPr>
      <w:r>
        <w:rPr>
          <w:rFonts w:cstheme="minorHAnsi"/>
          <w:sz w:val="24"/>
          <w:szCs w:val="24"/>
        </w:rPr>
        <w:t xml:space="preserve">  </w:t>
      </w:r>
      <w:r w:rsidRPr="00284D26">
        <w:rPr>
          <w:rFonts w:cstheme="minorHAnsi"/>
          <w:b/>
          <w:bCs/>
          <w:sz w:val="24"/>
          <w:szCs w:val="24"/>
        </w:rPr>
        <w:t>Product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193"/>
        <w:gridCol w:w="1952"/>
        <w:gridCol w:w="1118"/>
        <w:gridCol w:w="1080"/>
        <w:gridCol w:w="1091"/>
        <w:gridCol w:w="1068"/>
      </w:tblGrid>
      <w:tr w:rsidR="00061D86" w:rsidRPr="005F3719" w14:paraId="67EBB800" w14:textId="77777777" w:rsidTr="00061D86">
        <w:trPr>
          <w:trHeight w:val="165"/>
        </w:trPr>
        <w:tc>
          <w:tcPr>
            <w:tcW w:w="1193" w:type="dxa"/>
            <w:shd w:val="clear" w:color="auto" w:fill="AEAAAA" w:themeFill="background2" w:themeFillShade="BF"/>
          </w:tcPr>
          <w:p w14:paraId="08B47206" w14:textId="77777777" w:rsidR="00061D86" w:rsidRPr="005F3719" w:rsidRDefault="00061D86" w:rsidP="00061D86">
            <w:pPr>
              <w:spacing w:line="360" w:lineRule="auto"/>
              <w:rPr>
                <w:rFonts w:cstheme="minorHAnsi"/>
                <w:bCs/>
                <w:sz w:val="24"/>
                <w:szCs w:val="24"/>
              </w:rPr>
            </w:pPr>
            <w:r w:rsidRPr="005F3719">
              <w:rPr>
                <w:rFonts w:cstheme="minorHAnsi"/>
                <w:bCs/>
                <w:sz w:val="24"/>
                <w:szCs w:val="24"/>
              </w:rPr>
              <w:t>ProductID</w:t>
            </w:r>
          </w:p>
        </w:tc>
        <w:tc>
          <w:tcPr>
            <w:tcW w:w="1952" w:type="dxa"/>
            <w:shd w:val="clear" w:color="auto" w:fill="AEAAAA" w:themeFill="background2" w:themeFillShade="BF"/>
          </w:tcPr>
          <w:p w14:paraId="0D86F679" w14:textId="77777777" w:rsidR="00061D86" w:rsidRPr="005F3719" w:rsidRDefault="00061D86" w:rsidP="00061D86">
            <w:pPr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5F3719">
              <w:rPr>
                <w:rFonts w:cstheme="minorHAnsi"/>
                <w:bCs/>
                <w:color w:val="121212"/>
                <w:sz w:val="24"/>
                <w:szCs w:val="24"/>
                <w:lang w:bidi="si-LK"/>
              </w:rPr>
              <w:t>ProductName</w:t>
            </w:r>
          </w:p>
        </w:tc>
        <w:tc>
          <w:tcPr>
            <w:tcW w:w="1118" w:type="dxa"/>
            <w:shd w:val="clear" w:color="auto" w:fill="AEAAAA" w:themeFill="background2" w:themeFillShade="BF"/>
          </w:tcPr>
          <w:p w14:paraId="0DAA2C78" w14:textId="77777777" w:rsidR="00061D86" w:rsidRPr="005F3719" w:rsidRDefault="00061D86" w:rsidP="00061D86">
            <w:pPr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5F3719">
              <w:rPr>
                <w:rFonts w:cstheme="minorHAnsi"/>
                <w:bCs/>
                <w:sz w:val="24"/>
                <w:szCs w:val="24"/>
              </w:rPr>
              <w:t>Unitprice</w:t>
            </w:r>
          </w:p>
        </w:tc>
        <w:tc>
          <w:tcPr>
            <w:tcW w:w="1080" w:type="dxa"/>
            <w:shd w:val="clear" w:color="auto" w:fill="AEAAAA" w:themeFill="background2" w:themeFillShade="BF"/>
          </w:tcPr>
          <w:p w14:paraId="5478A706" w14:textId="77777777" w:rsidR="00061D86" w:rsidRPr="005F3719" w:rsidRDefault="00061D86" w:rsidP="00061D86">
            <w:pPr>
              <w:spacing w:line="360" w:lineRule="auto"/>
              <w:jc w:val="center"/>
              <w:rPr>
                <w:rFonts w:cstheme="minorHAnsi"/>
                <w:bCs/>
                <w:color w:val="272727"/>
                <w:sz w:val="24"/>
                <w:szCs w:val="24"/>
                <w:lang w:bidi="si-LK"/>
              </w:rPr>
            </w:pPr>
            <w:r w:rsidRPr="005F3719">
              <w:rPr>
                <w:rFonts w:cstheme="minorHAnsi"/>
                <w:bCs/>
                <w:color w:val="272727"/>
                <w:sz w:val="24"/>
                <w:szCs w:val="24"/>
                <w:lang w:bidi="si-LK"/>
              </w:rPr>
              <w:t>Quantity</w:t>
            </w:r>
          </w:p>
        </w:tc>
        <w:tc>
          <w:tcPr>
            <w:tcW w:w="1091" w:type="dxa"/>
            <w:shd w:val="clear" w:color="auto" w:fill="AEAAAA" w:themeFill="background2" w:themeFillShade="BF"/>
          </w:tcPr>
          <w:p w14:paraId="1720AF4D" w14:textId="52784BF6" w:rsidR="00061D86" w:rsidRDefault="00061D86" w:rsidP="00061D86">
            <w:pPr>
              <w:spacing w:line="360" w:lineRule="auto"/>
              <w:jc w:val="center"/>
              <w:rPr>
                <w:rFonts w:cstheme="minorHAnsi"/>
                <w:bCs/>
                <w:color w:val="272727"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color w:val="272727"/>
                <w:sz w:val="24"/>
                <w:szCs w:val="24"/>
                <w:lang w:bidi="si-LK"/>
              </w:rPr>
              <w:t>Category</w:t>
            </w:r>
          </w:p>
        </w:tc>
        <w:tc>
          <w:tcPr>
            <w:tcW w:w="1068" w:type="dxa"/>
            <w:shd w:val="clear" w:color="auto" w:fill="AEAAAA" w:themeFill="background2" w:themeFillShade="BF"/>
          </w:tcPr>
          <w:p w14:paraId="33AC6A32" w14:textId="6BBF91DD" w:rsidR="00061D86" w:rsidRDefault="00061D86" w:rsidP="00061D86">
            <w:pPr>
              <w:spacing w:line="360" w:lineRule="auto"/>
              <w:jc w:val="center"/>
              <w:rPr>
                <w:rFonts w:cstheme="minorHAnsi"/>
                <w:bCs/>
                <w:color w:val="272727"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color w:val="272727"/>
                <w:sz w:val="24"/>
                <w:szCs w:val="24"/>
                <w:lang w:bidi="si-LK"/>
              </w:rPr>
              <w:t>SupID</w:t>
            </w:r>
          </w:p>
        </w:tc>
      </w:tr>
      <w:tr w:rsidR="00061D86" w:rsidRPr="005F3719" w14:paraId="2E884559" w14:textId="77777777" w:rsidTr="00061D86">
        <w:trPr>
          <w:trHeight w:val="249"/>
        </w:trPr>
        <w:tc>
          <w:tcPr>
            <w:tcW w:w="1193" w:type="dxa"/>
          </w:tcPr>
          <w:p w14:paraId="58FEC89E" w14:textId="77777777" w:rsidR="00061D86" w:rsidRPr="005F3719" w:rsidRDefault="00061D86" w:rsidP="00061D86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P1</w:t>
            </w:r>
          </w:p>
        </w:tc>
        <w:tc>
          <w:tcPr>
            <w:tcW w:w="1952" w:type="dxa"/>
          </w:tcPr>
          <w:p w14:paraId="41632F76" w14:textId="77777777" w:rsidR="00061D86" w:rsidRPr="005F3719" w:rsidRDefault="00061D86" w:rsidP="00061D86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E2628F">
              <w:rPr>
                <w:rFonts w:cstheme="minorHAnsi"/>
                <w:bCs/>
                <w:sz w:val="24"/>
                <w:szCs w:val="24"/>
                <w:lang w:bidi="si-LK"/>
              </w:rPr>
              <w:t>Chais</w:t>
            </w:r>
          </w:p>
        </w:tc>
        <w:tc>
          <w:tcPr>
            <w:tcW w:w="1118" w:type="dxa"/>
          </w:tcPr>
          <w:p w14:paraId="1520A872" w14:textId="77777777" w:rsidR="00061D86" w:rsidRPr="005F3719" w:rsidRDefault="00061D86" w:rsidP="00061D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100</w:t>
            </w:r>
          </w:p>
        </w:tc>
        <w:tc>
          <w:tcPr>
            <w:tcW w:w="1080" w:type="dxa"/>
          </w:tcPr>
          <w:p w14:paraId="20EAEA71" w14:textId="77777777" w:rsidR="00061D86" w:rsidRPr="005F3719" w:rsidRDefault="00061D86" w:rsidP="00061D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100</w:t>
            </w:r>
          </w:p>
        </w:tc>
        <w:tc>
          <w:tcPr>
            <w:tcW w:w="1091" w:type="dxa"/>
          </w:tcPr>
          <w:p w14:paraId="68FD9000" w14:textId="6C06EFE9" w:rsidR="00061D86" w:rsidRDefault="00061D86" w:rsidP="00061D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A</w:t>
            </w:r>
          </w:p>
        </w:tc>
        <w:tc>
          <w:tcPr>
            <w:tcW w:w="1068" w:type="dxa"/>
          </w:tcPr>
          <w:p w14:paraId="6F30C066" w14:textId="00B14A42" w:rsidR="00061D86" w:rsidRDefault="00061D86" w:rsidP="00061D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1</w:t>
            </w:r>
          </w:p>
        </w:tc>
      </w:tr>
      <w:tr w:rsidR="00061D86" w:rsidRPr="005F3719" w14:paraId="1220644B" w14:textId="77777777" w:rsidTr="00061D86">
        <w:trPr>
          <w:trHeight w:val="258"/>
        </w:trPr>
        <w:tc>
          <w:tcPr>
            <w:tcW w:w="1193" w:type="dxa"/>
          </w:tcPr>
          <w:p w14:paraId="3CD93568" w14:textId="77777777" w:rsidR="00061D86" w:rsidRPr="005F3719" w:rsidRDefault="00061D86" w:rsidP="00061D86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P3</w:t>
            </w:r>
          </w:p>
        </w:tc>
        <w:tc>
          <w:tcPr>
            <w:tcW w:w="1952" w:type="dxa"/>
          </w:tcPr>
          <w:p w14:paraId="73E2BAF5" w14:textId="77777777" w:rsidR="00061D86" w:rsidRPr="005F3719" w:rsidRDefault="00061D86" w:rsidP="00061D86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E2628F">
              <w:rPr>
                <w:rFonts w:cstheme="minorHAnsi"/>
                <w:bCs/>
                <w:sz w:val="24"/>
                <w:szCs w:val="24"/>
                <w:lang w:bidi="si-LK"/>
              </w:rPr>
              <w:t>Chang</w:t>
            </w:r>
          </w:p>
        </w:tc>
        <w:tc>
          <w:tcPr>
            <w:tcW w:w="1118" w:type="dxa"/>
          </w:tcPr>
          <w:p w14:paraId="5C2B4396" w14:textId="77777777" w:rsidR="00061D86" w:rsidRPr="005F3719" w:rsidRDefault="00061D86" w:rsidP="00061D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150</w:t>
            </w:r>
          </w:p>
        </w:tc>
        <w:tc>
          <w:tcPr>
            <w:tcW w:w="1080" w:type="dxa"/>
          </w:tcPr>
          <w:p w14:paraId="02CCB1A1" w14:textId="77777777" w:rsidR="00061D86" w:rsidRPr="005F3719" w:rsidRDefault="00061D86" w:rsidP="00061D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200</w:t>
            </w:r>
          </w:p>
        </w:tc>
        <w:tc>
          <w:tcPr>
            <w:tcW w:w="1091" w:type="dxa"/>
          </w:tcPr>
          <w:p w14:paraId="7B7FE711" w14:textId="612EABCA" w:rsidR="00061D86" w:rsidRDefault="00061D86" w:rsidP="00061D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B</w:t>
            </w:r>
          </w:p>
        </w:tc>
        <w:tc>
          <w:tcPr>
            <w:tcW w:w="1068" w:type="dxa"/>
          </w:tcPr>
          <w:p w14:paraId="01C722B1" w14:textId="25FA22DA" w:rsidR="00061D86" w:rsidRDefault="00061D86" w:rsidP="00061D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1</w:t>
            </w:r>
          </w:p>
        </w:tc>
      </w:tr>
      <w:tr w:rsidR="00061D86" w:rsidRPr="005F3719" w14:paraId="7A30CC23" w14:textId="77777777" w:rsidTr="00061D86">
        <w:trPr>
          <w:trHeight w:val="249"/>
        </w:trPr>
        <w:tc>
          <w:tcPr>
            <w:tcW w:w="1193" w:type="dxa"/>
          </w:tcPr>
          <w:p w14:paraId="7FB45760" w14:textId="77777777" w:rsidR="00061D86" w:rsidRPr="005F3719" w:rsidRDefault="00061D86" w:rsidP="00061D86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P4</w:t>
            </w:r>
          </w:p>
        </w:tc>
        <w:tc>
          <w:tcPr>
            <w:tcW w:w="1952" w:type="dxa"/>
          </w:tcPr>
          <w:p w14:paraId="4488FEAD" w14:textId="77777777" w:rsidR="00061D86" w:rsidRPr="005F3719" w:rsidRDefault="00061D86" w:rsidP="00061D86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E2628F">
              <w:rPr>
                <w:rFonts w:cstheme="minorHAnsi"/>
                <w:bCs/>
                <w:sz w:val="24"/>
                <w:szCs w:val="24"/>
                <w:lang w:bidi="si-LK"/>
              </w:rPr>
              <w:t>Aniseed Syrup</w:t>
            </w:r>
          </w:p>
        </w:tc>
        <w:tc>
          <w:tcPr>
            <w:tcW w:w="1118" w:type="dxa"/>
          </w:tcPr>
          <w:p w14:paraId="569F15FA" w14:textId="77777777" w:rsidR="00061D86" w:rsidRPr="005F3719" w:rsidRDefault="00061D86" w:rsidP="00061D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250</w:t>
            </w:r>
          </w:p>
        </w:tc>
        <w:tc>
          <w:tcPr>
            <w:tcW w:w="1080" w:type="dxa"/>
          </w:tcPr>
          <w:p w14:paraId="301AFD93" w14:textId="77777777" w:rsidR="00061D86" w:rsidRPr="005F3719" w:rsidRDefault="00061D86" w:rsidP="00061D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1000</w:t>
            </w:r>
          </w:p>
        </w:tc>
        <w:tc>
          <w:tcPr>
            <w:tcW w:w="1091" w:type="dxa"/>
          </w:tcPr>
          <w:p w14:paraId="164CE95E" w14:textId="56813ED2" w:rsidR="00061D86" w:rsidRDefault="00061D86" w:rsidP="00061D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C</w:t>
            </w:r>
          </w:p>
        </w:tc>
        <w:tc>
          <w:tcPr>
            <w:tcW w:w="1068" w:type="dxa"/>
          </w:tcPr>
          <w:p w14:paraId="167EBD82" w14:textId="3DE61502" w:rsidR="00061D86" w:rsidRDefault="00061D86" w:rsidP="00061D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2</w:t>
            </w:r>
          </w:p>
        </w:tc>
      </w:tr>
      <w:tr w:rsidR="00061D86" w:rsidRPr="005F3719" w14:paraId="4E65EBB4" w14:textId="77777777" w:rsidTr="00061D86">
        <w:trPr>
          <w:trHeight w:val="323"/>
        </w:trPr>
        <w:tc>
          <w:tcPr>
            <w:tcW w:w="1193" w:type="dxa"/>
          </w:tcPr>
          <w:p w14:paraId="3D145C57" w14:textId="77777777" w:rsidR="00061D86" w:rsidRPr="005F3719" w:rsidRDefault="00061D86" w:rsidP="00061D86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P7</w:t>
            </w:r>
          </w:p>
        </w:tc>
        <w:tc>
          <w:tcPr>
            <w:tcW w:w="1952" w:type="dxa"/>
          </w:tcPr>
          <w:p w14:paraId="512758BC" w14:textId="77777777" w:rsidR="00061D86" w:rsidRPr="005F3719" w:rsidRDefault="00061D86" w:rsidP="00061D86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 w:rsidRPr="0073292F">
              <w:rPr>
                <w:rFonts w:cstheme="minorHAnsi"/>
                <w:bCs/>
                <w:sz w:val="24"/>
                <w:szCs w:val="24"/>
                <w:lang w:bidi="si-LK"/>
              </w:rPr>
              <w:t>Queso Cabrales</w:t>
            </w:r>
          </w:p>
        </w:tc>
        <w:tc>
          <w:tcPr>
            <w:tcW w:w="1118" w:type="dxa"/>
          </w:tcPr>
          <w:p w14:paraId="6D840A0C" w14:textId="77777777" w:rsidR="00061D86" w:rsidRPr="005F3719" w:rsidRDefault="00061D86" w:rsidP="00061D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120</w:t>
            </w:r>
          </w:p>
        </w:tc>
        <w:tc>
          <w:tcPr>
            <w:tcW w:w="1080" w:type="dxa"/>
          </w:tcPr>
          <w:p w14:paraId="7D8261D2" w14:textId="77777777" w:rsidR="00061D86" w:rsidRPr="005F3719" w:rsidRDefault="00061D86" w:rsidP="00061D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500</w:t>
            </w:r>
          </w:p>
        </w:tc>
        <w:tc>
          <w:tcPr>
            <w:tcW w:w="1091" w:type="dxa"/>
          </w:tcPr>
          <w:p w14:paraId="7DDFB018" w14:textId="3753E158" w:rsidR="00061D86" w:rsidRDefault="00061D86" w:rsidP="00061D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B</w:t>
            </w:r>
          </w:p>
        </w:tc>
        <w:tc>
          <w:tcPr>
            <w:tcW w:w="1068" w:type="dxa"/>
          </w:tcPr>
          <w:p w14:paraId="0DEFB20C" w14:textId="709C19FC" w:rsidR="00061D86" w:rsidRDefault="00061D86" w:rsidP="00061D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1</w:t>
            </w:r>
          </w:p>
        </w:tc>
      </w:tr>
      <w:tr w:rsidR="00061D86" w:rsidRPr="005F3719" w14:paraId="6FB4EB20" w14:textId="77777777" w:rsidTr="00061D86">
        <w:trPr>
          <w:trHeight w:val="249"/>
        </w:trPr>
        <w:tc>
          <w:tcPr>
            <w:tcW w:w="1193" w:type="dxa"/>
          </w:tcPr>
          <w:p w14:paraId="371037A0" w14:textId="77777777" w:rsidR="00061D86" w:rsidRPr="005F3719" w:rsidRDefault="00061D86" w:rsidP="00061D86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P8</w:t>
            </w:r>
          </w:p>
        </w:tc>
        <w:tc>
          <w:tcPr>
            <w:tcW w:w="1952" w:type="dxa"/>
          </w:tcPr>
          <w:p w14:paraId="0432C9CC" w14:textId="77777777" w:rsidR="00061D86" w:rsidRPr="005E0FD3" w:rsidRDefault="00061D86" w:rsidP="00061D8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HAnsi"/>
                <w:bCs/>
                <w:sz w:val="24"/>
                <w:szCs w:val="24"/>
                <w:lang w:bidi="si-LK"/>
              </w:rPr>
            </w:pPr>
            <w:r w:rsidRPr="005E0FD3">
              <w:rPr>
                <w:rFonts w:asciiTheme="minorHAnsi" w:eastAsiaTheme="minorHAnsi" w:hAnsiTheme="minorHAnsi" w:cstheme="minorHAnsi"/>
                <w:bCs/>
                <w:sz w:val="24"/>
                <w:szCs w:val="24"/>
                <w:lang w:bidi="si-LK"/>
              </w:rPr>
              <w:t>Genen Shouyu</w:t>
            </w:r>
          </w:p>
        </w:tc>
        <w:tc>
          <w:tcPr>
            <w:tcW w:w="1118" w:type="dxa"/>
          </w:tcPr>
          <w:p w14:paraId="2B745454" w14:textId="77777777" w:rsidR="00061D86" w:rsidRPr="005F3719" w:rsidRDefault="00061D86" w:rsidP="00061D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400</w:t>
            </w:r>
          </w:p>
        </w:tc>
        <w:tc>
          <w:tcPr>
            <w:tcW w:w="1080" w:type="dxa"/>
          </w:tcPr>
          <w:p w14:paraId="28D3DD5A" w14:textId="77777777" w:rsidR="00061D86" w:rsidRPr="005F3719" w:rsidRDefault="00061D86" w:rsidP="00061D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250</w:t>
            </w:r>
          </w:p>
        </w:tc>
        <w:tc>
          <w:tcPr>
            <w:tcW w:w="1091" w:type="dxa"/>
          </w:tcPr>
          <w:p w14:paraId="2522A4EF" w14:textId="27F8CBC1" w:rsidR="00061D86" w:rsidRDefault="00061D86" w:rsidP="00061D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B</w:t>
            </w:r>
          </w:p>
        </w:tc>
        <w:tc>
          <w:tcPr>
            <w:tcW w:w="1068" w:type="dxa"/>
          </w:tcPr>
          <w:p w14:paraId="62DFA06F" w14:textId="5706698B" w:rsidR="00061D86" w:rsidRDefault="00061D86" w:rsidP="00061D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3</w:t>
            </w:r>
          </w:p>
        </w:tc>
      </w:tr>
      <w:tr w:rsidR="00061D86" w:rsidRPr="005F3719" w14:paraId="6CF92846" w14:textId="77777777" w:rsidTr="00061D86">
        <w:trPr>
          <w:trHeight w:val="258"/>
        </w:trPr>
        <w:tc>
          <w:tcPr>
            <w:tcW w:w="1193" w:type="dxa"/>
          </w:tcPr>
          <w:p w14:paraId="0AAD23B6" w14:textId="77777777" w:rsidR="00061D86" w:rsidRPr="005F3719" w:rsidRDefault="00061D86" w:rsidP="00061D86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P10</w:t>
            </w:r>
          </w:p>
        </w:tc>
        <w:tc>
          <w:tcPr>
            <w:tcW w:w="1952" w:type="dxa"/>
          </w:tcPr>
          <w:p w14:paraId="2F3FC4FA" w14:textId="778A1E75" w:rsidR="00061D86" w:rsidRPr="004732DB" w:rsidRDefault="00061D86" w:rsidP="00061D86">
            <w:pPr>
              <w:pStyle w:val="HTMLPreformatted"/>
              <w:pBdr>
                <w:left w:val="single" w:sz="48" w:space="7" w:color="A67F59"/>
              </w:pBdr>
              <w:shd w:val="clear" w:color="auto" w:fill="F8F8F8"/>
              <w:rPr>
                <w:rFonts w:asciiTheme="minorHAnsi" w:eastAsiaTheme="minorHAnsi" w:hAnsiTheme="minorHAnsi" w:cstheme="minorHAnsi"/>
                <w:bCs/>
                <w:sz w:val="24"/>
                <w:szCs w:val="24"/>
                <w:lang w:bidi="si-LK"/>
              </w:rPr>
            </w:pPr>
            <w:r w:rsidRPr="004732DB">
              <w:rPr>
                <w:rFonts w:asciiTheme="minorHAnsi" w:eastAsiaTheme="minorHAnsi" w:hAnsiTheme="minorHAnsi" w:cstheme="minorHAnsi"/>
                <w:bCs/>
                <w:sz w:val="24"/>
                <w:szCs w:val="24"/>
                <w:lang w:bidi="si-LK"/>
              </w:rPr>
              <w:t>Vegie-</w:t>
            </w:r>
            <w:r w:rsidR="00284D26">
              <w:rPr>
                <w:rFonts w:asciiTheme="minorHAnsi" w:eastAsiaTheme="minorHAnsi" w:hAnsiTheme="minorHAnsi" w:cstheme="minorHAnsi"/>
                <w:bCs/>
                <w:sz w:val="24"/>
                <w:szCs w:val="24"/>
                <w:lang w:bidi="si-LK"/>
              </w:rPr>
              <w:t>S</w:t>
            </w:r>
            <w:r w:rsidRPr="004732DB">
              <w:rPr>
                <w:rFonts w:asciiTheme="minorHAnsi" w:eastAsiaTheme="minorHAnsi" w:hAnsiTheme="minorHAnsi" w:cstheme="minorHAnsi"/>
                <w:bCs/>
                <w:sz w:val="24"/>
                <w:szCs w:val="24"/>
                <w:lang w:bidi="si-LK"/>
              </w:rPr>
              <w:t>pread</w:t>
            </w:r>
          </w:p>
        </w:tc>
        <w:tc>
          <w:tcPr>
            <w:tcW w:w="1118" w:type="dxa"/>
          </w:tcPr>
          <w:p w14:paraId="3C7465B7" w14:textId="77777777" w:rsidR="00061D86" w:rsidRPr="005F3719" w:rsidRDefault="00061D86" w:rsidP="00061D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300</w:t>
            </w:r>
          </w:p>
        </w:tc>
        <w:tc>
          <w:tcPr>
            <w:tcW w:w="1080" w:type="dxa"/>
          </w:tcPr>
          <w:p w14:paraId="586EEE7A" w14:textId="77777777" w:rsidR="00061D86" w:rsidRPr="005F3719" w:rsidRDefault="00061D86" w:rsidP="00061D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1500</w:t>
            </w:r>
          </w:p>
        </w:tc>
        <w:tc>
          <w:tcPr>
            <w:tcW w:w="1091" w:type="dxa"/>
          </w:tcPr>
          <w:p w14:paraId="105CD29E" w14:textId="0EAD7C57" w:rsidR="00061D86" w:rsidRDefault="00061D86" w:rsidP="00061D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A</w:t>
            </w:r>
          </w:p>
        </w:tc>
        <w:tc>
          <w:tcPr>
            <w:tcW w:w="1068" w:type="dxa"/>
          </w:tcPr>
          <w:p w14:paraId="32BFA5B9" w14:textId="7DC5E975" w:rsidR="00061D86" w:rsidRDefault="00061D86" w:rsidP="00061D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sz w:val="24"/>
                <w:szCs w:val="24"/>
                <w:lang w:bidi="si-LK"/>
              </w:rPr>
            </w:pPr>
            <w:r>
              <w:rPr>
                <w:rFonts w:cstheme="minorHAnsi"/>
                <w:bCs/>
                <w:sz w:val="24"/>
                <w:szCs w:val="24"/>
                <w:lang w:bidi="si-LK"/>
              </w:rPr>
              <w:t>3</w:t>
            </w:r>
          </w:p>
        </w:tc>
      </w:tr>
    </w:tbl>
    <w:p w14:paraId="0AB30D08" w14:textId="77777777" w:rsidR="00061D86" w:rsidRDefault="00061D86" w:rsidP="00061D8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4B2C50BF" w14:textId="77777777" w:rsidR="00061D86" w:rsidRDefault="00061D86" w:rsidP="00061D8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1C7FC18A" w14:textId="77777777" w:rsidR="005C2B40" w:rsidRPr="00061D86" w:rsidRDefault="005C2B40" w:rsidP="00061D86">
      <w:pPr>
        <w:autoSpaceDE w:val="0"/>
        <w:autoSpaceDN w:val="0"/>
        <w:adjustRightInd w:val="0"/>
        <w:spacing w:after="0" w:line="360" w:lineRule="auto"/>
        <w:rPr>
          <w:rFonts w:cstheme="minorHAnsi"/>
          <w:bCs/>
          <w:sz w:val="24"/>
          <w:szCs w:val="24"/>
          <w:lang w:bidi="si-LK"/>
        </w:rPr>
      </w:pPr>
    </w:p>
    <w:p w14:paraId="016B1167" w14:textId="43EC3F6E" w:rsidR="00474FEF" w:rsidRPr="005F3719" w:rsidRDefault="00474FEF" w:rsidP="00AB7B1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5F3719">
        <w:rPr>
          <w:rFonts w:cstheme="minorHAnsi"/>
          <w:sz w:val="24"/>
          <w:szCs w:val="24"/>
        </w:rPr>
        <w:lastRenderedPageBreak/>
        <w:t>Answer the following questions.</w:t>
      </w:r>
    </w:p>
    <w:p w14:paraId="594A3D4B" w14:textId="0ACDE62F" w:rsidR="00D56DE5" w:rsidRPr="005F3719" w:rsidRDefault="00BE34BE" w:rsidP="005F3719">
      <w:pPr>
        <w:tabs>
          <w:tab w:val="left" w:pos="1725"/>
        </w:tabs>
        <w:spacing w:line="360" w:lineRule="auto"/>
        <w:rPr>
          <w:rFonts w:cstheme="minorHAnsi"/>
          <w:b/>
          <w:bCs/>
          <w:sz w:val="24"/>
          <w:szCs w:val="24"/>
        </w:rPr>
      </w:pPr>
      <w:r w:rsidRPr="005F3719">
        <w:rPr>
          <w:rFonts w:cstheme="minorHAnsi"/>
          <w:b/>
          <w:bCs/>
          <w:sz w:val="24"/>
          <w:szCs w:val="24"/>
        </w:rPr>
        <w:t xml:space="preserve">       </w:t>
      </w:r>
      <w:r w:rsidR="00D56DE5" w:rsidRPr="005F3719">
        <w:rPr>
          <w:rFonts w:cstheme="minorHAnsi"/>
          <w:b/>
          <w:bCs/>
          <w:sz w:val="24"/>
          <w:szCs w:val="24"/>
        </w:rPr>
        <w:t>Section A</w:t>
      </w:r>
    </w:p>
    <w:p w14:paraId="7A6EE593" w14:textId="77CE51E5" w:rsidR="00405916" w:rsidRDefault="006A08DB" w:rsidP="005F3719">
      <w:pPr>
        <w:pStyle w:val="ListParagraph"/>
        <w:numPr>
          <w:ilvl w:val="0"/>
          <w:numId w:val="10"/>
        </w:numPr>
        <w:tabs>
          <w:tab w:val="left" w:pos="1725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5F3719">
        <w:rPr>
          <w:rFonts w:cstheme="minorHAnsi"/>
          <w:sz w:val="24"/>
          <w:szCs w:val="24"/>
        </w:rPr>
        <w:t>List all customers’ details.</w:t>
      </w:r>
    </w:p>
    <w:p w14:paraId="4128AA9D" w14:textId="010C861E" w:rsidR="00E86196" w:rsidRPr="005F3719" w:rsidRDefault="00E86196" w:rsidP="005F3719">
      <w:pPr>
        <w:pStyle w:val="ListParagraph"/>
        <w:numPr>
          <w:ilvl w:val="0"/>
          <w:numId w:val="10"/>
        </w:numPr>
        <w:tabs>
          <w:tab w:val="left" w:pos="1725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the Product</w:t>
      </w:r>
      <w:r w:rsidR="00224FC0">
        <w:rPr>
          <w:rFonts w:cstheme="minorHAnsi"/>
          <w:sz w:val="24"/>
          <w:szCs w:val="24"/>
        </w:rPr>
        <w:t>ID</w:t>
      </w:r>
      <w:r>
        <w:rPr>
          <w:rFonts w:cstheme="minorHAnsi"/>
          <w:sz w:val="24"/>
          <w:szCs w:val="24"/>
        </w:rPr>
        <w:t>, ProductName and category of all the products.</w:t>
      </w:r>
    </w:p>
    <w:p w14:paraId="1E9A2B2F" w14:textId="02F499F8" w:rsidR="00E46B3E" w:rsidRPr="005F3719" w:rsidRDefault="00E46B3E" w:rsidP="005F3719">
      <w:pPr>
        <w:pStyle w:val="ListParagraph"/>
        <w:numPr>
          <w:ilvl w:val="0"/>
          <w:numId w:val="10"/>
        </w:numPr>
        <w:tabs>
          <w:tab w:val="left" w:pos="1725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5F3719">
        <w:rPr>
          <w:rFonts w:cstheme="minorHAnsi"/>
          <w:sz w:val="24"/>
          <w:szCs w:val="24"/>
        </w:rPr>
        <w:t>List the unique cities.</w:t>
      </w:r>
    </w:p>
    <w:p w14:paraId="2F3B67AA" w14:textId="6C1BFABF" w:rsidR="008339EF" w:rsidRDefault="008339EF" w:rsidP="005F3719">
      <w:pPr>
        <w:pStyle w:val="ListParagraph"/>
        <w:numPr>
          <w:ilvl w:val="0"/>
          <w:numId w:val="10"/>
        </w:numPr>
        <w:tabs>
          <w:tab w:val="left" w:pos="1725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5F3719">
        <w:rPr>
          <w:rFonts w:cstheme="minorHAnsi"/>
          <w:sz w:val="24"/>
          <w:szCs w:val="24"/>
        </w:rPr>
        <w:t>Find names of the customers who are older than 25 years.</w:t>
      </w:r>
    </w:p>
    <w:p w14:paraId="70747773" w14:textId="483852CA" w:rsidR="00483C5D" w:rsidRPr="005F3719" w:rsidRDefault="00483C5D" w:rsidP="005F3719">
      <w:pPr>
        <w:pStyle w:val="ListParagraph"/>
        <w:numPr>
          <w:ilvl w:val="0"/>
          <w:numId w:val="10"/>
        </w:numPr>
        <w:tabs>
          <w:tab w:val="left" w:pos="1725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5F3719">
        <w:rPr>
          <w:rFonts w:cstheme="minorHAnsi"/>
          <w:sz w:val="24"/>
          <w:szCs w:val="24"/>
        </w:rPr>
        <w:t>Find the details of customers whose names starts with ‘S’</w:t>
      </w:r>
    </w:p>
    <w:p w14:paraId="33CCF68F" w14:textId="13EA64EB" w:rsidR="00483C5D" w:rsidRPr="005F3719" w:rsidRDefault="00483C5D" w:rsidP="005F3719">
      <w:pPr>
        <w:pStyle w:val="ListParagraph"/>
        <w:numPr>
          <w:ilvl w:val="0"/>
          <w:numId w:val="10"/>
        </w:numPr>
        <w:tabs>
          <w:tab w:val="left" w:pos="1725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5F3719">
        <w:rPr>
          <w:rFonts w:cstheme="minorHAnsi"/>
          <w:sz w:val="24"/>
          <w:szCs w:val="24"/>
        </w:rPr>
        <w:t>Find the details of customers whose names contains ‘mal’. (anywhere in the name)</w:t>
      </w:r>
    </w:p>
    <w:p w14:paraId="54853E10" w14:textId="52E9CCF0" w:rsidR="00483C5D" w:rsidRPr="005F3719" w:rsidRDefault="00483C5D" w:rsidP="005F3719">
      <w:pPr>
        <w:pStyle w:val="ListParagraph"/>
        <w:numPr>
          <w:ilvl w:val="0"/>
          <w:numId w:val="10"/>
        </w:numPr>
        <w:tabs>
          <w:tab w:val="left" w:pos="1725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5F3719">
        <w:rPr>
          <w:rFonts w:cstheme="minorHAnsi"/>
          <w:sz w:val="24"/>
          <w:szCs w:val="24"/>
        </w:rPr>
        <w:t>Find the details of customers whose city starts with any character and followed by ‘andy’</w:t>
      </w:r>
    </w:p>
    <w:p w14:paraId="6E67EC6D" w14:textId="0770BB3F" w:rsidR="00E357D5" w:rsidRPr="005F3719" w:rsidRDefault="00E357D5" w:rsidP="005F3719">
      <w:pPr>
        <w:pStyle w:val="ListParagraph"/>
        <w:numPr>
          <w:ilvl w:val="0"/>
          <w:numId w:val="10"/>
        </w:numPr>
        <w:tabs>
          <w:tab w:val="left" w:pos="1725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5F3719">
        <w:rPr>
          <w:rFonts w:cstheme="minorHAnsi"/>
          <w:sz w:val="24"/>
          <w:szCs w:val="24"/>
        </w:rPr>
        <w:t>List all customers who have an e-mail address that ends with ‘gmail.com’</w:t>
      </w:r>
    </w:p>
    <w:p w14:paraId="0ACC11A5" w14:textId="3E75E04E" w:rsidR="00E357D5" w:rsidRDefault="00E357D5" w:rsidP="005F3719">
      <w:pPr>
        <w:pStyle w:val="ListParagraph"/>
        <w:numPr>
          <w:ilvl w:val="0"/>
          <w:numId w:val="10"/>
        </w:numPr>
        <w:tabs>
          <w:tab w:val="left" w:pos="1725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5F3719">
        <w:rPr>
          <w:rFonts w:cstheme="minorHAnsi"/>
          <w:sz w:val="24"/>
          <w:szCs w:val="24"/>
        </w:rPr>
        <w:t>List all customers who are from a city starting with ‘M’ or ’K’</w:t>
      </w:r>
    </w:p>
    <w:p w14:paraId="4B2AE8C0" w14:textId="0587810E" w:rsidR="004417A7" w:rsidRDefault="004417A7" w:rsidP="004417A7">
      <w:pPr>
        <w:pStyle w:val="ListParagraph"/>
        <w:numPr>
          <w:ilvl w:val="0"/>
          <w:numId w:val="10"/>
        </w:numPr>
        <w:tabs>
          <w:tab w:val="left" w:pos="1725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5F3719">
        <w:rPr>
          <w:rFonts w:cstheme="minorHAnsi"/>
          <w:sz w:val="24"/>
          <w:szCs w:val="24"/>
        </w:rPr>
        <w:t xml:space="preserve">Find the details of customers whose </w:t>
      </w:r>
      <w:r>
        <w:rPr>
          <w:rFonts w:cstheme="minorHAnsi"/>
          <w:sz w:val="24"/>
          <w:szCs w:val="24"/>
        </w:rPr>
        <w:t>city</w:t>
      </w:r>
      <w:r w:rsidRPr="005F3719">
        <w:rPr>
          <w:rFonts w:cstheme="minorHAnsi"/>
          <w:sz w:val="24"/>
          <w:szCs w:val="24"/>
        </w:rPr>
        <w:t xml:space="preserve"> does not starts with ‘</w:t>
      </w:r>
      <w:r>
        <w:rPr>
          <w:rFonts w:cstheme="minorHAnsi"/>
          <w:sz w:val="24"/>
          <w:szCs w:val="24"/>
        </w:rPr>
        <w:t>G</w:t>
      </w:r>
      <w:r w:rsidRPr="005F3719">
        <w:rPr>
          <w:rFonts w:cstheme="minorHAnsi"/>
          <w:sz w:val="24"/>
          <w:szCs w:val="24"/>
        </w:rPr>
        <w:t>’</w:t>
      </w:r>
      <w:r>
        <w:rPr>
          <w:rFonts w:cstheme="minorHAnsi"/>
          <w:sz w:val="24"/>
          <w:szCs w:val="24"/>
        </w:rPr>
        <w:t xml:space="preserve"> or ‘K’</w:t>
      </w:r>
      <w:r w:rsidRPr="005F3719">
        <w:rPr>
          <w:rFonts w:cstheme="minorHAnsi"/>
          <w:sz w:val="24"/>
          <w:szCs w:val="24"/>
        </w:rPr>
        <w:t>.</w:t>
      </w:r>
    </w:p>
    <w:p w14:paraId="3A6EA990" w14:textId="3033F426" w:rsidR="00BF74B8" w:rsidRPr="004417A7" w:rsidRDefault="00BF74B8" w:rsidP="004417A7">
      <w:pPr>
        <w:pStyle w:val="ListParagraph"/>
        <w:numPr>
          <w:ilvl w:val="0"/>
          <w:numId w:val="10"/>
        </w:numPr>
        <w:tabs>
          <w:tab w:val="left" w:pos="1725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List the details of the products those name </w:t>
      </w:r>
      <w:r w:rsidR="00155F80">
        <w:rPr>
          <w:rFonts w:cstheme="minorHAnsi"/>
          <w:sz w:val="24"/>
          <w:szCs w:val="24"/>
        </w:rPr>
        <w:t xml:space="preserve">starts with character between A and C. </w:t>
      </w:r>
    </w:p>
    <w:p w14:paraId="6EC08B7F" w14:textId="11EC5017" w:rsidR="00E357D5" w:rsidRPr="005F3719" w:rsidRDefault="00E357D5" w:rsidP="005F3719">
      <w:pPr>
        <w:pStyle w:val="ListParagraph"/>
        <w:numPr>
          <w:ilvl w:val="0"/>
          <w:numId w:val="10"/>
        </w:numPr>
        <w:tabs>
          <w:tab w:val="left" w:pos="1725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5F3719">
        <w:rPr>
          <w:rFonts w:cstheme="minorHAnsi"/>
          <w:sz w:val="24"/>
          <w:szCs w:val="24"/>
        </w:rPr>
        <w:t xml:space="preserve">List all customers who are </w:t>
      </w:r>
      <w:r w:rsidR="00147496" w:rsidRPr="005F3719">
        <w:rPr>
          <w:rFonts w:cstheme="minorHAnsi"/>
          <w:sz w:val="24"/>
          <w:szCs w:val="24"/>
        </w:rPr>
        <w:t>from ‘</w:t>
      </w:r>
      <w:r w:rsidRPr="005F3719">
        <w:rPr>
          <w:rFonts w:cstheme="minorHAnsi"/>
          <w:sz w:val="24"/>
          <w:szCs w:val="24"/>
        </w:rPr>
        <w:t>Kandy’, ‘Galle’ or ‘Colombo</w:t>
      </w:r>
      <w:r w:rsidR="00DE5F74" w:rsidRPr="005F3719">
        <w:rPr>
          <w:rFonts w:cstheme="minorHAnsi"/>
          <w:sz w:val="24"/>
          <w:szCs w:val="24"/>
        </w:rPr>
        <w:t>.</w:t>
      </w:r>
    </w:p>
    <w:p w14:paraId="3F0D5BA1" w14:textId="5DA4D38E" w:rsidR="00DE5F74" w:rsidRPr="005F3719" w:rsidRDefault="00DE5F74" w:rsidP="005F3719">
      <w:pPr>
        <w:pStyle w:val="ListParagraph"/>
        <w:numPr>
          <w:ilvl w:val="0"/>
          <w:numId w:val="10"/>
        </w:numPr>
        <w:tabs>
          <w:tab w:val="left" w:pos="1725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5F3719">
        <w:rPr>
          <w:rFonts w:cstheme="minorHAnsi"/>
          <w:sz w:val="24"/>
          <w:szCs w:val="24"/>
        </w:rPr>
        <w:t>List the customer number and name of customers who are from Kandy and the e-mail address ends with ‘</w:t>
      </w:r>
      <w:r w:rsidR="003128BF">
        <w:rPr>
          <w:rFonts w:cstheme="minorHAnsi"/>
          <w:sz w:val="24"/>
          <w:szCs w:val="24"/>
        </w:rPr>
        <w:t>hotmail</w:t>
      </w:r>
      <w:r w:rsidRPr="005F3719">
        <w:rPr>
          <w:rFonts w:cstheme="minorHAnsi"/>
          <w:sz w:val="24"/>
          <w:szCs w:val="24"/>
        </w:rPr>
        <w:t>.com’</w:t>
      </w:r>
    </w:p>
    <w:p w14:paraId="1FEAC92D" w14:textId="62C4B494" w:rsidR="00DE5F74" w:rsidRPr="005F3719" w:rsidRDefault="00DE5F74" w:rsidP="005F3719">
      <w:pPr>
        <w:pStyle w:val="ListParagraph"/>
        <w:numPr>
          <w:ilvl w:val="0"/>
          <w:numId w:val="10"/>
        </w:numPr>
        <w:tabs>
          <w:tab w:val="left" w:pos="1725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5F3719">
        <w:rPr>
          <w:rFonts w:cstheme="minorHAnsi"/>
          <w:sz w:val="24"/>
          <w:szCs w:val="24"/>
        </w:rPr>
        <w:t>List details of products of those with a price between 50 and 100.</w:t>
      </w:r>
    </w:p>
    <w:p w14:paraId="2F508FB9" w14:textId="7E06619C" w:rsidR="00DE5F74" w:rsidRPr="005F3719" w:rsidRDefault="00DE5F74" w:rsidP="005F3719">
      <w:pPr>
        <w:pStyle w:val="ListParagraph"/>
        <w:numPr>
          <w:ilvl w:val="0"/>
          <w:numId w:val="10"/>
        </w:numPr>
        <w:tabs>
          <w:tab w:val="left" w:pos="1725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5F3719">
        <w:rPr>
          <w:rFonts w:cstheme="minorHAnsi"/>
          <w:sz w:val="24"/>
          <w:szCs w:val="24"/>
        </w:rPr>
        <w:t xml:space="preserve">List the </w:t>
      </w:r>
      <w:r w:rsidR="000F24D1">
        <w:rPr>
          <w:rFonts w:cstheme="minorHAnsi"/>
          <w:sz w:val="24"/>
          <w:szCs w:val="24"/>
        </w:rPr>
        <w:t>details of the customers</w:t>
      </w:r>
      <w:r w:rsidRPr="005F3719">
        <w:rPr>
          <w:rFonts w:cstheme="minorHAnsi"/>
          <w:sz w:val="24"/>
          <w:szCs w:val="24"/>
        </w:rPr>
        <w:t xml:space="preserve"> </w:t>
      </w:r>
      <w:r w:rsidR="00F53007">
        <w:rPr>
          <w:rFonts w:cstheme="minorHAnsi"/>
          <w:sz w:val="24"/>
          <w:szCs w:val="24"/>
        </w:rPr>
        <w:t xml:space="preserve">whose age </w:t>
      </w:r>
      <w:r w:rsidR="00224FC0">
        <w:rPr>
          <w:rFonts w:cstheme="minorHAnsi"/>
          <w:sz w:val="24"/>
          <w:szCs w:val="24"/>
        </w:rPr>
        <w:t xml:space="preserve">is </w:t>
      </w:r>
      <w:r w:rsidR="00F53007">
        <w:rPr>
          <w:rFonts w:cstheme="minorHAnsi"/>
          <w:sz w:val="24"/>
          <w:szCs w:val="24"/>
        </w:rPr>
        <w:t>not between 25 and 30.</w:t>
      </w:r>
    </w:p>
    <w:p w14:paraId="2401166C" w14:textId="5DD03A32" w:rsidR="005C2C9A" w:rsidRDefault="005C2C9A" w:rsidP="00A532EC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</w:p>
    <w:p w14:paraId="18557339" w14:textId="21320A21" w:rsidR="00061D86" w:rsidRDefault="00061D86" w:rsidP="00A532EC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</w:p>
    <w:p w14:paraId="17BB6537" w14:textId="0B269E90" w:rsidR="00061D86" w:rsidRDefault="00061D86" w:rsidP="00A532EC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</w:p>
    <w:p w14:paraId="639DBAE6" w14:textId="3517F96C" w:rsidR="00061D86" w:rsidRDefault="00061D86" w:rsidP="00A532EC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</w:p>
    <w:p w14:paraId="73C88557" w14:textId="6EB04407" w:rsidR="00061D86" w:rsidRDefault="00061D86" w:rsidP="00A532EC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</w:p>
    <w:p w14:paraId="7B2EB042" w14:textId="492CCD96" w:rsidR="00061D86" w:rsidRDefault="00061D86" w:rsidP="00A532EC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</w:p>
    <w:p w14:paraId="56D7C5D6" w14:textId="2ECD947C" w:rsidR="00061D86" w:rsidRDefault="00061D86" w:rsidP="00A532EC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</w:p>
    <w:p w14:paraId="1FC6288C" w14:textId="100E51FD" w:rsidR="00061D86" w:rsidRDefault="00061D86" w:rsidP="00A532EC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</w:p>
    <w:p w14:paraId="106C0332" w14:textId="1AC3560E" w:rsidR="00061D86" w:rsidRDefault="00061D86" w:rsidP="00A532EC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</w:p>
    <w:p w14:paraId="52C9161A" w14:textId="0761B412" w:rsidR="00061D86" w:rsidRDefault="00061D86" w:rsidP="00A532EC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</w:p>
    <w:p w14:paraId="4A45DB19" w14:textId="77777777" w:rsidR="00061D86" w:rsidRDefault="00061D86" w:rsidP="00A532EC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</w:p>
    <w:p w14:paraId="18263AD4" w14:textId="48E6F887" w:rsidR="00D56DE5" w:rsidRPr="00D44851" w:rsidRDefault="00D56DE5" w:rsidP="00A532EC">
      <w:pPr>
        <w:tabs>
          <w:tab w:val="left" w:pos="1725"/>
        </w:tabs>
        <w:rPr>
          <w:rFonts w:cstheme="minorHAnsi"/>
          <w:b/>
          <w:bCs/>
          <w:sz w:val="24"/>
          <w:szCs w:val="24"/>
        </w:rPr>
      </w:pPr>
      <w:r w:rsidRPr="00D44851">
        <w:rPr>
          <w:rFonts w:cstheme="minorHAnsi"/>
          <w:b/>
          <w:bCs/>
          <w:sz w:val="24"/>
          <w:szCs w:val="24"/>
        </w:rPr>
        <w:lastRenderedPageBreak/>
        <w:t>Section B</w:t>
      </w:r>
    </w:p>
    <w:p w14:paraId="5FD92C6E" w14:textId="5E072712" w:rsidR="00D56DE5" w:rsidRPr="00147496" w:rsidRDefault="00D56DE5" w:rsidP="00AB7B10">
      <w:pPr>
        <w:pStyle w:val="ListParagraph"/>
        <w:numPr>
          <w:ilvl w:val="0"/>
          <w:numId w:val="9"/>
        </w:numPr>
        <w:tabs>
          <w:tab w:val="left" w:pos="1725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147496">
        <w:rPr>
          <w:rFonts w:cstheme="minorHAnsi"/>
          <w:sz w:val="24"/>
          <w:szCs w:val="24"/>
        </w:rPr>
        <w:t>Find the average price of all products.</w:t>
      </w:r>
    </w:p>
    <w:p w14:paraId="5372CC22" w14:textId="7BB9BAAC" w:rsidR="0023354F" w:rsidRDefault="0023354F" w:rsidP="00AB7B10">
      <w:pPr>
        <w:pStyle w:val="ListParagraph"/>
        <w:numPr>
          <w:ilvl w:val="0"/>
          <w:numId w:val="9"/>
        </w:numPr>
        <w:tabs>
          <w:tab w:val="left" w:pos="1725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147496">
        <w:rPr>
          <w:rFonts w:cstheme="minorHAnsi"/>
          <w:sz w:val="24"/>
          <w:szCs w:val="24"/>
        </w:rPr>
        <w:t xml:space="preserve">Count </w:t>
      </w:r>
      <w:r w:rsidR="00224FC0">
        <w:rPr>
          <w:rFonts w:cstheme="minorHAnsi"/>
          <w:sz w:val="24"/>
          <w:szCs w:val="24"/>
        </w:rPr>
        <w:t xml:space="preserve">the </w:t>
      </w:r>
      <w:r w:rsidRPr="00147496">
        <w:rPr>
          <w:rFonts w:cstheme="minorHAnsi"/>
          <w:sz w:val="24"/>
          <w:szCs w:val="24"/>
        </w:rPr>
        <w:t>n</w:t>
      </w:r>
      <w:r w:rsidR="00224FC0">
        <w:rPr>
          <w:rFonts w:cstheme="minorHAnsi"/>
          <w:sz w:val="24"/>
          <w:szCs w:val="24"/>
        </w:rPr>
        <w:t>umber</w:t>
      </w:r>
      <w:r w:rsidRPr="00147496">
        <w:rPr>
          <w:rFonts w:cstheme="minorHAnsi"/>
          <w:sz w:val="24"/>
          <w:szCs w:val="24"/>
        </w:rPr>
        <w:t xml:space="preserve"> of products in the product table.</w:t>
      </w:r>
    </w:p>
    <w:p w14:paraId="66D3A551" w14:textId="4995AD86" w:rsidR="00684CAC" w:rsidRPr="00147496" w:rsidRDefault="00684CAC" w:rsidP="00AB7B10">
      <w:pPr>
        <w:pStyle w:val="ListParagraph"/>
        <w:numPr>
          <w:ilvl w:val="0"/>
          <w:numId w:val="9"/>
        </w:numPr>
        <w:tabs>
          <w:tab w:val="left" w:pos="1725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Count </w:t>
      </w:r>
      <w:r w:rsidR="00224FC0">
        <w:rPr>
          <w:rFonts w:cstheme="minorHAnsi"/>
          <w:sz w:val="24"/>
          <w:szCs w:val="24"/>
        </w:rPr>
        <w:t xml:space="preserve">the number of </w:t>
      </w:r>
      <w:r>
        <w:rPr>
          <w:rFonts w:cstheme="minorHAnsi"/>
          <w:sz w:val="24"/>
          <w:szCs w:val="24"/>
        </w:rPr>
        <w:t xml:space="preserve">unique addresses </w:t>
      </w:r>
      <w:r w:rsidR="00224FC0">
        <w:rPr>
          <w:rFonts w:cstheme="minorHAnsi"/>
          <w:sz w:val="24"/>
          <w:szCs w:val="24"/>
        </w:rPr>
        <w:t>in the Customer table</w:t>
      </w:r>
      <w:r w:rsidR="00E64251">
        <w:rPr>
          <w:rFonts w:cstheme="minorHAnsi"/>
          <w:sz w:val="24"/>
          <w:szCs w:val="24"/>
        </w:rPr>
        <w:t>.</w:t>
      </w:r>
    </w:p>
    <w:p w14:paraId="544DC28C" w14:textId="0E2EBE61" w:rsidR="00B1053C" w:rsidRDefault="00F92E99" w:rsidP="00B1053C">
      <w:pPr>
        <w:pStyle w:val="ListParagraph"/>
        <w:numPr>
          <w:ilvl w:val="0"/>
          <w:numId w:val="9"/>
        </w:numPr>
        <w:tabs>
          <w:tab w:val="left" w:pos="1725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maximum price of </w:t>
      </w:r>
      <w:r w:rsidRPr="00147496">
        <w:rPr>
          <w:rFonts w:cstheme="minorHAnsi"/>
          <w:sz w:val="24"/>
          <w:szCs w:val="24"/>
        </w:rPr>
        <w:t>products</w:t>
      </w:r>
      <w:r w:rsidR="0023354F" w:rsidRPr="00147496">
        <w:rPr>
          <w:rFonts w:cstheme="minorHAnsi"/>
          <w:sz w:val="24"/>
          <w:szCs w:val="24"/>
        </w:rPr>
        <w:t xml:space="preserve"> </w:t>
      </w:r>
      <w:r w:rsidR="00224FC0">
        <w:rPr>
          <w:rFonts w:cstheme="minorHAnsi"/>
          <w:sz w:val="24"/>
          <w:szCs w:val="24"/>
        </w:rPr>
        <w:t xml:space="preserve">which </w:t>
      </w:r>
      <w:r w:rsidR="0023354F" w:rsidRPr="00147496">
        <w:rPr>
          <w:rFonts w:cstheme="minorHAnsi"/>
          <w:sz w:val="24"/>
          <w:szCs w:val="24"/>
        </w:rPr>
        <w:t xml:space="preserve">are supplied by supplier </w:t>
      </w:r>
      <w:r w:rsidR="00147496" w:rsidRPr="00147496">
        <w:rPr>
          <w:rFonts w:cstheme="minorHAnsi"/>
          <w:sz w:val="24"/>
          <w:szCs w:val="24"/>
        </w:rPr>
        <w:t>1?</w:t>
      </w:r>
    </w:p>
    <w:p w14:paraId="703A8AA3" w14:textId="34DB3FA7" w:rsidR="00F45A8C" w:rsidRDefault="00F45A8C" w:rsidP="00B1053C">
      <w:pPr>
        <w:pStyle w:val="ListParagraph"/>
        <w:numPr>
          <w:ilvl w:val="0"/>
          <w:numId w:val="9"/>
        </w:numPr>
        <w:tabs>
          <w:tab w:val="left" w:pos="1725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Display Customer </w:t>
      </w:r>
      <w:r w:rsidR="00000841">
        <w:rPr>
          <w:rFonts w:cstheme="minorHAnsi"/>
          <w:sz w:val="24"/>
          <w:szCs w:val="24"/>
        </w:rPr>
        <w:t>ID, Customer</w:t>
      </w:r>
      <w:r>
        <w:rPr>
          <w:rFonts w:cstheme="minorHAnsi"/>
          <w:sz w:val="24"/>
          <w:szCs w:val="24"/>
        </w:rPr>
        <w:t xml:space="preserve"> name and </w:t>
      </w:r>
      <w:r w:rsidR="00000841">
        <w:rPr>
          <w:rFonts w:cstheme="minorHAnsi"/>
          <w:sz w:val="24"/>
          <w:szCs w:val="24"/>
        </w:rPr>
        <w:t>city. Sort the output in the ascending order of customer name.</w:t>
      </w:r>
    </w:p>
    <w:p w14:paraId="66AA6E02" w14:textId="324A5AC4" w:rsidR="005C424E" w:rsidRPr="00B1053C" w:rsidRDefault="005C424E" w:rsidP="00B1053C">
      <w:pPr>
        <w:pStyle w:val="ListParagraph"/>
        <w:numPr>
          <w:ilvl w:val="0"/>
          <w:numId w:val="9"/>
        </w:numPr>
        <w:tabs>
          <w:tab w:val="left" w:pos="1725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B1053C">
        <w:rPr>
          <w:rFonts w:cstheme="minorHAnsi"/>
          <w:sz w:val="24"/>
          <w:szCs w:val="24"/>
        </w:rPr>
        <w:t>List the number of customers from each city. Sort the output in the descending order of city.</w:t>
      </w:r>
    </w:p>
    <w:p w14:paraId="79DF6B33" w14:textId="6E32D6BF" w:rsidR="005C424E" w:rsidRDefault="005C424E" w:rsidP="00B1053C">
      <w:pPr>
        <w:pStyle w:val="ListParagraph"/>
        <w:numPr>
          <w:ilvl w:val="0"/>
          <w:numId w:val="9"/>
        </w:numPr>
        <w:tabs>
          <w:tab w:val="left" w:pos="1725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Pr="00147496">
        <w:rPr>
          <w:rFonts w:cstheme="minorHAnsi"/>
          <w:sz w:val="24"/>
          <w:szCs w:val="24"/>
        </w:rPr>
        <w:t>ist the category and number of products from each category.</w:t>
      </w:r>
    </w:p>
    <w:p w14:paraId="2F654697" w14:textId="0CB60165" w:rsidR="007F5126" w:rsidRPr="007F5126" w:rsidRDefault="007F5126" w:rsidP="007F5126">
      <w:pPr>
        <w:pStyle w:val="ListParagraph"/>
        <w:numPr>
          <w:ilvl w:val="0"/>
          <w:numId w:val="9"/>
        </w:numPr>
        <w:tabs>
          <w:tab w:val="left" w:pos="1725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147496">
        <w:rPr>
          <w:rFonts w:cstheme="minorHAnsi"/>
          <w:sz w:val="24"/>
          <w:szCs w:val="24"/>
        </w:rPr>
        <w:t>What is the maximum price of</w:t>
      </w:r>
      <w:r w:rsidR="00224FC0">
        <w:rPr>
          <w:rFonts w:cstheme="minorHAnsi"/>
          <w:sz w:val="24"/>
          <w:szCs w:val="24"/>
        </w:rPr>
        <w:t xml:space="preserve"> </w:t>
      </w:r>
      <w:r w:rsidRPr="00147496">
        <w:rPr>
          <w:rFonts w:cstheme="minorHAnsi"/>
          <w:sz w:val="24"/>
          <w:szCs w:val="24"/>
        </w:rPr>
        <w:t>products in each category?</w:t>
      </w:r>
      <w:r w:rsidR="00224FC0">
        <w:rPr>
          <w:rFonts w:cstheme="minorHAnsi"/>
          <w:sz w:val="24"/>
          <w:szCs w:val="24"/>
        </w:rPr>
        <w:t xml:space="preserve"> Display the category and maximum price.</w:t>
      </w:r>
    </w:p>
    <w:p w14:paraId="78F763C0" w14:textId="40C3E2AA" w:rsidR="007F5126" w:rsidRPr="007F5126" w:rsidRDefault="007F5126" w:rsidP="007F5126">
      <w:pPr>
        <w:pStyle w:val="ListParagraph"/>
        <w:numPr>
          <w:ilvl w:val="0"/>
          <w:numId w:val="9"/>
        </w:numPr>
        <w:tabs>
          <w:tab w:val="left" w:pos="1725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147496">
        <w:rPr>
          <w:rFonts w:cstheme="minorHAnsi"/>
          <w:sz w:val="24"/>
          <w:szCs w:val="24"/>
        </w:rPr>
        <w:t xml:space="preserve">What is the average price of products in each category? Round off the average value </w:t>
      </w:r>
      <w:r w:rsidR="006E2362" w:rsidRPr="00147496">
        <w:rPr>
          <w:rFonts w:cstheme="minorHAnsi"/>
          <w:sz w:val="24"/>
          <w:szCs w:val="24"/>
        </w:rPr>
        <w:t xml:space="preserve">to </w:t>
      </w:r>
      <w:r w:rsidR="006E2362">
        <w:rPr>
          <w:rFonts w:cstheme="minorHAnsi"/>
          <w:sz w:val="24"/>
          <w:szCs w:val="24"/>
        </w:rPr>
        <w:t>one</w:t>
      </w:r>
      <w:r w:rsidR="00224FC0">
        <w:rPr>
          <w:rFonts w:cstheme="minorHAnsi"/>
          <w:sz w:val="24"/>
          <w:szCs w:val="24"/>
        </w:rPr>
        <w:t xml:space="preserve"> </w:t>
      </w:r>
      <w:r w:rsidRPr="00147496">
        <w:rPr>
          <w:rFonts w:cstheme="minorHAnsi"/>
          <w:sz w:val="24"/>
          <w:szCs w:val="24"/>
        </w:rPr>
        <w:t>decimal place.</w:t>
      </w:r>
    </w:p>
    <w:p w14:paraId="1A6B08CE" w14:textId="6CC615C4" w:rsidR="005C424E" w:rsidRDefault="005C424E" w:rsidP="00B1053C">
      <w:pPr>
        <w:pStyle w:val="ListParagraph"/>
        <w:numPr>
          <w:ilvl w:val="0"/>
          <w:numId w:val="9"/>
        </w:numPr>
        <w:tabs>
          <w:tab w:val="left" w:pos="1725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68194A">
        <w:rPr>
          <w:rFonts w:cstheme="minorHAnsi"/>
          <w:sz w:val="24"/>
          <w:szCs w:val="24"/>
        </w:rPr>
        <w:t xml:space="preserve">List the suppliers who supply products </w:t>
      </w:r>
      <w:r w:rsidR="008F1D2E">
        <w:rPr>
          <w:rFonts w:cstheme="minorHAnsi"/>
          <w:sz w:val="24"/>
          <w:szCs w:val="24"/>
        </w:rPr>
        <w:t>more</w:t>
      </w:r>
      <w:r w:rsidR="00224FC0" w:rsidRPr="0068194A">
        <w:rPr>
          <w:rFonts w:cstheme="minorHAnsi"/>
          <w:sz w:val="24"/>
          <w:szCs w:val="24"/>
        </w:rPr>
        <w:t xml:space="preserve"> than </w:t>
      </w:r>
      <w:r w:rsidR="00224FC0">
        <w:rPr>
          <w:rFonts w:cstheme="minorHAnsi"/>
          <w:sz w:val="24"/>
          <w:szCs w:val="24"/>
        </w:rPr>
        <w:t xml:space="preserve">1000 </w:t>
      </w:r>
      <w:r w:rsidRPr="0068194A">
        <w:rPr>
          <w:rFonts w:cstheme="minorHAnsi"/>
          <w:sz w:val="24"/>
          <w:szCs w:val="24"/>
        </w:rPr>
        <w:t>in total.</w:t>
      </w:r>
    </w:p>
    <w:p w14:paraId="0D7FA4AA" w14:textId="69D07FB8" w:rsidR="00E64251" w:rsidRPr="00147496" w:rsidRDefault="00E64251" w:rsidP="00B1053C">
      <w:pPr>
        <w:pStyle w:val="ListParagraph"/>
        <w:numPr>
          <w:ilvl w:val="0"/>
          <w:numId w:val="9"/>
        </w:numPr>
        <w:tabs>
          <w:tab w:val="left" w:pos="1725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147496">
        <w:rPr>
          <w:rFonts w:cstheme="minorHAnsi"/>
          <w:sz w:val="24"/>
          <w:szCs w:val="24"/>
        </w:rPr>
        <w:t>List the suppliers who are supplying more than one product.</w:t>
      </w:r>
      <w:r w:rsidR="007F5126" w:rsidRPr="007F5126">
        <w:rPr>
          <w:rFonts w:cstheme="minorHAnsi"/>
          <w:sz w:val="24"/>
          <w:szCs w:val="24"/>
        </w:rPr>
        <w:t xml:space="preserve"> </w:t>
      </w:r>
      <w:r w:rsidR="007F5126" w:rsidRPr="00B1053C">
        <w:rPr>
          <w:rFonts w:cstheme="minorHAnsi"/>
          <w:sz w:val="24"/>
          <w:szCs w:val="24"/>
        </w:rPr>
        <w:t xml:space="preserve">Sort the output in the descending order of </w:t>
      </w:r>
      <w:r w:rsidR="007F5126">
        <w:rPr>
          <w:rFonts w:cstheme="minorHAnsi"/>
          <w:sz w:val="24"/>
          <w:szCs w:val="24"/>
        </w:rPr>
        <w:t>n</w:t>
      </w:r>
      <w:r w:rsidR="00224FC0">
        <w:rPr>
          <w:rFonts w:cstheme="minorHAnsi"/>
          <w:sz w:val="24"/>
          <w:szCs w:val="24"/>
        </w:rPr>
        <w:t>umber</w:t>
      </w:r>
      <w:r w:rsidR="007F5126">
        <w:rPr>
          <w:rFonts w:cstheme="minorHAnsi"/>
          <w:sz w:val="24"/>
          <w:szCs w:val="24"/>
        </w:rPr>
        <w:t xml:space="preserve"> of products</w:t>
      </w:r>
      <w:r w:rsidR="007F5126" w:rsidRPr="00B1053C">
        <w:rPr>
          <w:rFonts w:cstheme="minorHAnsi"/>
          <w:sz w:val="24"/>
          <w:szCs w:val="24"/>
        </w:rPr>
        <w:t>.</w:t>
      </w:r>
    </w:p>
    <w:p w14:paraId="275819B8" w14:textId="77777777" w:rsidR="005C424E" w:rsidRPr="00147496" w:rsidRDefault="005C424E" w:rsidP="00E64251">
      <w:pPr>
        <w:pStyle w:val="ListParagraph"/>
        <w:tabs>
          <w:tab w:val="left" w:pos="1725"/>
        </w:tabs>
        <w:spacing w:after="0" w:line="360" w:lineRule="auto"/>
        <w:ind w:left="360"/>
        <w:rPr>
          <w:rFonts w:cstheme="minorHAnsi"/>
          <w:sz w:val="24"/>
          <w:szCs w:val="24"/>
        </w:rPr>
      </w:pPr>
    </w:p>
    <w:p w14:paraId="34DE6F87" w14:textId="77777777" w:rsidR="00514C57" w:rsidRPr="00514C57" w:rsidRDefault="00514C57" w:rsidP="00514C57">
      <w:pPr>
        <w:tabs>
          <w:tab w:val="left" w:pos="1725"/>
        </w:tabs>
        <w:spacing w:after="0" w:line="360" w:lineRule="auto"/>
        <w:rPr>
          <w:rFonts w:cstheme="minorHAnsi"/>
          <w:sz w:val="24"/>
          <w:szCs w:val="24"/>
        </w:rPr>
      </w:pPr>
    </w:p>
    <w:sectPr w:rsidR="00514C57" w:rsidRPr="00514C57" w:rsidSect="003A07F1">
      <w:footerReference w:type="default" r:id="rId8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EE9FC" w14:textId="77777777" w:rsidR="00C71690" w:rsidRDefault="00C71690" w:rsidP="001B345E">
      <w:pPr>
        <w:spacing w:after="0" w:line="240" w:lineRule="auto"/>
      </w:pPr>
      <w:r>
        <w:separator/>
      </w:r>
    </w:p>
  </w:endnote>
  <w:endnote w:type="continuationSeparator" w:id="0">
    <w:p w14:paraId="29CC4AAD" w14:textId="77777777" w:rsidR="00C71690" w:rsidRDefault="00C71690" w:rsidP="001B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i/>
      </w:rPr>
      <w:id w:val="1303958733"/>
      <w:docPartObj>
        <w:docPartGallery w:val="Page Numbers (Bottom of Page)"/>
        <w:docPartUnique/>
      </w:docPartObj>
    </w:sdtPr>
    <w:sdtEndPr/>
    <w:sdtContent>
      <w:sdt>
        <w:sdtPr>
          <w:rPr>
            <w:i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50BE5D" w14:textId="6DD9FA0B" w:rsidR="009D7CB5" w:rsidRDefault="00E63518">
            <w:pPr>
              <w:pStyle w:val="Footer"/>
              <w:jc w:val="right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CAQC_</w:t>
            </w:r>
            <w:r w:rsidR="00182505">
              <w:rPr>
                <w:b/>
                <w:bCs/>
                <w:i/>
                <w:sz w:val="20"/>
                <w:szCs w:val="20"/>
              </w:rPr>
              <w:t>202</w:t>
            </w:r>
            <w:r w:rsidR="000930F3">
              <w:rPr>
                <w:b/>
                <w:bCs/>
                <w:i/>
                <w:sz w:val="20"/>
                <w:szCs w:val="20"/>
              </w:rPr>
              <w:t>1</w:t>
            </w:r>
            <w:r>
              <w:rPr>
                <w:b/>
                <w:bCs/>
                <w:i/>
                <w:sz w:val="20"/>
                <w:szCs w:val="20"/>
              </w:rPr>
              <w:t>©SLIIT</w:t>
            </w:r>
            <w:r w:rsidR="004D76AF">
              <w:rPr>
                <w:b/>
                <w:bCs/>
                <w:i/>
                <w:sz w:val="20"/>
                <w:szCs w:val="20"/>
              </w:rPr>
              <w:t>A</w:t>
            </w:r>
            <w:r w:rsidRPr="009D7CB5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</w:t>
            </w:r>
            <w:r w:rsidR="009D7CB5" w:rsidRPr="00E63518">
              <w:rPr>
                <w:i/>
                <w:sz w:val="20"/>
                <w:szCs w:val="20"/>
              </w:rPr>
              <w:t xml:space="preserve">Page 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="008F1D2E">
              <w:rPr>
                <w:b/>
                <w:bCs/>
                <w:i/>
                <w:noProof/>
                <w:sz w:val="20"/>
                <w:szCs w:val="20"/>
              </w:rPr>
              <w:t>4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end"/>
            </w:r>
            <w:r w:rsidR="009D7CB5" w:rsidRPr="00E63518">
              <w:rPr>
                <w:i/>
                <w:sz w:val="20"/>
                <w:szCs w:val="20"/>
              </w:rPr>
              <w:t xml:space="preserve"> of 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="008F1D2E">
              <w:rPr>
                <w:b/>
                <w:bCs/>
                <w:i/>
                <w:noProof/>
                <w:sz w:val="20"/>
                <w:szCs w:val="20"/>
              </w:rPr>
              <w:t>4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end"/>
            </w:r>
          </w:p>
          <w:p w14:paraId="64A3E49A" w14:textId="77777777" w:rsidR="009D7CB5" w:rsidRPr="009D7CB5" w:rsidRDefault="000B5230" w:rsidP="009D7CB5">
            <w:pPr>
              <w:pStyle w:val="Footer"/>
              <w:rPr>
                <w:i/>
              </w:rPr>
            </w:pPr>
          </w:p>
        </w:sdtContent>
      </w:sdt>
    </w:sdtContent>
  </w:sdt>
  <w:p w14:paraId="7E85DAA8" w14:textId="77777777" w:rsidR="001B345E" w:rsidRPr="009D7CB5" w:rsidRDefault="001B345E" w:rsidP="009D7CB5">
    <w:pPr>
      <w:pStyle w:val="Footer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9C5B4" w14:textId="77777777" w:rsidR="00C71690" w:rsidRDefault="00C71690" w:rsidP="001B345E">
      <w:pPr>
        <w:spacing w:after="0" w:line="240" w:lineRule="auto"/>
      </w:pPr>
      <w:r>
        <w:separator/>
      </w:r>
    </w:p>
  </w:footnote>
  <w:footnote w:type="continuationSeparator" w:id="0">
    <w:p w14:paraId="1650521E" w14:textId="77777777" w:rsidR="00C71690" w:rsidRDefault="00C71690" w:rsidP="001B3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F1A0A"/>
    <w:multiLevelType w:val="hybridMultilevel"/>
    <w:tmpl w:val="9E84BA6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618DC56">
      <w:start w:val="159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60F40F10">
      <w:start w:val="1"/>
      <w:numFmt w:val="lowerLetter"/>
      <w:lvlText w:val="%4)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6DDE747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EFC7B2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E92AF6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3DC9B9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4DC32E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13BA01F3"/>
    <w:multiLevelType w:val="hybridMultilevel"/>
    <w:tmpl w:val="C7CC5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CA4088"/>
    <w:multiLevelType w:val="hybridMultilevel"/>
    <w:tmpl w:val="E5EA0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618DC56">
      <w:start w:val="15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F40F10">
      <w:start w:val="1"/>
      <w:numFmt w:val="lowerLetter"/>
      <w:lvlText w:val="%3)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60F40F10">
      <w:start w:val="1"/>
      <w:numFmt w:val="lowerLetter"/>
      <w:lvlText w:val="%4)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6DDE74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FC7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92A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DC9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DC3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5A84CC7"/>
    <w:multiLevelType w:val="hybridMultilevel"/>
    <w:tmpl w:val="014061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618DC56">
      <w:start w:val="159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60F40F10">
      <w:start w:val="1"/>
      <w:numFmt w:val="lowerLetter"/>
      <w:lvlText w:val="%4)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6DDE747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EFC7B2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E92AF6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3DC9B9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4DC32E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2EA4772A"/>
    <w:multiLevelType w:val="hybridMultilevel"/>
    <w:tmpl w:val="812CFE76"/>
    <w:lvl w:ilvl="0" w:tplc="60F40F10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24C13"/>
    <w:multiLevelType w:val="hybridMultilevel"/>
    <w:tmpl w:val="812CFE76"/>
    <w:lvl w:ilvl="0" w:tplc="60F40F10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67554"/>
    <w:multiLevelType w:val="hybridMultilevel"/>
    <w:tmpl w:val="BDCCD022"/>
    <w:lvl w:ilvl="0" w:tplc="9DBE2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18DC56">
      <w:start w:val="15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AAD622">
      <w:start w:val="1"/>
      <w:numFmt w:val="lowerLetter"/>
      <w:lvlText w:val="%3)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60F40F10">
      <w:start w:val="1"/>
      <w:numFmt w:val="lowerLetter"/>
      <w:lvlText w:val="%4)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6DDE74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FC7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92A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DC9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DC3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C052A1D"/>
    <w:multiLevelType w:val="hybridMultilevel"/>
    <w:tmpl w:val="0246A95E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618DC56">
      <w:start w:val="159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60F40F10">
      <w:start w:val="1"/>
      <w:numFmt w:val="lowerLetter"/>
      <w:lvlText w:val="%4)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6DDE747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EFC7B2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E92AF6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3DC9B9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4DC32E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5CB54D5F"/>
    <w:multiLevelType w:val="hybridMultilevel"/>
    <w:tmpl w:val="1B5E23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EC245A"/>
    <w:multiLevelType w:val="hybridMultilevel"/>
    <w:tmpl w:val="76BA4354"/>
    <w:lvl w:ilvl="0" w:tplc="A5AAD622">
      <w:start w:val="1"/>
      <w:numFmt w:val="lowerLetter"/>
      <w:lvlText w:val="%1)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942FF"/>
    <w:multiLevelType w:val="hybridMultilevel"/>
    <w:tmpl w:val="C1CA0B2E"/>
    <w:lvl w:ilvl="0" w:tplc="375079E0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905195"/>
    <w:multiLevelType w:val="hybridMultilevel"/>
    <w:tmpl w:val="EB1085C4"/>
    <w:lvl w:ilvl="0" w:tplc="A5AAD622">
      <w:start w:val="1"/>
      <w:numFmt w:val="lowerLetter"/>
      <w:lvlText w:val="%1)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A100A"/>
    <w:multiLevelType w:val="hybridMultilevel"/>
    <w:tmpl w:val="CEA667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9F34CC2"/>
    <w:multiLevelType w:val="hybridMultilevel"/>
    <w:tmpl w:val="E94245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C55FD"/>
    <w:multiLevelType w:val="hybridMultilevel"/>
    <w:tmpl w:val="2458A90A"/>
    <w:lvl w:ilvl="0" w:tplc="A5AAD622">
      <w:start w:val="1"/>
      <w:numFmt w:val="lowerLetter"/>
      <w:lvlText w:val="%1)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C40D66"/>
    <w:multiLevelType w:val="hybridMultilevel"/>
    <w:tmpl w:val="2A6AAB4C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9"/>
  </w:num>
  <w:num w:numId="5">
    <w:abstractNumId w:val="14"/>
  </w:num>
  <w:num w:numId="6">
    <w:abstractNumId w:val="2"/>
  </w:num>
  <w:num w:numId="7">
    <w:abstractNumId w:val="5"/>
  </w:num>
  <w:num w:numId="8">
    <w:abstractNumId w:val="4"/>
  </w:num>
  <w:num w:numId="9">
    <w:abstractNumId w:val="7"/>
  </w:num>
  <w:num w:numId="10">
    <w:abstractNumId w:val="13"/>
  </w:num>
  <w:num w:numId="11">
    <w:abstractNumId w:val="12"/>
  </w:num>
  <w:num w:numId="12">
    <w:abstractNumId w:val="15"/>
  </w:num>
  <w:num w:numId="13">
    <w:abstractNumId w:val="1"/>
  </w:num>
  <w:num w:numId="14">
    <w:abstractNumId w:val="8"/>
  </w:num>
  <w:num w:numId="15">
    <w:abstractNumId w:val="10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wMDWxsADShsamJko6SsGpxcWZ+XkgBca1AESyPCgsAAAA"/>
  </w:docVars>
  <w:rsids>
    <w:rsidRoot w:val="00E63518"/>
    <w:rsid w:val="00000841"/>
    <w:rsid w:val="00035C45"/>
    <w:rsid w:val="00040513"/>
    <w:rsid w:val="00054032"/>
    <w:rsid w:val="00061D86"/>
    <w:rsid w:val="000644AC"/>
    <w:rsid w:val="000930F3"/>
    <w:rsid w:val="000A0F44"/>
    <w:rsid w:val="000B5230"/>
    <w:rsid w:val="000C718E"/>
    <w:rsid w:val="000C7784"/>
    <w:rsid w:val="000D1EEF"/>
    <w:rsid w:val="000E7BE1"/>
    <w:rsid w:val="000F24D1"/>
    <w:rsid w:val="000F63D3"/>
    <w:rsid w:val="001253FC"/>
    <w:rsid w:val="001270EB"/>
    <w:rsid w:val="001302A6"/>
    <w:rsid w:val="00133F74"/>
    <w:rsid w:val="00147496"/>
    <w:rsid w:val="00155F80"/>
    <w:rsid w:val="001576CD"/>
    <w:rsid w:val="0017044E"/>
    <w:rsid w:val="00175A6C"/>
    <w:rsid w:val="00182505"/>
    <w:rsid w:val="0018619F"/>
    <w:rsid w:val="0018659D"/>
    <w:rsid w:val="001B345E"/>
    <w:rsid w:val="001C1445"/>
    <w:rsid w:val="001C4430"/>
    <w:rsid w:val="001D35E9"/>
    <w:rsid w:val="001D7D0C"/>
    <w:rsid w:val="001F0C1E"/>
    <w:rsid w:val="00201171"/>
    <w:rsid w:val="00214480"/>
    <w:rsid w:val="00224FC0"/>
    <w:rsid w:val="0023354F"/>
    <w:rsid w:val="00244559"/>
    <w:rsid w:val="0024682F"/>
    <w:rsid w:val="00284D26"/>
    <w:rsid w:val="00296F81"/>
    <w:rsid w:val="002F7C0D"/>
    <w:rsid w:val="00303099"/>
    <w:rsid w:val="003128BF"/>
    <w:rsid w:val="003213B6"/>
    <w:rsid w:val="003270FC"/>
    <w:rsid w:val="0032750D"/>
    <w:rsid w:val="00357B2B"/>
    <w:rsid w:val="003A07F1"/>
    <w:rsid w:val="003A1443"/>
    <w:rsid w:val="003D1AA8"/>
    <w:rsid w:val="003D608C"/>
    <w:rsid w:val="003E12CC"/>
    <w:rsid w:val="003E3AAD"/>
    <w:rsid w:val="003E53C3"/>
    <w:rsid w:val="003F1FA8"/>
    <w:rsid w:val="00400C5A"/>
    <w:rsid w:val="00405916"/>
    <w:rsid w:val="00407C14"/>
    <w:rsid w:val="00416495"/>
    <w:rsid w:val="00417DF1"/>
    <w:rsid w:val="00420A2D"/>
    <w:rsid w:val="00423AD6"/>
    <w:rsid w:val="004417A7"/>
    <w:rsid w:val="00461BCE"/>
    <w:rsid w:val="004732DB"/>
    <w:rsid w:val="00474FEF"/>
    <w:rsid w:val="00483C5D"/>
    <w:rsid w:val="004926AA"/>
    <w:rsid w:val="00495F1A"/>
    <w:rsid w:val="004C411E"/>
    <w:rsid w:val="004C7618"/>
    <w:rsid w:val="004D4802"/>
    <w:rsid w:val="004D76AF"/>
    <w:rsid w:val="004D7C34"/>
    <w:rsid w:val="004E2691"/>
    <w:rsid w:val="004E3C66"/>
    <w:rsid w:val="004F2A7C"/>
    <w:rsid w:val="004F586E"/>
    <w:rsid w:val="004F61C6"/>
    <w:rsid w:val="00510CD6"/>
    <w:rsid w:val="005113A3"/>
    <w:rsid w:val="00514C57"/>
    <w:rsid w:val="005340A0"/>
    <w:rsid w:val="00552EA8"/>
    <w:rsid w:val="00592B23"/>
    <w:rsid w:val="00593C65"/>
    <w:rsid w:val="005A274E"/>
    <w:rsid w:val="005B7F1B"/>
    <w:rsid w:val="005C204C"/>
    <w:rsid w:val="005C2B40"/>
    <w:rsid w:val="005C2C9A"/>
    <w:rsid w:val="005C424E"/>
    <w:rsid w:val="005C5AF3"/>
    <w:rsid w:val="005E0FD3"/>
    <w:rsid w:val="005E6631"/>
    <w:rsid w:val="005F0A95"/>
    <w:rsid w:val="005F3719"/>
    <w:rsid w:val="00611F8A"/>
    <w:rsid w:val="00625874"/>
    <w:rsid w:val="0063409F"/>
    <w:rsid w:val="0063502C"/>
    <w:rsid w:val="006574EE"/>
    <w:rsid w:val="006676BE"/>
    <w:rsid w:val="00671F81"/>
    <w:rsid w:val="00673E8B"/>
    <w:rsid w:val="0068194A"/>
    <w:rsid w:val="006822C6"/>
    <w:rsid w:val="0068273B"/>
    <w:rsid w:val="00684CAC"/>
    <w:rsid w:val="006A08DB"/>
    <w:rsid w:val="006A6B1E"/>
    <w:rsid w:val="006A785B"/>
    <w:rsid w:val="006C20B7"/>
    <w:rsid w:val="006D4640"/>
    <w:rsid w:val="006D7A6F"/>
    <w:rsid w:val="006E2362"/>
    <w:rsid w:val="007016D5"/>
    <w:rsid w:val="00713059"/>
    <w:rsid w:val="0073292F"/>
    <w:rsid w:val="0074262D"/>
    <w:rsid w:val="00774FDE"/>
    <w:rsid w:val="0077500B"/>
    <w:rsid w:val="00783F99"/>
    <w:rsid w:val="007A69B4"/>
    <w:rsid w:val="007B5287"/>
    <w:rsid w:val="007E7533"/>
    <w:rsid w:val="007F5126"/>
    <w:rsid w:val="00803E78"/>
    <w:rsid w:val="00831313"/>
    <w:rsid w:val="008339EF"/>
    <w:rsid w:val="00835796"/>
    <w:rsid w:val="008365AA"/>
    <w:rsid w:val="00836B9A"/>
    <w:rsid w:val="00846BAE"/>
    <w:rsid w:val="0084760E"/>
    <w:rsid w:val="008849EA"/>
    <w:rsid w:val="008965C4"/>
    <w:rsid w:val="008B2DCF"/>
    <w:rsid w:val="008C7940"/>
    <w:rsid w:val="008E3A38"/>
    <w:rsid w:val="008F1D2E"/>
    <w:rsid w:val="00943C6E"/>
    <w:rsid w:val="0094655D"/>
    <w:rsid w:val="00960444"/>
    <w:rsid w:val="009A704A"/>
    <w:rsid w:val="009A79E4"/>
    <w:rsid w:val="009C36F0"/>
    <w:rsid w:val="009C4B27"/>
    <w:rsid w:val="009D21D9"/>
    <w:rsid w:val="009D7CB5"/>
    <w:rsid w:val="009F45D6"/>
    <w:rsid w:val="00A31BBC"/>
    <w:rsid w:val="00A532EC"/>
    <w:rsid w:val="00A62986"/>
    <w:rsid w:val="00A648C6"/>
    <w:rsid w:val="00AB7B10"/>
    <w:rsid w:val="00AC49FB"/>
    <w:rsid w:val="00AD57C8"/>
    <w:rsid w:val="00AE56B8"/>
    <w:rsid w:val="00B1053C"/>
    <w:rsid w:val="00B317F2"/>
    <w:rsid w:val="00B34D39"/>
    <w:rsid w:val="00B424A3"/>
    <w:rsid w:val="00B650EA"/>
    <w:rsid w:val="00B6650A"/>
    <w:rsid w:val="00B741E6"/>
    <w:rsid w:val="00BA42D7"/>
    <w:rsid w:val="00BA7A04"/>
    <w:rsid w:val="00BD1A92"/>
    <w:rsid w:val="00BE0785"/>
    <w:rsid w:val="00BE0A88"/>
    <w:rsid w:val="00BE34BE"/>
    <w:rsid w:val="00BF5BE3"/>
    <w:rsid w:val="00BF61DC"/>
    <w:rsid w:val="00BF6FEE"/>
    <w:rsid w:val="00BF74B8"/>
    <w:rsid w:val="00C0656A"/>
    <w:rsid w:val="00C56147"/>
    <w:rsid w:val="00C7016A"/>
    <w:rsid w:val="00C71690"/>
    <w:rsid w:val="00C81A25"/>
    <w:rsid w:val="00C85237"/>
    <w:rsid w:val="00C87BA1"/>
    <w:rsid w:val="00CB329B"/>
    <w:rsid w:val="00CD43D7"/>
    <w:rsid w:val="00CF1DF0"/>
    <w:rsid w:val="00D000A8"/>
    <w:rsid w:val="00D133F1"/>
    <w:rsid w:val="00D1711F"/>
    <w:rsid w:val="00D31E7A"/>
    <w:rsid w:val="00D34502"/>
    <w:rsid w:val="00D44851"/>
    <w:rsid w:val="00D46830"/>
    <w:rsid w:val="00D56DE5"/>
    <w:rsid w:val="00D62C14"/>
    <w:rsid w:val="00D6428F"/>
    <w:rsid w:val="00D73F5E"/>
    <w:rsid w:val="00D866D1"/>
    <w:rsid w:val="00D87F5D"/>
    <w:rsid w:val="00DC507E"/>
    <w:rsid w:val="00DD5073"/>
    <w:rsid w:val="00DE5F74"/>
    <w:rsid w:val="00E05D23"/>
    <w:rsid w:val="00E20B29"/>
    <w:rsid w:val="00E2628F"/>
    <w:rsid w:val="00E27872"/>
    <w:rsid w:val="00E357D5"/>
    <w:rsid w:val="00E46B3E"/>
    <w:rsid w:val="00E55375"/>
    <w:rsid w:val="00E61DA0"/>
    <w:rsid w:val="00E63518"/>
    <w:rsid w:val="00E64251"/>
    <w:rsid w:val="00E86196"/>
    <w:rsid w:val="00EA1A09"/>
    <w:rsid w:val="00ED4DE3"/>
    <w:rsid w:val="00ED51A3"/>
    <w:rsid w:val="00EF6647"/>
    <w:rsid w:val="00F02346"/>
    <w:rsid w:val="00F365EE"/>
    <w:rsid w:val="00F45A8C"/>
    <w:rsid w:val="00F474C7"/>
    <w:rsid w:val="00F53007"/>
    <w:rsid w:val="00F640C5"/>
    <w:rsid w:val="00F76945"/>
    <w:rsid w:val="00F92E99"/>
    <w:rsid w:val="00F941A1"/>
    <w:rsid w:val="00F96EB0"/>
    <w:rsid w:val="00FB6B34"/>
    <w:rsid w:val="00FD50B3"/>
    <w:rsid w:val="00FF1FC1"/>
    <w:rsid w:val="00FF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466508"/>
  <w15:chartTrackingRefBased/>
  <w15:docId w15:val="{21F5093D-4BEE-4184-8293-3468FB98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45E"/>
  </w:style>
  <w:style w:type="paragraph" w:styleId="Footer">
    <w:name w:val="footer"/>
    <w:basedOn w:val="Normal"/>
    <w:link w:val="Foot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45E"/>
  </w:style>
  <w:style w:type="character" w:styleId="CommentReference">
    <w:name w:val="annotation reference"/>
    <w:basedOn w:val="DefaultParagraphFont"/>
    <w:uiPriority w:val="99"/>
    <w:semiHidden/>
    <w:unhideWhenUsed/>
    <w:rsid w:val="00E63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5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5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5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1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60444"/>
    <w:pPr>
      <w:ind w:left="720"/>
      <w:contextualSpacing/>
    </w:pPr>
  </w:style>
  <w:style w:type="table" w:styleId="TableGrid">
    <w:name w:val="Table Grid"/>
    <w:basedOn w:val="TableNormal"/>
    <w:uiPriority w:val="39"/>
    <w:rsid w:val="004E2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32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29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4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AQCMeeting12\Tutorial%20Template%20Year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Tutorial Template Year 3.dotx</Template>
  <TotalTime>264</TotalTime>
  <Pages>4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nipunika</dc:creator>
  <cp:keywords/>
  <dc:description/>
  <cp:lastModifiedBy>Ruchira Manikkarachichi</cp:lastModifiedBy>
  <cp:revision>10</cp:revision>
  <cp:lastPrinted>2019-07-24T03:17:00Z</cp:lastPrinted>
  <dcterms:created xsi:type="dcterms:W3CDTF">2020-08-10T07:52:00Z</dcterms:created>
  <dcterms:modified xsi:type="dcterms:W3CDTF">2021-07-24T05:05:00Z</dcterms:modified>
</cp:coreProperties>
</file>