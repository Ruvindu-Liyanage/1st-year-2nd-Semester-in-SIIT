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B92F" w14:textId="015DB614" w:rsidR="00A514C6" w:rsidRPr="009D7CB5" w:rsidRDefault="003270FC" w:rsidP="00A514C6">
      <w:pPr>
        <w:pBdr>
          <w:top w:val="single" w:sz="4" w:space="1" w:color="auto"/>
        </w:pBdr>
        <w:ind w:firstLine="720"/>
        <w:jc w:val="center"/>
        <w:rPr>
          <w:b/>
          <w:sz w:val="28"/>
          <w:szCs w:val="28"/>
        </w:rPr>
      </w:pPr>
      <w:r>
        <w:rPr>
          <w:szCs w:val="24"/>
        </w:rPr>
        <w:t xml:space="preserve"> </w:t>
      </w:r>
      <w:r w:rsidR="00A514C6" w:rsidRPr="00477B92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2E185AB" wp14:editId="40D1AC04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38175" cy="714375"/>
            <wp:effectExtent l="0" t="0" r="9525" b="9525"/>
            <wp:wrapSquare wrapText="bothSides"/>
            <wp:docPr id="6" name="Picture 5" descr="C:\Users\Yasas\AppData\Local\Microsoft\Windows\Temporary Internet Files\Content.Outlook\XP3YMCA6\SLIIT Academy Logo Final Colour (003).png">
              <a:extLst xmlns:a="http://schemas.openxmlformats.org/drawingml/2006/main">
                <a:ext uri="{FF2B5EF4-FFF2-40B4-BE49-F238E27FC236}">
                  <a16:creationId xmlns:a16="http://schemas.microsoft.com/office/drawing/2014/main" id="{CEB4B577-AE42-4AED-B84A-D4ED3C26D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Yasas\AppData\Local\Microsoft\Windows\Temporary Internet Files\Content.Outlook\XP3YMCA6\SLIIT Academy Logo Final Colour (003).png">
                      <a:extLst>
                        <a:ext uri="{FF2B5EF4-FFF2-40B4-BE49-F238E27FC236}">
                          <a16:creationId xmlns:a16="http://schemas.microsoft.com/office/drawing/2014/main" id="{CEB4B577-AE42-4AED-B84A-D4ED3C26DB3A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6">
        <w:rPr>
          <w:b/>
          <w:sz w:val="28"/>
          <w:szCs w:val="28"/>
        </w:rPr>
        <w:t xml:space="preserve">Higher Diploma </w:t>
      </w:r>
      <w:r w:rsidR="00A514C6" w:rsidRPr="009D7CB5">
        <w:rPr>
          <w:b/>
          <w:sz w:val="28"/>
          <w:szCs w:val="28"/>
        </w:rPr>
        <w:t>in Information Technology</w:t>
      </w:r>
    </w:p>
    <w:p w14:paraId="604123F4" w14:textId="0F7B12CD" w:rsidR="00A514C6" w:rsidRDefault="00A514C6" w:rsidP="00A514C6">
      <w:pPr>
        <w:jc w:val="center"/>
        <w:rPr>
          <w:b/>
          <w:color w:val="002060"/>
          <w:sz w:val="28"/>
          <w:szCs w:val="28"/>
        </w:rPr>
      </w:pPr>
      <w:r w:rsidRPr="009D7CB5">
        <w:rPr>
          <w:b/>
          <w:color w:val="002060"/>
          <w:sz w:val="28"/>
          <w:szCs w:val="28"/>
        </w:rPr>
        <w:t>Database Management Systems</w:t>
      </w:r>
    </w:p>
    <w:p w14:paraId="53DF82E4" w14:textId="77D6489D" w:rsidR="00A514C6" w:rsidRPr="009D7CB5" w:rsidRDefault="00A514C6" w:rsidP="00A514C6">
      <w:pPr>
        <w:jc w:val="center"/>
        <w:rPr>
          <w:b/>
          <w:sz w:val="24"/>
          <w:szCs w:val="24"/>
        </w:rPr>
      </w:pPr>
      <w:r w:rsidRPr="009D7CB5">
        <w:rPr>
          <w:b/>
          <w:sz w:val="24"/>
          <w:szCs w:val="24"/>
        </w:rPr>
        <w:t xml:space="preserve">Year 1 Semester 2 – </w:t>
      </w:r>
      <w:r w:rsidR="002E73C4">
        <w:rPr>
          <w:b/>
          <w:sz w:val="24"/>
          <w:szCs w:val="24"/>
        </w:rPr>
        <w:t>202</w:t>
      </w:r>
      <w:r w:rsidR="00DF404A">
        <w:rPr>
          <w:b/>
          <w:sz w:val="24"/>
          <w:szCs w:val="24"/>
        </w:rPr>
        <w:t>1</w:t>
      </w:r>
    </w:p>
    <w:p w14:paraId="674A3BAE" w14:textId="01C47B6A" w:rsidR="00635EC6" w:rsidRDefault="00F2432A" w:rsidP="00A514C6">
      <w:pPr>
        <w:pBdr>
          <w:bottom w:val="single" w:sz="4" w:space="1" w:color="auto"/>
        </w:pBd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           </w:t>
      </w:r>
      <w:r w:rsidR="00A514C6" w:rsidRPr="00A514C6">
        <w:rPr>
          <w:b/>
          <w:color w:val="002060"/>
          <w:sz w:val="24"/>
          <w:szCs w:val="24"/>
        </w:rPr>
        <w:t>Worksheet 0</w:t>
      </w:r>
      <w:r w:rsidR="00635EC6">
        <w:rPr>
          <w:b/>
          <w:color w:val="002060"/>
          <w:sz w:val="24"/>
          <w:szCs w:val="24"/>
        </w:rPr>
        <w:t>2</w:t>
      </w:r>
      <w:r w:rsidR="00A514C6" w:rsidRPr="00A514C6">
        <w:rPr>
          <w:b/>
          <w:color w:val="002060"/>
          <w:sz w:val="24"/>
          <w:szCs w:val="24"/>
        </w:rPr>
        <w:t xml:space="preserve"> </w:t>
      </w:r>
      <w:r w:rsidR="00635EC6">
        <w:rPr>
          <w:b/>
          <w:color w:val="002060"/>
          <w:sz w:val="24"/>
          <w:szCs w:val="24"/>
        </w:rPr>
        <w:t>–</w:t>
      </w:r>
      <w:r w:rsidR="00A514C6" w:rsidRPr="00A514C6">
        <w:rPr>
          <w:b/>
          <w:color w:val="002060"/>
          <w:sz w:val="24"/>
          <w:szCs w:val="24"/>
        </w:rPr>
        <w:t xml:space="preserve"> </w:t>
      </w:r>
      <w:r w:rsidR="00635EC6">
        <w:rPr>
          <w:b/>
          <w:color w:val="002060"/>
          <w:sz w:val="24"/>
          <w:szCs w:val="24"/>
        </w:rPr>
        <w:t>Query with Conditions</w:t>
      </w:r>
      <w:r w:rsidR="00A514C6" w:rsidRPr="002B5C77">
        <w:rPr>
          <w:b/>
          <w:color w:val="002060"/>
          <w:sz w:val="24"/>
          <w:szCs w:val="24"/>
        </w:rPr>
        <w:t xml:space="preserve"> </w:t>
      </w:r>
      <w:r w:rsidR="002B5C77" w:rsidRPr="002B5C77">
        <w:rPr>
          <w:b/>
          <w:color w:val="002060"/>
          <w:sz w:val="24"/>
          <w:szCs w:val="24"/>
        </w:rPr>
        <w:t>-</w:t>
      </w:r>
      <w:r w:rsidR="002B5C77">
        <w:rPr>
          <w:b/>
          <w:color w:val="002060"/>
          <w:sz w:val="24"/>
          <w:szCs w:val="24"/>
        </w:rPr>
        <w:t xml:space="preserve"> </w:t>
      </w:r>
      <w:r w:rsidR="002B5C77" w:rsidRPr="002B5C77">
        <w:rPr>
          <w:b/>
          <w:color w:val="002060"/>
          <w:sz w:val="24"/>
          <w:szCs w:val="24"/>
        </w:rPr>
        <w:t>I</w:t>
      </w:r>
      <w:r w:rsidR="00A514C6" w:rsidRPr="002B5C77">
        <w:rPr>
          <w:b/>
          <w:color w:val="002060"/>
          <w:sz w:val="24"/>
          <w:szCs w:val="24"/>
        </w:rPr>
        <w:t xml:space="preserve">                                               </w:t>
      </w:r>
    </w:p>
    <w:p w14:paraId="21D242CD" w14:textId="248B39DE" w:rsidR="00635EC6" w:rsidRPr="00887736" w:rsidRDefault="00635EC6" w:rsidP="00887736">
      <w:pPr>
        <w:pStyle w:val="ListParagraph"/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887736">
        <w:rPr>
          <w:rFonts w:asciiTheme="minorHAnsi" w:hAnsiTheme="minorHAnsi" w:cstheme="minorHAnsi"/>
        </w:rPr>
        <w:t xml:space="preserve">In worksheet 1, we created </w:t>
      </w:r>
      <w:r w:rsidR="009D1CF1">
        <w:rPr>
          <w:rFonts w:asciiTheme="minorHAnsi" w:hAnsiTheme="minorHAnsi" w:cstheme="minorHAnsi"/>
        </w:rPr>
        <w:t xml:space="preserve">the </w:t>
      </w:r>
      <w:r w:rsidRPr="00887736">
        <w:rPr>
          <w:rFonts w:asciiTheme="minorHAnsi" w:hAnsiTheme="minorHAnsi" w:cstheme="minorHAnsi"/>
        </w:rPr>
        <w:t>Student and Course table. Insert the new rows into student table.</w:t>
      </w:r>
    </w:p>
    <w:p w14:paraId="1A596E6B" w14:textId="77777777" w:rsidR="00635EC6" w:rsidRPr="00635EC6" w:rsidRDefault="00635EC6" w:rsidP="00635EC6">
      <w:pPr>
        <w:rPr>
          <w:rFonts w:cstheme="minorHAnsi"/>
          <w:sz w:val="24"/>
          <w:szCs w:val="24"/>
        </w:rPr>
      </w:pPr>
      <w:r w:rsidRPr="00635EC6">
        <w:rPr>
          <w:rFonts w:cstheme="minorHAnsi"/>
          <w:sz w:val="24"/>
          <w:szCs w:val="24"/>
        </w:rPr>
        <w:t>Student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390"/>
        <w:gridCol w:w="1870"/>
        <w:gridCol w:w="2090"/>
        <w:gridCol w:w="1650"/>
        <w:gridCol w:w="1590"/>
      </w:tblGrid>
      <w:tr w:rsidR="00CB2439" w:rsidRPr="00635EC6" w14:paraId="6BD986D2" w14:textId="77777777" w:rsidTr="002E73C4">
        <w:tc>
          <w:tcPr>
            <w:tcW w:w="1390" w:type="dxa"/>
            <w:shd w:val="clear" w:color="auto" w:fill="A6A6A6" w:themeFill="background1" w:themeFillShade="A6"/>
          </w:tcPr>
          <w:p w14:paraId="73EDBE55" w14:textId="66E2956B" w:rsidR="00CB2439" w:rsidRPr="00635EC6" w:rsidRDefault="00CB2439" w:rsidP="00CB2439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Sno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02ABBD51" w14:textId="7EB1AE62" w:rsidR="00CB2439" w:rsidRPr="00635EC6" w:rsidRDefault="00CB2439" w:rsidP="00CB243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Stu_n</w:t>
            </w: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ame</w:t>
            </w:r>
          </w:p>
        </w:tc>
        <w:tc>
          <w:tcPr>
            <w:tcW w:w="2090" w:type="dxa"/>
            <w:shd w:val="clear" w:color="auto" w:fill="A6A6A6" w:themeFill="background1" w:themeFillShade="A6"/>
          </w:tcPr>
          <w:p w14:paraId="118A7869" w14:textId="06408336" w:rsidR="00CB2439" w:rsidRPr="00635EC6" w:rsidRDefault="00CB2439" w:rsidP="00CB243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BDate</w:t>
            </w:r>
          </w:p>
        </w:tc>
        <w:tc>
          <w:tcPr>
            <w:tcW w:w="1650" w:type="dxa"/>
            <w:shd w:val="clear" w:color="auto" w:fill="A6A6A6" w:themeFill="background1" w:themeFillShade="A6"/>
          </w:tcPr>
          <w:p w14:paraId="083A1F87" w14:textId="4EB0A94B" w:rsidR="00CB2439" w:rsidRPr="00635EC6" w:rsidRDefault="00CB2439" w:rsidP="00CB243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ddress</w:t>
            </w:r>
          </w:p>
        </w:tc>
        <w:tc>
          <w:tcPr>
            <w:tcW w:w="1590" w:type="dxa"/>
            <w:shd w:val="clear" w:color="auto" w:fill="A6A6A6" w:themeFill="background1" w:themeFillShade="A6"/>
          </w:tcPr>
          <w:p w14:paraId="6A5B7065" w14:textId="77777777" w:rsidR="00CB2439" w:rsidRPr="00A514C6" w:rsidRDefault="00CB2439" w:rsidP="00CB243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Telephone</w:t>
            </w:r>
          </w:p>
          <w:p w14:paraId="5AD65722" w14:textId="77777777" w:rsidR="00CB2439" w:rsidRPr="00635EC6" w:rsidRDefault="00CB2439" w:rsidP="00CB243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5EC6" w:rsidRPr="00635EC6" w14:paraId="05FE8C25" w14:textId="77777777" w:rsidTr="002E73C4">
        <w:tc>
          <w:tcPr>
            <w:tcW w:w="1390" w:type="dxa"/>
          </w:tcPr>
          <w:p w14:paraId="13160D7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500F6CB7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Nethu</w:t>
            </w:r>
          </w:p>
        </w:tc>
        <w:tc>
          <w:tcPr>
            <w:tcW w:w="2090" w:type="dxa"/>
          </w:tcPr>
          <w:p w14:paraId="7ACA8430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635EC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 xml:space="preserve"> June 1990</w:t>
            </w:r>
          </w:p>
        </w:tc>
        <w:tc>
          <w:tcPr>
            <w:tcW w:w="1650" w:type="dxa"/>
          </w:tcPr>
          <w:p w14:paraId="463E323A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Kandy</w:t>
            </w:r>
          </w:p>
        </w:tc>
        <w:tc>
          <w:tcPr>
            <w:tcW w:w="1590" w:type="dxa"/>
          </w:tcPr>
          <w:p w14:paraId="5B19C09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1234567890</w:t>
            </w:r>
          </w:p>
        </w:tc>
      </w:tr>
      <w:tr w:rsidR="00635EC6" w:rsidRPr="00635EC6" w14:paraId="44ED4B86" w14:textId="77777777" w:rsidTr="002E73C4">
        <w:tc>
          <w:tcPr>
            <w:tcW w:w="1390" w:type="dxa"/>
          </w:tcPr>
          <w:p w14:paraId="115323C3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101</w:t>
            </w:r>
          </w:p>
        </w:tc>
        <w:tc>
          <w:tcPr>
            <w:tcW w:w="1870" w:type="dxa"/>
          </w:tcPr>
          <w:p w14:paraId="3D8FABC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Kevin</w:t>
            </w:r>
          </w:p>
        </w:tc>
        <w:tc>
          <w:tcPr>
            <w:tcW w:w="2090" w:type="dxa"/>
          </w:tcPr>
          <w:p w14:paraId="4BBDFD7C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635EC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nd</w:t>
            </w: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 xml:space="preserve"> July 1994</w:t>
            </w:r>
          </w:p>
        </w:tc>
        <w:tc>
          <w:tcPr>
            <w:tcW w:w="1650" w:type="dxa"/>
          </w:tcPr>
          <w:p w14:paraId="52B2521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Colombo</w:t>
            </w:r>
          </w:p>
        </w:tc>
        <w:tc>
          <w:tcPr>
            <w:tcW w:w="1590" w:type="dxa"/>
          </w:tcPr>
          <w:p w14:paraId="1E051B1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3456789012</w:t>
            </w:r>
          </w:p>
        </w:tc>
      </w:tr>
      <w:tr w:rsidR="00635EC6" w:rsidRPr="00635EC6" w14:paraId="215573C1" w14:textId="77777777" w:rsidTr="002E73C4">
        <w:tc>
          <w:tcPr>
            <w:tcW w:w="1390" w:type="dxa"/>
          </w:tcPr>
          <w:p w14:paraId="5E772B6B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102</w:t>
            </w:r>
          </w:p>
        </w:tc>
        <w:tc>
          <w:tcPr>
            <w:tcW w:w="1870" w:type="dxa"/>
          </w:tcPr>
          <w:p w14:paraId="1CC99C9D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Kithmi</w:t>
            </w:r>
          </w:p>
        </w:tc>
        <w:tc>
          <w:tcPr>
            <w:tcW w:w="2090" w:type="dxa"/>
          </w:tcPr>
          <w:p w14:paraId="7D89E65C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 w:rsidRPr="00635EC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rd</w:t>
            </w: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 xml:space="preserve"> January 1992</w:t>
            </w:r>
          </w:p>
        </w:tc>
        <w:tc>
          <w:tcPr>
            <w:tcW w:w="1650" w:type="dxa"/>
          </w:tcPr>
          <w:p w14:paraId="2E574186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Colombo</w:t>
            </w:r>
          </w:p>
        </w:tc>
        <w:tc>
          <w:tcPr>
            <w:tcW w:w="1590" w:type="dxa"/>
          </w:tcPr>
          <w:p w14:paraId="64796CF2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3466768789</w:t>
            </w:r>
          </w:p>
        </w:tc>
      </w:tr>
      <w:tr w:rsidR="00635EC6" w:rsidRPr="00635EC6" w14:paraId="087B11B2" w14:textId="77777777" w:rsidTr="002E73C4">
        <w:tc>
          <w:tcPr>
            <w:tcW w:w="1390" w:type="dxa"/>
          </w:tcPr>
          <w:p w14:paraId="664685E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103</w:t>
            </w:r>
          </w:p>
        </w:tc>
        <w:tc>
          <w:tcPr>
            <w:tcW w:w="1870" w:type="dxa"/>
          </w:tcPr>
          <w:p w14:paraId="3A8C0A7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Kevin</w:t>
            </w:r>
          </w:p>
        </w:tc>
        <w:tc>
          <w:tcPr>
            <w:tcW w:w="2090" w:type="dxa"/>
          </w:tcPr>
          <w:p w14:paraId="297A7ABB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635EC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 xml:space="preserve"> August 1995</w:t>
            </w:r>
          </w:p>
        </w:tc>
        <w:tc>
          <w:tcPr>
            <w:tcW w:w="1650" w:type="dxa"/>
          </w:tcPr>
          <w:p w14:paraId="5AC3294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Negombo</w:t>
            </w:r>
          </w:p>
        </w:tc>
        <w:tc>
          <w:tcPr>
            <w:tcW w:w="1590" w:type="dxa"/>
          </w:tcPr>
          <w:p w14:paraId="0C14793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1233454656</w:t>
            </w:r>
          </w:p>
        </w:tc>
      </w:tr>
      <w:tr w:rsidR="00635EC6" w:rsidRPr="00635EC6" w14:paraId="43F11F90" w14:textId="77777777" w:rsidTr="002E73C4">
        <w:tc>
          <w:tcPr>
            <w:tcW w:w="1390" w:type="dxa"/>
          </w:tcPr>
          <w:p w14:paraId="74627D8D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104</w:t>
            </w:r>
          </w:p>
        </w:tc>
        <w:tc>
          <w:tcPr>
            <w:tcW w:w="1870" w:type="dxa"/>
          </w:tcPr>
          <w:p w14:paraId="01778AA7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Saman</w:t>
            </w:r>
          </w:p>
        </w:tc>
        <w:tc>
          <w:tcPr>
            <w:tcW w:w="2090" w:type="dxa"/>
          </w:tcPr>
          <w:p w14:paraId="620EE90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  <w:r w:rsidRPr="00635EC6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 xml:space="preserve"> February 1992</w:t>
            </w:r>
          </w:p>
        </w:tc>
        <w:tc>
          <w:tcPr>
            <w:tcW w:w="1650" w:type="dxa"/>
          </w:tcPr>
          <w:p w14:paraId="710EB2D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Kandy</w:t>
            </w:r>
          </w:p>
        </w:tc>
        <w:tc>
          <w:tcPr>
            <w:tcW w:w="1590" w:type="dxa"/>
          </w:tcPr>
          <w:p w14:paraId="5BF0E795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6879889564</w:t>
            </w:r>
          </w:p>
        </w:tc>
      </w:tr>
      <w:tr w:rsidR="00635EC6" w:rsidRPr="00635EC6" w14:paraId="1AA2060F" w14:textId="77777777" w:rsidTr="002E73C4">
        <w:tc>
          <w:tcPr>
            <w:tcW w:w="1390" w:type="dxa"/>
          </w:tcPr>
          <w:p w14:paraId="1454A863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120</w:t>
            </w:r>
          </w:p>
        </w:tc>
        <w:tc>
          <w:tcPr>
            <w:tcW w:w="1870" w:type="dxa"/>
          </w:tcPr>
          <w:p w14:paraId="0ECCA5F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Saman</w:t>
            </w:r>
          </w:p>
        </w:tc>
        <w:tc>
          <w:tcPr>
            <w:tcW w:w="2090" w:type="dxa"/>
          </w:tcPr>
          <w:p w14:paraId="5C080A4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6th June 1998</w:t>
            </w:r>
          </w:p>
        </w:tc>
        <w:tc>
          <w:tcPr>
            <w:tcW w:w="1650" w:type="dxa"/>
          </w:tcPr>
          <w:p w14:paraId="3B7F81A4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Wattala</w:t>
            </w:r>
          </w:p>
        </w:tc>
        <w:tc>
          <w:tcPr>
            <w:tcW w:w="1590" w:type="dxa"/>
          </w:tcPr>
          <w:p w14:paraId="259D325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2341231245</w:t>
            </w:r>
          </w:p>
        </w:tc>
      </w:tr>
      <w:tr w:rsidR="00635EC6" w:rsidRPr="00635EC6" w14:paraId="33A678DE" w14:textId="77777777" w:rsidTr="002E73C4">
        <w:tc>
          <w:tcPr>
            <w:tcW w:w="1390" w:type="dxa"/>
            <w:shd w:val="clear" w:color="auto" w:fill="7F7F7F" w:themeFill="text1" w:themeFillTint="80"/>
          </w:tcPr>
          <w:p w14:paraId="54CF32FB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105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2BE3B69A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Denuwan</w:t>
            </w:r>
          </w:p>
        </w:tc>
        <w:tc>
          <w:tcPr>
            <w:tcW w:w="2090" w:type="dxa"/>
            <w:shd w:val="clear" w:color="auto" w:fill="7F7F7F" w:themeFill="text1" w:themeFillTint="80"/>
          </w:tcPr>
          <w:p w14:paraId="59E10F9B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7F7F7F" w:themeFill="text1" w:themeFillTint="80"/>
          </w:tcPr>
          <w:p w14:paraId="2A20891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Colombo</w:t>
            </w:r>
          </w:p>
        </w:tc>
        <w:tc>
          <w:tcPr>
            <w:tcW w:w="1590" w:type="dxa"/>
            <w:shd w:val="clear" w:color="auto" w:fill="7F7F7F" w:themeFill="text1" w:themeFillTint="80"/>
          </w:tcPr>
          <w:p w14:paraId="3D384B1D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5EC6" w:rsidRPr="00635EC6" w14:paraId="6E2D2A10" w14:textId="77777777" w:rsidTr="002E73C4">
        <w:tc>
          <w:tcPr>
            <w:tcW w:w="1390" w:type="dxa"/>
            <w:shd w:val="clear" w:color="auto" w:fill="7F7F7F" w:themeFill="text1" w:themeFillTint="80"/>
          </w:tcPr>
          <w:p w14:paraId="1477B49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107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4F58CE51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Kalum</w:t>
            </w:r>
          </w:p>
        </w:tc>
        <w:tc>
          <w:tcPr>
            <w:tcW w:w="2090" w:type="dxa"/>
            <w:shd w:val="clear" w:color="auto" w:fill="7F7F7F" w:themeFill="text1" w:themeFillTint="80"/>
          </w:tcPr>
          <w:p w14:paraId="1CEFC6C1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7F7F7F" w:themeFill="text1" w:themeFillTint="80"/>
          </w:tcPr>
          <w:p w14:paraId="35A89EF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Colombo</w:t>
            </w:r>
          </w:p>
        </w:tc>
        <w:tc>
          <w:tcPr>
            <w:tcW w:w="1590" w:type="dxa"/>
            <w:shd w:val="clear" w:color="auto" w:fill="7F7F7F" w:themeFill="text1" w:themeFillTint="80"/>
          </w:tcPr>
          <w:p w14:paraId="20E78D87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1276534222</w:t>
            </w:r>
          </w:p>
        </w:tc>
      </w:tr>
      <w:tr w:rsidR="00635EC6" w:rsidRPr="00635EC6" w14:paraId="7B32907C" w14:textId="77777777" w:rsidTr="002E73C4">
        <w:tc>
          <w:tcPr>
            <w:tcW w:w="1390" w:type="dxa"/>
            <w:shd w:val="clear" w:color="auto" w:fill="7F7F7F" w:themeFill="text1" w:themeFillTint="80"/>
          </w:tcPr>
          <w:p w14:paraId="55B3A697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108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680AD594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90" w:type="dxa"/>
            <w:shd w:val="clear" w:color="auto" w:fill="7F7F7F" w:themeFill="text1" w:themeFillTint="80"/>
          </w:tcPr>
          <w:p w14:paraId="02B09019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6th June 1998</w:t>
            </w:r>
          </w:p>
        </w:tc>
        <w:tc>
          <w:tcPr>
            <w:tcW w:w="1650" w:type="dxa"/>
            <w:shd w:val="clear" w:color="auto" w:fill="7F7F7F" w:themeFill="text1" w:themeFillTint="80"/>
          </w:tcPr>
          <w:p w14:paraId="4A94AFD3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7F7F7F" w:themeFill="text1" w:themeFillTint="80"/>
          </w:tcPr>
          <w:p w14:paraId="452A19F4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DDDE5FF" w14:textId="77777777" w:rsidR="00635EC6" w:rsidRPr="00635EC6" w:rsidRDefault="00635EC6" w:rsidP="00635EC6">
      <w:pPr>
        <w:rPr>
          <w:rFonts w:cstheme="minorHAnsi"/>
          <w:sz w:val="24"/>
          <w:szCs w:val="24"/>
        </w:rPr>
      </w:pPr>
    </w:p>
    <w:p w14:paraId="24CD58B5" w14:textId="77777777" w:rsidR="00635EC6" w:rsidRPr="00635EC6" w:rsidRDefault="00635EC6" w:rsidP="00635EC6">
      <w:pPr>
        <w:rPr>
          <w:rFonts w:cstheme="minorHAnsi"/>
          <w:sz w:val="24"/>
          <w:szCs w:val="24"/>
        </w:rPr>
      </w:pPr>
      <w:r w:rsidRPr="00635EC6">
        <w:rPr>
          <w:rFonts w:cstheme="minorHAnsi"/>
          <w:sz w:val="24"/>
          <w:szCs w:val="24"/>
        </w:rPr>
        <w:t>Course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00"/>
        <w:gridCol w:w="2160"/>
        <w:gridCol w:w="1170"/>
      </w:tblGrid>
      <w:tr w:rsidR="00CD1C20" w:rsidRPr="00635EC6" w14:paraId="407E99D6" w14:textId="77777777" w:rsidTr="00BC0FCF">
        <w:tc>
          <w:tcPr>
            <w:tcW w:w="1800" w:type="dxa"/>
            <w:shd w:val="clear" w:color="auto" w:fill="A6A6A6" w:themeFill="background1" w:themeFillShade="A6"/>
          </w:tcPr>
          <w:p w14:paraId="74D0CEE6" w14:textId="757AFC89" w:rsidR="00CD1C20" w:rsidRPr="00635EC6" w:rsidRDefault="00CD1C20" w:rsidP="00CD1C20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CourseNo</w:t>
            </w:r>
          </w:p>
        </w:tc>
        <w:tc>
          <w:tcPr>
            <w:tcW w:w="2160" w:type="dxa"/>
            <w:shd w:val="clear" w:color="auto" w:fill="A6A6A6" w:themeFill="background1" w:themeFillShade="A6"/>
          </w:tcPr>
          <w:p w14:paraId="099E41C6" w14:textId="7A2375F3" w:rsidR="00CD1C20" w:rsidRPr="00635EC6" w:rsidRDefault="00CD1C20" w:rsidP="00CD1C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Course_</w:t>
            </w: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14:paraId="3D70D214" w14:textId="77777777" w:rsidR="00CD1C20" w:rsidRPr="00A514C6" w:rsidRDefault="00CD1C20" w:rsidP="00CD1C2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14C6">
              <w:rPr>
                <w:rFonts w:asciiTheme="minorHAnsi" w:hAnsiTheme="minorHAnsi" w:cstheme="minorHAnsi"/>
                <w:sz w:val="24"/>
                <w:szCs w:val="24"/>
              </w:rPr>
              <w:t>Credits</w:t>
            </w:r>
          </w:p>
          <w:p w14:paraId="24468590" w14:textId="77777777" w:rsidR="00CD1C20" w:rsidRPr="00635EC6" w:rsidRDefault="00CD1C20" w:rsidP="00CD1C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35EC6" w:rsidRPr="00635EC6" w14:paraId="023418C8" w14:textId="77777777" w:rsidTr="00BC0FCF">
        <w:tc>
          <w:tcPr>
            <w:tcW w:w="1800" w:type="dxa"/>
          </w:tcPr>
          <w:p w14:paraId="53E08D3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C10</w:t>
            </w:r>
          </w:p>
        </w:tc>
        <w:tc>
          <w:tcPr>
            <w:tcW w:w="2160" w:type="dxa"/>
          </w:tcPr>
          <w:p w14:paraId="68976FF1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Java</w:t>
            </w:r>
          </w:p>
        </w:tc>
        <w:tc>
          <w:tcPr>
            <w:tcW w:w="1170" w:type="dxa"/>
          </w:tcPr>
          <w:p w14:paraId="14AE6A63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35EC6" w:rsidRPr="00635EC6" w14:paraId="3B5454EE" w14:textId="77777777" w:rsidTr="00BC0FCF">
        <w:tc>
          <w:tcPr>
            <w:tcW w:w="1800" w:type="dxa"/>
          </w:tcPr>
          <w:p w14:paraId="23A768B4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C12</w:t>
            </w:r>
          </w:p>
        </w:tc>
        <w:tc>
          <w:tcPr>
            <w:tcW w:w="2160" w:type="dxa"/>
          </w:tcPr>
          <w:p w14:paraId="68689622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</w:p>
        </w:tc>
        <w:tc>
          <w:tcPr>
            <w:tcW w:w="1170" w:type="dxa"/>
          </w:tcPr>
          <w:p w14:paraId="0F5497E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35EC6" w:rsidRPr="00635EC6" w14:paraId="26F052C9" w14:textId="77777777" w:rsidTr="00BC0FCF">
        <w:tc>
          <w:tcPr>
            <w:tcW w:w="1800" w:type="dxa"/>
          </w:tcPr>
          <w:p w14:paraId="2D4B0A66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C14</w:t>
            </w:r>
          </w:p>
        </w:tc>
        <w:tc>
          <w:tcPr>
            <w:tcW w:w="2160" w:type="dxa"/>
          </w:tcPr>
          <w:p w14:paraId="32DAC006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System Design</w:t>
            </w:r>
          </w:p>
        </w:tc>
        <w:tc>
          <w:tcPr>
            <w:tcW w:w="1170" w:type="dxa"/>
          </w:tcPr>
          <w:p w14:paraId="0D057F46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35EC6" w:rsidRPr="00635EC6" w14:paraId="69E44850" w14:textId="77777777" w:rsidTr="00BC0FCF">
        <w:tc>
          <w:tcPr>
            <w:tcW w:w="1800" w:type="dxa"/>
          </w:tcPr>
          <w:p w14:paraId="6CA49EE4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C16</w:t>
            </w:r>
          </w:p>
        </w:tc>
        <w:tc>
          <w:tcPr>
            <w:tcW w:w="2160" w:type="dxa"/>
          </w:tcPr>
          <w:p w14:paraId="027081AD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Web Design</w:t>
            </w:r>
          </w:p>
        </w:tc>
        <w:tc>
          <w:tcPr>
            <w:tcW w:w="1170" w:type="dxa"/>
          </w:tcPr>
          <w:p w14:paraId="312B6C3E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635EC6" w:rsidRPr="00635EC6" w14:paraId="0D85664D" w14:textId="77777777" w:rsidTr="00BC0FCF">
        <w:tc>
          <w:tcPr>
            <w:tcW w:w="1800" w:type="dxa"/>
          </w:tcPr>
          <w:p w14:paraId="75B701F8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C20</w:t>
            </w:r>
          </w:p>
        </w:tc>
        <w:tc>
          <w:tcPr>
            <w:tcW w:w="2160" w:type="dxa"/>
          </w:tcPr>
          <w:p w14:paraId="08D3904B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Project</w:t>
            </w:r>
          </w:p>
        </w:tc>
        <w:tc>
          <w:tcPr>
            <w:tcW w:w="1170" w:type="dxa"/>
          </w:tcPr>
          <w:p w14:paraId="375330D7" w14:textId="77777777" w:rsidR="00635EC6" w:rsidRPr="00635EC6" w:rsidRDefault="00635EC6" w:rsidP="00BC0FC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35EC6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</w:tr>
    </w:tbl>
    <w:p w14:paraId="51B2424E" w14:textId="2FD50F23" w:rsidR="00635EC6" w:rsidRDefault="00635EC6" w:rsidP="00635EC6">
      <w:pPr>
        <w:rPr>
          <w:rFonts w:cstheme="minorHAnsi"/>
          <w:sz w:val="24"/>
          <w:szCs w:val="24"/>
        </w:rPr>
      </w:pPr>
    </w:p>
    <w:p w14:paraId="1BB28171" w14:textId="2A1C89B8" w:rsidR="00635EC6" w:rsidRDefault="00635EC6" w:rsidP="00635EC6">
      <w:pPr>
        <w:rPr>
          <w:rFonts w:cstheme="minorHAnsi"/>
          <w:sz w:val="24"/>
          <w:szCs w:val="24"/>
        </w:rPr>
      </w:pPr>
    </w:p>
    <w:p w14:paraId="23DC1E21" w14:textId="4E7C9A00" w:rsidR="00635EC6" w:rsidRDefault="00635EC6" w:rsidP="00635EC6">
      <w:pPr>
        <w:rPr>
          <w:rFonts w:cstheme="minorHAnsi"/>
          <w:sz w:val="24"/>
          <w:szCs w:val="24"/>
        </w:rPr>
      </w:pPr>
    </w:p>
    <w:p w14:paraId="1D2CCCD1" w14:textId="5ABA2718" w:rsidR="00635EC6" w:rsidRDefault="00635EC6" w:rsidP="00635EC6">
      <w:pPr>
        <w:rPr>
          <w:rFonts w:cstheme="minorHAnsi"/>
          <w:sz w:val="24"/>
          <w:szCs w:val="24"/>
        </w:rPr>
      </w:pPr>
    </w:p>
    <w:p w14:paraId="327AB443" w14:textId="4106A1FE" w:rsidR="00635EC6" w:rsidRDefault="00635EC6" w:rsidP="00635EC6">
      <w:pPr>
        <w:rPr>
          <w:rFonts w:cstheme="minorHAnsi"/>
          <w:sz w:val="24"/>
          <w:szCs w:val="24"/>
        </w:rPr>
      </w:pPr>
    </w:p>
    <w:p w14:paraId="7B55670A" w14:textId="77777777" w:rsidR="00635EC6" w:rsidRPr="00635EC6" w:rsidRDefault="00635EC6" w:rsidP="00635EC6">
      <w:pPr>
        <w:rPr>
          <w:rFonts w:cstheme="minorHAnsi"/>
          <w:sz w:val="24"/>
          <w:szCs w:val="24"/>
        </w:rPr>
      </w:pPr>
    </w:p>
    <w:p w14:paraId="3EA69C3A" w14:textId="442F13BA" w:rsidR="00635EC6" w:rsidRDefault="00635EC6" w:rsidP="00887736">
      <w:pPr>
        <w:pStyle w:val="ListParagraph"/>
        <w:numPr>
          <w:ilvl w:val="0"/>
          <w:numId w:val="5"/>
        </w:numPr>
        <w:spacing w:after="160" w:line="360" w:lineRule="auto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lastRenderedPageBreak/>
        <w:t>Write SQL queries to answer the following questions</w:t>
      </w:r>
      <w:r w:rsidR="00CD2DB2">
        <w:rPr>
          <w:rFonts w:asciiTheme="minorHAnsi" w:hAnsiTheme="minorHAnsi" w:cstheme="minorHAnsi"/>
        </w:rPr>
        <w:t>.</w:t>
      </w:r>
    </w:p>
    <w:p w14:paraId="5D14A368" w14:textId="5A3055A6" w:rsidR="00125AA5" w:rsidRPr="00125AA5" w:rsidRDefault="002928AF" w:rsidP="00125AA5">
      <w:pPr>
        <w:pStyle w:val="ListParagraph"/>
        <w:spacing w:after="160" w:line="360" w:lineRule="auto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Section A</w:t>
      </w:r>
    </w:p>
    <w:p w14:paraId="3EAD21C7" w14:textId="11904DFF" w:rsidR="00E9600E" w:rsidRPr="00A514C6" w:rsidRDefault="00E9600E" w:rsidP="00D97F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students those who come from Colombo</w:t>
      </w:r>
      <w:r w:rsidR="00CD1C20">
        <w:rPr>
          <w:rFonts w:asciiTheme="minorHAnsi" w:hAnsiTheme="minorHAnsi" w:cstheme="minorHAnsi"/>
        </w:rPr>
        <w:t>.</w:t>
      </w:r>
    </w:p>
    <w:p w14:paraId="12F5B0ED" w14:textId="680CE4E9" w:rsidR="00E9600E" w:rsidRPr="00A514C6" w:rsidRDefault="00E9600E" w:rsidP="00D97F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students those who come from a city other than Colombo</w:t>
      </w:r>
      <w:r w:rsidR="00CD1C20">
        <w:rPr>
          <w:rFonts w:asciiTheme="minorHAnsi" w:hAnsiTheme="minorHAnsi" w:cstheme="minorHAnsi"/>
        </w:rPr>
        <w:t>.</w:t>
      </w:r>
    </w:p>
    <w:p w14:paraId="4F319E73" w14:textId="155DFF03" w:rsidR="00981CD7" w:rsidRPr="00A514C6" w:rsidRDefault="00981CD7" w:rsidP="00D97F7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courses which have more than 4 credits</w:t>
      </w:r>
      <w:r>
        <w:rPr>
          <w:rFonts w:asciiTheme="minorHAnsi" w:hAnsiTheme="minorHAnsi" w:cstheme="minorHAnsi"/>
        </w:rPr>
        <w:t>.</w:t>
      </w:r>
    </w:p>
    <w:p w14:paraId="3E4380B3" w14:textId="4048A82E" w:rsidR="00E9600E" w:rsidRPr="00981CD7" w:rsidRDefault="00981CD7" w:rsidP="00D97F7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A514C6">
        <w:rPr>
          <w:rFonts w:asciiTheme="minorHAnsi" w:hAnsiTheme="minorHAnsi" w:cstheme="minorHAnsi"/>
        </w:rPr>
        <w:t>List the name and address of students whose student number is greater than 103.</w:t>
      </w:r>
    </w:p>
    <w:p w14:paraId="1687CB4E" w14:textId="770CFD2F" w:rsidR="00125AA5" w:rsidRDefault="00635EC6" w:rsidP="00794B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>List the phone number of ‘Nethu’.</w:t>
      </w:r>
    </w:p>
    <w:p w14:paraId="3563B047" w14:textId="58E63048" w:rsidR="006D6A2B" w:rsidRPr="006D6A2B" w:rsidRDefault="002928AF" w:rsidP="006D6A2B">
      <w:pPr>
        <w:pStyle w:val="ListParagraph"/>
        <w:spacing w:after="160" w:line="360" w:lineRule="auto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Section B</w:t>
      </w:r>
    </w:p>
    <w:p w14:paraId="69425FE2" w14:textId="77777777" w:rsidR="00635EC6" w:rsidRPr="00473D20" w:rsidRDefault="00635EC6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473D20">
        <w:rPr>
          <w:rFonts w:asciiTheme="minorHAnsi" w:hAnsiTheme="minorHAnsi" w:cstheme="minorHAnsi"/>
        </w:rPr>
        <w:t>List the course number and name of courses that start with ‘D’.</w:t>
      </w:r>
    </w:p>
    <w:p w14:paraId="326543A2" w14:textId="28385466" w:rsidR="00635EC6" w:rsidRPr="00473D20" w:rsidRDefault="00635EC6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473D20">
        <w:rPr>
          <w:rFonts w:asciiTheme="minorHAnsi" w:hAnsiTheme="minorHAnsi" w:cstheme="minorHAnsi"/>
        </w:rPr>
        <w:t>List the names of students whose name ends with ‘n’.</w:t>
      </w:r>
    </w:p>
    <w:p w14:paraId="140A858E" w14:textId="7DB1E1CA" w:rsidR="00876D05" w:rsidRPr="00876D05" w:rsidRDefault="00876D05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all the students with the name starting with any character, followed by ‘am’  </w:t>
      </w:r>
    </w:p>
    <w:p w14:paraId="476B01E7" w14:textId="7CFF7FF2" w:rsidR="00635EC6" w:rsidRDefault="00635EC6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>List all the subjects that have the word ‘design’ in its name.</w:t>
      </w:r>
    </w:p>
    <w:p w14:paraId="70DC5668" w14:textId="70D57A88" w:rsidR="00B3208D" w:rsidRDefault="00B3208D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4412AA">
        <w:rPr>
          <w:rFonts w:asciiTheme="minorHAnsi" w:hAnsiTheme="minorHAnsi" w:cstheme="minorHAnsi"/>
        </w:rPr>
        <w:t xml:space="preserve">selects all studnets with a address that starts with </w:t>
      </w:r>
      <w:r w:rsidR="004412AA" w:rsidRPr="004412AA">
        <w:rPr>
          <w:rFonts w:asciiTheme="minorHAnsi" w:hAnsiTheme="minorHAnsi" w:cstheme="minorHAnsi"/>
        </w:rPr>
        <w:t>‘C’</w:t>
      </w:r>
      <w:r w:rsidRPr="004412AA">
        <w:rPr>
          <w:rFonts w:asciiTheme="minorHAnsi" w:hAnsiTheme="minorHAnsi" w:cstheme="minorHAnsi"/>
        </w:rPr>
        <w:t xml:space="preserve"> and ends with </w:t>
      </w:r>
      <w:r w:rsidR="004412AA" w:rsidRPr="004412AA">
        <w:rPr>
          <w:rFonts w:asciiTheme="minorHAnsi" w:hAnsiTheme="minorHAnsi" w:cstheme="minorHAnsi"/>
        </w:rPr>
        <w:t>‘O’</w:t>
      </w:r>
    </w:p>
    <w:p w14:paraId="2A133CF5" w14:textId="7478DD4D" w:rsidR="00D0368B" w:rsidRPr="00D0368B" w:rsidRDefault="00D0368B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all the students with the name starting with ‘A’, ‘B’, ‘C’, </w:t>
      </w:r>
      <w:r w:rsidR="00A70AC1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‘D’.</w:t>
      </w:r>
    </w:p>
    <w:p w14:paraId="6F34DB20" w14:textId="70364642" w:rsidR="00635EC6" w:rsidRDefault="00635EC6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>List all the details of students whose name start with a letter between B and N.</w:t>
      </w:r>
    </w:p>
    <w:p w14:paraId="3F1FD987" w14:textId="4B42E055" w:rsidR="00305290" w:rsidRDefault="00305290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 xml:space="preserve">List the course names that start with a letter between A and J including A and J. </w:t>
      </w:r>
    </w:p>
    <w:p w14:paraId="5FA4F358" w14:textId="4652F4FB" w:rsidR="00D97F7D" w:rsidRPr="00D97F7D" w:rsidRDefault="00D97F7D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>List the names of courses which has the letter ‘s’ as the 3</w:t>
      </w:r>
      <w:r w:rsidRPr="00125AA5">
        <w:rPr>
          <w:rFonts w:asciiTheme="minorHAnsi" w:hAnsiTheme="minorHAnsi" w:cstheme="minorHAnsi"/>
        </w:rPr>
        <w:t>rd</w:t>
      </w:r>
      <w:r w:rsidRPr="00635EC6">
        <w:rPr>
          <w:rFonts w:asciiTheme="minorHAnsi" w:hAnsiTheme="minorHAnsi" w:cstheme="minorHAnsi"/>
        </w:rPr>
        <w:t xml:space="preserve"> letter in course name.</w:t>
      </w:r>
    </w:p>
    <w:p w14:paraId="4500CBDB" w14:textId="5F6103E6" w:rsidR="00D97F7D" w:rsidRDefault="00305290" w:rsidP="00473D2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all the students whose name not starting with ‘D’ </w:t>
      </w:r>
      <w:r w:rsidR="00A70AC1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‘S’</w:t>
      </w:r>
    </w:p>
    <w:p w14:paraId="7BAC5747" w14:textId="7BE25707" w:rsidR="005C4F26" w:rsidRPr="00473D20" w:rsidRDefault="00473D20" w:rsidP="00AC536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</w:t>
      </w:r>
      <w:r w:rsidR="002928AF">
        <w:rPr>
          <w:rFonts w:cstheme="minorHAnsi"/>
          <w:b/>
          <w:bCs/>
          <w:sz w:val="24"/>
          <w:szCs w:val="24"/>
        </w:rPr>
        <w:t>Section C</w:t>
      </w:r>
      <w:r w:rsidR="005C4F26" w:rsidRPr="00473D20">
        <w:rPr>
          <w:rFonts w:cstheme="minorHAnsi"/>
          <w:b/>
          <w:bCs/>
          <w:sz w:val="24"/>
          <w:szCs w:val="24"/>
        </w:rPr>
        <w:t xml:space="preserve"> </w:t>
      </w:r>
    </w:p>
    <w:p w14:paraId="59C73D28" w14:textId="0D774C27" w:rsidR="00635EC6" w:rsidRPr="00473D20" w:rsidRDefault="00635EC6" w:rsidP="00AC53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473D20">
        <w:rPr>
          <w:rFonts w:asciiTheme="minorHAnsi" w:hAnsiTheme="minorHAnsi" w:cstheme="minorHAnsi"/>
        </w:rPr>
        <w:t>Select names and phone numbers of all the students whose name start with ‘N’ or ‘D’ and who are from ‘Colombo’</w:t>
      </w:r>
    </w:p>
    <w:p w14:paraId="54AC747E" w14:textId="3109AB1C" w:rsidR="00635EC6" w:rsidRPr="00473D20" w:rsidRDefault="00635EC6" w:rsidP="00AC536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473D20">
        <w:rPr>
          <w:rFonts w:asciiTheme="minorHAnsi" w:hAnsiTheme="minorHAnsi" w:cstheme="minorHAnsi"/>
        </w:rPr>
        <w:t xml:space="preserve">List the names of courses which has the letter ‘s’ anywhere in </w:t>
      </w:r>
      <w:r w:rsidR="00A27D41" w:rsidRPr="00473D20">
        <w:rPr>
          <w:rFonts w:asciiTheme="minorHAnsi" w:hAnsiTheme="minorHAnsi" w:cstheme="minorHAnsi"/>
        </w:rPr>
        <w:t xml:space="preserve">a </w:t>
      </w:r>
      <w:r w:rsidRPr="00473D20">
        <w:rPr>
          <w:rFonts w:asciiTheme="minorHAnsi" w:hAnsiTheme="minorHAnsi" w:cstheme="minorHAnsi"/>
        </w:rPr>
        <w:t>course name or which have more than 4 credits.</w:t>
      </w:r>
    </w:p>
    <w:p w14:paraId="5AF62F63" w14:textId="2DC9F74E" w:rsidR="00D9178E" w:rsidRPr="00473D20" w:rsidRDefault="00D9178E" w:rsidP="00AC5360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="002928AF">
        <w:rPr>
          <w:rFonts w:cstheme="minorHAnsi"/>
          <w:b/>
          <w:bCs/>
          <w:sz w:val="24"/>
          <w:szCs w:val="24"/>
        </w:rPr>
        <w:t>Section D</w:t>
      </w:r>
      <w:r w:rsidRPr="00D9178E">
        <w:rPr>
          <w:rFonts w:cstheme="minorHAnsi"/>
          <w:b/>
          <w:bCs/>
        </w:rPr>
        <w:t xml:space="preserve"> </w:t>
      </w:r>
    </w:p>
    <w:p w14:paraId="517AABD0" w14:textId="77777777" w:rsidR="00C33805" w:rsidRDefault="00C33805" w:rsidP="00AC5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 xml:space="preserve">List all details of students whose dob is null but </w:t>
      </w:r>
      <w:r>
        <w:rPr>
          <w:rFonts w:asciiTheme="minorHAnsi" w:hAnsiTheme="minorHAnsi" w:cstheme="minorHAnsi"/>
        </w:rPr>
        <w:t xml:space="preserve">the </w:t>
      </w:r>
      <w:r w:rsidRPr="00635EC6">
        <w:rPr>
          <w:rFonts w:asciiTheme="minorHAnsi" w:hAnsiTheme="minorHAnsi" w:cstheme="minorHAnsi"/>
        </w:rPr>
        <w:t>phone number is not null.</w:t>
      </w:r>
    </w:p>
    <w:p w14:paraId="26682111" w14:textId="77777777" w:rsidR="007D5451" w:rsidRPr="00C33805" w:rsidRDefault="007D5451" w:rsidP="00AC5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C33805">
        <w:rPr>
          <w:rFonts w:asciiTheme="minorHAnsi" w:hAnsiTheme="minorHAnsi" w:cstheme="minorHAnsi"/>
        </w:rPr>
        <w:t>Select names and phone numbers of all the students whose phone number is not null.</w:t>
      </w:r>
    </w:p>
    <w:p w14:paraId="03C95F7F" w14:textId="77777777" w:rsidR="007D5451" w:rsidRPr="00635EC6" w:rsidRDefault="007D5451" w:rsidP="00AC5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635EC6">
        <w:rPr>
          <w:rFonts w:asciiTheme="minorHAnsi" w:hAnsiTheme="minorHAnsi" w:cstheme="minorHAnsi"/>
        </w:rPr>
        <w:t xml:space="preserve"> Select names, date of birth (dob) and phone numbers of all the students whose dob and phone both attributes are null. </w:t>
      </w:r>
    </w:p>
    <w:p w14:paraId="133CE2B7" w14:textId="77777777" w:rsidR="00A514C6" w:rsidRPr="00635EC6" w:rsidRDefault="00A514C6" w:rsidP="00635EC6">
      <w:pPr>
        <w:rPr>
          <w:rFonts w:cstheme="minorHAnsi"/>
          <w:sz w:val="24"/>
          <w:szCs w:val="24"/>
        </w:rPr>
      </w:pPr>
    </w:p>
    <w:sectPr w:rsidR="00A514C6" w:rsidRPr="00635EC6" w:rsidSect="00D9178E">
      <w:footerReference w:type="default" r:id="rId8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B907A" w14:textId="77777777" w:rsidR="00961F4D" w:rsidRDefault="00961F4D" w:rsidP="001B345E">
      <w:pPr>
        <w:spacing w:after="0" w:line="240" w:lineRule="auto"/>
      </w:pPr>
      <w:r>
        <w:separator/>
      </w:r>
    </w:p>
  </w:endnote>
  <w:endnote w:type="continuationSeparator" w:id="0">
    <w:p w14:paraId="17832991" w14:textId="77777777" w:rsidR="00961F4D" w:rsidRDefault="00961F4D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1303958733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50BE5D" w14:textId="2BC6E38F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</w:t>
            </w:r>
            <w:r w:rsidR="002E73C4">
              <w:rPr>
                <w:b/>
                <w:bCs/>
                <w:i/>
                <w:sz w:val="20"/>
                <w:szCs w:val="20"/>
              </w:rPr>
              <w:t>202</w:t>
            </w:r>
            <w:r w:rsidR="00DF404A">
              <w:rPr>
                <w:b/>
                <w:bCs/>
                <w:i/>
                <w:sz w:val="20"/>
                <w:szCs w:val="20"/>
              </w:rPr>
              <w:t>1</w:t>
            </w:r>
            <w:r>
              <w:rPr>
                <w:b/>
                <w:bCs/>
                <w:i/>
                <w:sz w:val="20"/>
                <w:szCs w:val="20"/>
              </w:rPr>
              <w:t>©SLIIT</w:t>
            </w:r>
            <w:r w:rsidR="00F26452">
              <w:rPr>
                <w:b/>
                <w:bCs/>
                <w:i/>
                <w:sz w:val="20"/>
                <w:szCs w:val="20"/>
              </w:rPr>
              <w:t>A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2272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22728">
              <w:rPr>
                <w:b/>
                <w:bCs/>
                <w:i/>
                <w:noProof/>
                <w:sz w:val="20"/>
                <w:szCs w:val="20"/>
              </w:rPr>
              <w:t>1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1018D1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BC238" w14:textId="77777777" w:rsidR="00961F4D" w:rsidRDefault="00961F4D" w:rsidP="001B345E">
      <w:pPr>
        <w:spacing w:after="0" w:line="240" w:lineRule="auto"/>
      </w:pPr>
      <w:r>
        <w:separator/>
      </w:r>
    </w:p>
  </w:footnote>
  <w:footnote w:type="continuationSeparator" w:id="0">
    <w:p w14:paraId="603726F7" w14:textId="77777777" w:rsidR="00961F4D" w:rsidRDefault="00961F4D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9A"/>
    <w:multiLevelType w:val="hybridMultilevel"/>
    <w:tmpl w:val="E3E43BBA"/>
    <w:lvl w:ilvl="0" w:tplc="A5AAD622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080"/>
    <w:multiLevelType w:val="hybridMultilevel"/>
    <w:tmpl w:val="CF08FC1C"/>
    <w:lvl w:ilvl="0" w:tplc="04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3241258F"/>
    <w:multiLevelType w:val="hybridMultilevel"/>
    <w:tmpl w:val="43AC8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6D38A3"/>
    <w:multiLevelType w:val="hybridMultilevel"/>
    <w:tmpl w:val="AB1016CE"/>
    <w:lvl w:ilvl="0" w:tplc="8A8203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F4896"/>
    <w:multiLevelType w:val="hybridMultilevel"/>
    <w:tmpl w:val="AB1016CE"/>
    <w:lvl w:ilvl="0" w:tplc="8A8203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100C"/>
    <w:multiLevelType w:val="hybridMultilevel"/>
    <w:tmpl w:val="AB1016CE"/>
    <w:lvl w:ilvl="0" w:tplc="8A8203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97F1F"/>
    <w:multiLevelType w:val="hybridMultilevel"/>
    <w:tmpl w:val="AB1016CE"/>
    <w:lvl w:ilvl="0" w:tplc="8A8203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63C79"/>
    <w:multiLevelType w:val="hybridMultilevel"/>
    <w:tmpl w:val="65D8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LA0trS0NDY3NDFU0lEKTi0uzszPAykwrQUAtNDk/CwAAAA="/>
  </w:docVars>
  <w:rsids>
    <w:rsidRoot w:val="00E63518"/>
    <w:rsid w:val="000741A9"/>
    <w:rsid w:val="00074CE4"/>
    <w:rsid w:val="000849F8"/>
    <w:rsid w:val="000A0F44"/>
    <w:rsid w:val="000A201E"/>
    <w:rsid w:val="000B6FC9"/>
    <w:rsid w:val="001018D1"/>
    <w:rsid w:val="00111062"/>
    <w:rsid w:val="001125A9"/>
    <w:rsid w:val="00125AA5"/>
    <w:rsid w:val="00170D7B"/>
    <w:rsid w:val="001738C1"/>
    <w:rsid w:val="00175A6C"/>
    <w:rsid w:val="0018659D"/>
    <w:rsid w:val="001B345E"/>
    <w:rsid w:val="002928AF"/>
    <w:rsid w:val="002940EE"/>
    <w:rsid w:val="002A361D"/>
    <w:rsid w:val="002B5C77"/>
    <w:rsid w:val="002B7977"/>
    <w:rsid w:val="002E73C4"/>
    <w:rsid w:val="002F16E7"/>
    <w:rsid w:val="00305290"/>
    <w:rsid w:val="003270FC"/>
    <w:rsid w:val="00394A62"/>
    <w:rsid w:val="00405916"/>
    <w:rsid w:val="00417CBC"/>
    <w:rsid w:val="004412AA"/>
    <w:rsid w:val="004715F2"/>
    <w:rsid w:val="00473D20"/>
    <w:rsid w:val="004837ED"/>
    <w:rsid w:val="004F586E"/>
    <w:rsid w:val="00503621"/>
    <w:rsid w:val="00540377"/>
    <w:rsid w:val="005A7D79"/>
    <w:rsid w:val="005C4F26"/>
    <w:rsid w:val="005E6909"/>
    <w:rsid w:val="005F7A3C"/>
    <w:rsid w:val="00625874"/>
    <w:rsid w:val="00635EC6"/>
    <w:rsid w:val="006D6A2B"/>
    <w:rsid w:val="00794B33"/>
    <w:rsid w:val="007A69B4"/>
    <w:rsid w:val="007D5451"/>
    <w:rsid w:val="007E349A"/>
    <w:rsid w:val="00851246"/>
    <w:rsid w:val="00874CD4"/>
    <w:rsid w:val="00876D05"/>
    <w:rsid w:val="00887736"/>
    <w:rsid w:val="008B0FBB"/>
    <w:rsid w:val="008E0027"/>
    <w:rsid w:val="00922728"/>
    <w:rsid w:val="0094655D"/>
    <w:rsid w:val="00961F4D"/>
    <w:rsid w:val="00981CD7"/>
    <w:rsid w:val="009D1CF1"/>
    <w:rsid w:val="009D7CB5"/>
    <w:rsid w:val="009D7D8C"/>
    <w:rsid w:val="00A27D41"/>
    <w:rsid w:val="00A40BC6"/>
    <w:rsid w:val="00A514C6"/>
    <w:rsid w:val="00A70AC1"/>
    <w:rsid w:val="00AC5360"/>
    <w:rsid w:val="00AF22CF"/>
    <w:rsid w:val="00B2481E"/>
    <w:rsid w:val="00B3208D"/>
    <w:rsid w:val="00BD1A92"/>
    <w:rsid w:val="00C33805"/>
    <w:rsid w:val="00C358E0"/>
    <w:rsid w:val="00C56AFA"/>
    <w:rsid w:val="00CB2439"/>
    <w:rsid w:val="00CD1C20"/>
    <w:rsid w:val="00CD2DB2"/>
    <w:rsid w:val="00CE377F"/>
    <w:rsid w:val="00D0368B"/>
    <w:rsid w:val="00D836DF"/>
    <w:rsid w:val="00D9178E"/>
    <w:rsid w:val="00D97F7D"/>
    <w:rsid w:val="00DF404A"/>
    <w:rsid w:val="00E040DB"/>
    <w:rsid w:val="00E55C5D"/>
    <w:rsid w:val="00E63518"/>
    <w:rsid w:val="00E72EFD"/>
    <w:rsid w:val="00E746C9"/>
    <w:rsid w:val="00E91C12"/>
    <w:rsid w:val="00E9600E"/>
    <w:rsid w:val="00EA077C"/>
    <w:rsid w:val="00EE2C1C"/>
    <w:rsid w:val="00F2432A"/>
    <w:rsid w:val="00F26452"/>
    <w:rsid w:val="00F35534"/>
    <w:rsid w:val="00F76945"/>
    <w:rsid w:val="00F85808"/>
    <w:rsid w:val="00F941A1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7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7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3.dotx</Template>
  <TotalTime>175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Ruchira Manikkarachichi</cp:lastModifiedBy>
  <cp:revision>99</cp:revision>
  <cp:lastPrinted>2020-07-15T15:20:00Z</cp:lastPrinted>
  <dcterms:created xsi:type="dcterms:W3CDTF">2018-01-09T11:27:00Z</dcterms:created>
  <dcterms:modified xsi:type="dcterms:W3CDTF">2021-07-24T05:04:00Z</dcterms:modified>
</cp:coreProperties>
</file>